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96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048"/>
        <w:gridCol w:w="2050"/>
        <w:gridCol w:w="5980"/>
      </w:tblGrid>
      <w:tr w:rsidR="00DE0F66" w:rsidRPr="00DE0F66" w14:paraId="34683F5F" w14:textId="77777777" w:rsidTr="00071160">
        <w:trPr>
          <w:trHeight w:val="417"/>
        </w:trPr>
        <w:bookmarkStart w:id="0" w:name="_Hlk24122094" w:displacedByCustomXml="next"/>
        <w:bookmarkEnd w:id="0" w:displacedByCustomXml="next"/>
        <w:sdt>
          <w:sdtPr>
            <w:rPr>
              <w:rStyle w:val="Estilo2"/>
              <w:rFonts w:ascii="Arial" w:hAnsi="Arial" w:cs="Arial"/>
              <w:sz w:val="20"/>
            </w:rPr>
            <w:id w:val="90719855"/>
            <w:lock w:val="sdtContentLocked"/>
            <w:placeholder>
              <w:docPart w:val="3277617AEE824EDA8324F9164CB2653E"/>
            </w:placeholder>
          </w:sdtPr>
          <w:sdtEndPr>
            <w:rPr>
              <w:rStyle w:val="Estilo2"/>
            </w:rPr>
          </w:sdtEndPr>
          <w:sdtContent>
            <w:tc>
              <w:tcPr>
                <w:tcW w:w="1016" w:type="pct"/>
                <w:shd w:val="clear" w:color="auto" w:fill="C6D9F1" w:themeFill="text2" w:themeFillTint="33"/>
                <w:vAlign w:val="center"/>
              </w:tcPr>
              <w:p w14:paraId="07EBF873" w14:textId="77777777" w:rsidR="00DE0F66" w:rsidRPr="00DE0F66" w:rsidRDefault="00DE0F66" w:rsidP="00DE0F66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sz w:val="20"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>Ámbito</w:t>
                </w:r>
              </w:p>
            </w:tc>
          </w:sdtContent>
        </w:sdt>
        <w:sdt>
          <w:sdtPr>
            <w:rPr>
              <w:rStyle w:val="Estilo2"/>
              <w:rFonts w:ascii="Arial" w:hAnsi="Arial" w:cs="Arial"/>
              <w:sz w:val="20"/>
            </w:rPr>
            <w:id w:val="2103675601"/>
            <w:lock w:val="contentLocked"/>
            <w:placeholder>
              <w:docPart w:val="D4FD76D164E0486A9C4BBFBE434E9EF3"/>
            </w:placeholder>
          </w:sdtPr>
          <w:sdtEndPr>
            <w:rPr>
              <w:rStyle w:val="Estilo2"/>
            </w:rPr>
          </w:sdtEndPr>
          <w:sdtContent>
            <w:tc>
              <w:tcPr>
                <w:tcW w:w="1017" w:type="pct"/>
                <w:shd w:val="clear" w:color="auto" w:fill="C6D9F1" w:themeFill="text2" w:themeFillTint="33"/>
                <w:vAlign w:val="center"/>
              </w:tcPr>
              <w:p w14:paraId="02A71139" w14:textId="77777777" w:rsidR="00DE0F66" w:rsidRPr="00DE0F66" w:rsidRDefault="00DE0F66" w:rsidP="00DE0F66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sz w:val="20"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 xml:space="preserve"> N° Orden de Trabajo</w:t>
                </w:r>
              </w:p>
            </w:tc>
          </w:sdtContent>
        </w:sdt>
        <w:tc>
          <w:tcPr>
            <w:tcW w:w="2967" w:type="pct"/>
            <w:shd w:val="clear" w:color="auto" w:fill="C6D9F1" w:themeFill="text2" w:themeFillTint="33"/>
            <w:vAlign w:val="center"/>
          </w:tcPr>
          <w:sdt>
            <w:sdtPr>
              <w:rPr>
                <w:rStyle w:val="Estilo2"/>
                <w:rFonts w:ascii="Arial" w:hAnsi="Arial" w:cs="Arial"/>
                <w:sz w:val="20"/>
              </w:rPr>
              <w:id w:val="-786036327"/>
              <w:lock w:val="contentLocked"/>
              <w:placeholder>
                <w:docPart w:val="D4FD76D164E0486A9C4BBFBE434E9EF3"/>
              </w:placeholder>
            </w:sdtPr>
            <w:sdtEndPr>
              <w:rPr>
                <w:rStyle w:val="Estilo2"/>
              </w:rPr>
            </w:sdtEndPr>
            <w:sdtContent>
              <w:p w14:paraId="5E4C6915" w14:textId="77777777" w:rsidR="00DE0F66" w:rsidRPr="00DE0F66" w:rsidRDefault="00DE0F66" w:rsidP="00DE0F66">
                <w:pPr>
                  <w:pStyle w:val="Encabezado"/>
                  <w:jc w:val="center"/>
                  <w:rPr>
                    <w:rFonts w:ascii="Arial" w:hAnsi="Arial" w:cs="Arial"/>
                    <w:b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 xml:space="preserve"> Título de Orden de Trabajo </w:t>
                </w:r>
              </w:p>
            </w:sdtContent>
          </w:sdt>
        </w:tc>
      </w:tr>
      <w:tr w:rsidR="00DE0F66" w:rsidRPr="00DE0F66" w14:paraId="1B189063" w14:textId="77777777" w:rsidTr="00071160">
        <w:trPr>
          <w:trHeight w:val="573"/>
        </w:trPr>
        <w:tc>
          <w:tcPr>
            <w:tcW w:w="1016" w:type="pct"/>
            <w:vAlign w:val="center"/>
          </w:tcPr>
          <w:p w14:paraId="1E53E9D8" w14:textId="1F083981" w:rsidR="00DE0F66" w:rsidRPr="00DE0F66" w:rsidRDefault="00441304" w:rsidP="00DE0F66">
            <w:pPr>
              <w:pStyle w:val="Encabezado"/>
              <w:jc w:val="center"/>
              <w:rPr>
                <w:rStyle w:val="Estilo2"/>
                <w:rFonts w:ascii="Arial" w:hAnsi="Arial" w:cs="Arial"/>
                <w:b w:val="0"/>
                <w:sz w:val="20"/>
              </w:rPr>
            </w:pPr>
            <w:sdt>
              <w:sdtPr>
                <w:rPr>
                  <w:rStyle w:val="Estilo2"/>
                  <w:rFonts w:ascii="Arial" w:hAnsi="Arial" w:cs="Arial"/>
                  <w:b w:val="0"/>
                  <w:sz w:val="20"/>
                </w:rPr>
                <w:id w:val="2085795755"/>
                <w:placeholder>
                  <w:docPart w:val="4EA2295764B348DD8BD1AB56C6C06FE9"/>
                </w:placeholder>
                <w:comboBox>
                  <w:listItem w:displayText="HOST" w:value="HOST"/>
                  <w:listItem w:displayText="SSDD" w:value="SSDD"/>
                  <w:listItem w:displayText="NÁCAR/TF" w:value="NÁCAR/TF"/>
                  <w:listItem w:displayText="BI" w:value="BI"/>
                </w:comboBox>
              </w:sdtPr>
              <w:sdtEndPr>
                <w:rPr>
                  <w:rStyle w:val="Estilo2"/>
                </w:rPr>
              </w:sdtEndPr>
              <w:sdtContent>
                <w:r w:rsidR="0034577B">
                  <w:rPr>
                    <w:rStyle w:val="Estilo2"/>
                    <w:rFonts w:ascii="Arial" w:hAnsi="Arial" w:cs="Arial"/>
                    <w:b w:val="0"/>
                    <w:sz w:val="20"/>
                  </w:rPr>
                  <w:t>HOST</w:t>
                </w:r>
              </w:sdtContent>
            </w:sdt>
          </w:p>
        </w:tc>
        <w:tc>
          <w:tcPr>
            <w:tcW w:w="1017" w:type="pct"/>
            <w:vAlign w:val="center"/>
          </w:tcPr>
          <w:p w14:paraId="143EBE24" w14:textId="0191D9F2" w:rsidR="00DE0F66" w:rsidRPr="00DE0F66" w:rsidRDefault="00DE0F66" w:rsidP="00DE0F66">
            <w:pPr>
              <w:jc w:val="center"/>
              <w:rPr>
                <w:rStyle w:val="Estilo2"/>
                <w:rFonts w:ascii="Arial" w:hAnsi="Arial" w:cs="Arial"/>
                <w:b w:val="0"/>
                <w:sz w:val="20"/>
              </w:rPr>
            </w:pPr>
          </w:p>
        </w:tc>
        <w:tc>
          <w:tcPr>
            <w:tcW w:w="2967" w:type="pct"/>
            <w:vAlign w:val="center"/>
          </w:tcPr>
          <w:p w14:paraId="4611272C" w14:textId="15D293EB" w:rsidR="00DE0F66" w:rsidRPr="00DE0F66" w:rsidRDefault="00D50BB8" w:rsidP="00DE0F66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63238"/>
              </w:rPr>
              <w:t>Auditoria_HA32</w:t>
            </w:r>
          </w:p>
        </w:tc>
      </w:tr>
      <w:tr w:rsidR="00DE0F66" w:rsidRPr="00DE0F66" w14:paraId="261994B5" w14:textId="77777777" w:rsidTr="00071160">
        <w:trPr>
          <w:trHeight w:val="534"/>
        </w:trPr>
        <w:sdt>
          <w:sdtPr>
            <w:rPr>
              <w:rStyle w:val="Estilo2"/>
              <w:rFonts w:ascii="Arial" w:hAnsi="Arial" w:cs="Arial"/>
              <w:sz w:val="20"/>
            </w:rPr>
            <w:id w:val="432171831"/>
            <w:lock w:val="sdtContentLocked"/>
            <w:placeholder>
              <w:docPart w:val="F6E96B9BD1A44D3FA0E27C7D6B13716D"/>
            </w:placeholder>
          </w:sdtPr>
          <w:sdtEndPr>
            <w:rPr>
              <w:rStyle w:val="Estilo2"/>
            </w:rPr>
          </w:sdtEndPr>
          <w:sdtContent>
            <w:tc>
              <w:tcPr>
                <w:tcW w:w="1016" w:type="pct"/>
                <w:shd w:val="clear" w:color="auto" w:fill="C6D9F1" w:themeFill="text2" w:themeFillTint="33"/>
                <w:vAlign w:val="center"/>
              </w:tcPr>
              <w:p w14:paraId="1867F1CC" w14:textId="77777777" w:rsidR="00DE0F66" w:rsidRPr="00DE0F66" w:rsidRDefault="00DE0F66" w:rsidP="00DE0F66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sz w:val="20"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 xml:space="preserve"> Fecha creación</w:t>
                </w:r>
              </w:p>
            </w:tc>
          </w:sdtContent>
        </w:sdt>
        <w:sdt>
          <w:sdtPr>
            <w:rPr>
              <w:rStyle w:val="Estilo2"/>
              <w:rFonts w:ascii="Arial" w:hAnsi="Arial" w:cs="Arial"/>
              <w:sz w:val="20"/>
            </w:rPr>
            <w:id w:val="1706131004"/>
            <w:lock w:val="sdtContentLocked"/>
            <w:placeholder>
              <w:docPart w:val="F6E96B9BD1A44D3FA0E27C7D6B13716D"/>
            </w:placeholder>
          </w:sdtPr>
          <w:sdtEndPr>
            <w:rPr>
              <w:rStyle w:val="Estilo2"/>
            </w:rPr>
          </w:sdtEndPr>
          <w:sdtContent>
            <w:tc>
              <w:tcPr>
                <w:tcW w:w="1017" w:type="pct"/>
                <w:shd w:val="clear" w:color="auto" w:fill="C6D9F1" w:themeFill="text2" w:themeFillTint="33"/>
                <w:vAlign w:val="center"/>
              </w:tcPr>
              <w:p w14:paraId="66B3CBB1" w14:textId="77777777" w:rsidR="00DE0F66" w:rsidRPr="00DE0F66" w:rsidRDefault="00DE0F66" w:rsidP="00DE0F66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sz w:val="20"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 xml:space="preserve"> Fecha actualización </w:t>
                </w:r>
              </w:p>
            </w:tc>
          </w:sdtContent>
        </w:sdt>
        <w:tc>
          <w:tcPr>
            <w:tcW w:w="2967" w:type="pct"/>
            <w:shd w:val="clear" w:color="auto" w:fill="C6D9F1" w:themeFill="text2" w:themeFillTint="33"/>
            <w:vAlign w:val="center"/>
          </w:tcPr>
          <w:sdt>
            <w:sdtPr>
              <w:rPr>
                <w:rStyle w:val="Estilo2"/>
                <w:rFonts w:ascii="Arial" w:hAnsi="Arial" w:cs="Arial"/>
                <w:sz w:val="20"/>
              </w:rPr>
              <w:id w:val="268822803"/>
              <w:lock w:val="sdtContentLocked"/>
              <w:placeholder>
                <w:docPart w:val="F6E96B9BD1A44D3FA0E27C7D6B13716D"/>
              </w:placeholder>
            </w:sdtPr>
            <w:sdtEndPr>
              <w:rPr>
                <w:rStyle w:val="Estilo2"/>
              </w:rPr>
            </w:sdtEndPr>
            <w:sdtContent>
              <w:p w14:paraId="1A9A2211" w14:textId="77777777" w:rsidR="00DE0F66" w:rsidRPr="00DE0F66" w:rsidRDefault="00DE0F66" w:rsidP="00DE0F66">
                <w:pPr>
                  <w:pStyle w:val="Encabezado"/>
                  <w:jc w:val="center"/>
                  <w:rPr>
                    <w:rFonts w:ascii="Arial" w:hAnsi="Arial" w:cs="Arial"/>
                    <w:b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 xml:space="preserve"> Creado por </w:t>
                </w:r>
              </w:p>
            </w:sdtContent>
          </w:sdt>
        </w:tc>
      </w:tr>
      <w:tr w:rsidR="00DE0F66" w:rsidRPr="00DE0F66" w14:paraId="02F56AB0" w14:textId="77777777" w:rsidTr="00071160">
        <w:trPr>
          <w:trHeight w:val="540"/>
        </w:trPr>
        <w:sdt>
          <w:sdtPr>
            <w:rPr>
              <w:rStyle w:val="Estilo2"/>
              <w:rFonts w:ascii="Arial" w:hAnsi="Arial" w:cs="Arial"/>
              <w:b w:val="0"/>
              <w:sz w:val="20"/>
            </w:rPr>
            <w:id w:val="-256604348"/>
            <w:lock w:val="sdtLocked"/>
            <w:placeholder>
              <w:docPart w:val="0E7BA03775B441179BA21B92FCBB4AD0"/>
            </w:placeholder>
            <w:date w:fullDate="2020-06-02T00:00:00Z">
              <w:dateFormat w:val="dd.MM.yyyy"/>
              <w:lid w:val="es-PE"/>
              <w:storeMappedDataAs w:val="date"/>
              <w:calendar w:val="gregorian"/>
            </w:date>
          </w:sdtPr>
          <w:sdtEndPr>
            <w:rPr>
              <w:rStyle w:val="Estilo2"/>
            </w:rPr>
          </w:sdtEndPr>
          <w:sdtContent>
            <w:tc>
              <w:tcPr>
                <w:tcW w:w="1016" w:type="pct"/>
                <w:vAlign w:val="center"/>
              </w:tcPr>
              <w:p w14:paraId="3E6AB5E0" w14:textId="495FED4A" w:rsidR="00DE0F66" w:rsidRPr="00DE0F66" w:rsidRDefault="00D50BB8" w:rsidP="006D6580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b w:val="0"/>
                    <w:sz w:val="20"/>
                  </w:rPr>
                </w:pPr>
                <w:r>
                  <w:rPr>
                    <w:rStyle w:val="Estilo2"/>
                    <w:rFonts w:ascii="Arial" w:hAnsi="Arial" w:cs="Arial"/>
                    <w:b w:val="0"/>
                    <w:sz w:val="20"/>
                    <w:lang w:val="es-PE"/>
                  </w:rPr>
                  <w:t>02.06.2020</w:t>
                </w:r>
              </w:p>
            </w:tc>
          </w:sdtContent>
        </w:sdt>
        <w:sdt>
          <w:sdtPr>
            <w:rPr>
              <w:rStyle w:val="Estilo2"/>
              <w:rFonts w:ascii="Arial" w:hAnsi="Arial" w:cs="Arial"/>
              <w:b w:val="0"/>
              <w:sz w:val="20"/>
            </w:rPr>
            <w:id w:val="-1777475382"/>
            <w:lock w:val="sdtLocked"/>
            <w:placeholder>
              <w:docPart w:val="0E7BA03775B441179BA21B92FCBB4AD0"/>
            </w:placeholder>
            <w:date w:fullDate="2020-06-02T00:00:00Z">
              <w:dateFormat w:val="dd.MM.yyyy"/>
              <w:lid w:val="es-PE"/>
              <w:storeMappedDataAs w:val="date"/>
              <w:calendar w:val="gregorian"/>
            </w:date>
          </w:sdtPr>
          <w:sdtEndPr>
            <w:rPr>
              <w:rStyle w:val="Estilo2"/>
            </w:rPr>
          </w:sdtEndPr>
          <w:sdtContent>
            <w:tc>
              <w:tcPr>
                <w:tcW w:w="1017" w:type="pct"/>
                <w:vAlign w:val="center"/>
              </w:tcPr>
              <w:p w14:paraId="1ED02F37" w14:textId="25F1500F" w:rsidR="00DE0F66" w:rsidRPr="00DE0F66" w:rsidRDefault="00D50BB8" w:rsidP="001F16B2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b w:val="0"/>
                    <w:sz w:val="20"/>
                  </w:rPr>
                </w:pPr>
                <w:r>
                  <w:rPr>
                    <w:rStyle w:val="Estilo2"/>
                    <w:rFonts w:ascii="Arial" w:hAnsi="Arial" w:cs="Arial"/>
                    <w:b w:val="0"/>
                    <w:sz w:val="20"/>
                    <w:lang w:val="es-PE"/>
                  </w:rPr>
                  <w:t>02.06</w:t>
                </w:r>
                <w:r w:rsidR="00587DF6">
                  <w:rPr>
                    <w:rStyle w:val="Estilo2"/>
                    <w:rFonts w:ascii="Arial" w:hAnsi="Arial" w:cs="Arial"/>
                    <w:b w:val="0"/>
                    <w:sz w:val="20"/>
                    <w:lang w:val="es-PE"/>
                  </w:rPr>
                  <w:t>.2020</w:t>
                </w:r>
              </w:p>
            </w:tc>
          </w:sdtContent>
        </w:sdt>
        <w:tc>
          <w:tcPr>
            <w:tcW w:w="2967" w:type="pct"/>
            <w:vAlign w:val="center"/>
          </w:tcPr>
          <w:p w14:paraId="33B0067B" w14:textId="25C2522C" w:rsidR="0011482B" w:rsidRPr="00DE0F66" w:rsidRDefault="00D50BB8" w:rsidP="0011482B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Luis Luna Cruz</w:t>
            </w:r>
          </w:p>
        </w:tc>
      </w:tr>
    </w:tbl>
    <w:p w14:paraId="1C0A98CA" w14:textId="77777777" w:rsidR="004E3A1B" w:rsidRPr="00DE0F66" w:rsidRDefault="004E3A1B" w:rsidP="00DE0F66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4E3A1B" w:rsidRPr="00DE0F66" w14:paraId="18E9D330" w14:textId="77777777" w:rsidTr="00D90BE1">
        <w:sdt>
          <w:sdtPr>
            <w:rPr>
              <w:rFonts w:ascii="Arial" w:hAnsi="Arial" w:cs="Arial"/>
              <w:b/>
              <w:lang w:val="es-MX"/>
            </w:rPr>
            <w:id w:val="2691412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10206" w:type="dxa"/>
                <w:shd w:val="clear" w:color="auto" w:fill="C6D9F1" w:themeFill="text2" w:themeFillTint="33"/>
                <w:vAlign w:val="center"/>
              </w:tcPr>
              <w:p w14:paraId="5D942F5C" w14:textId="77777777" w:rsidR="004E3A1B" w:rsidRPr="00DE0F66" w:rsidRDefault="004E3A1B" w:rsidP="00D90BE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Objetivo del documento</w:t>
                </w:r>
              </w:p>
            </w:tc>
          </w:sdtContent>
        </w:sdt>
      </w:tr>
      <w:tr w:rsidR="004E3A1B" w:rsidRPr="00DE0F66" w14:paraId="020CC848" w14:textId="77777777" w:rsidTr="00DE0F66">
        <w:tc>
          <w:tcPr>
            <w:tcW w:w="10206" w:type="dxa"/>
            <w:shd w:val="clear" w:color="auto" w:fill="auto"/>
          </w:tcPr>
          <w:sdt>
            <w:sdtPr>
              <w:rPr>
                <w:rFonts w:ascii="Arial" w:hAnsi="Arial" w:cs="Arial"/>
              </w:rPr>
              <w:id w:val="90088922"/>
              <w:lock w:val="sdtContentLocked"/>
              <w:placeholder>
                <w:docPart w:val="B13E2899D96B4453AC79D02CF329532A"/>
              </w:placeholder>
            </w:sdtPr>
            <w:sdtEndPr/>
            <w:sdtContent>
              <w:p w14:paraId="5D578817" w14:textId="77777777" w:rsidR="004E3A1B" w:rsidRPr="00DE0F66" w:rsidRDefault="004E3A1B" w:rsidP="00460353">
                <w:pPr>
                  <w:jc w:val="both"/>
                  <w:rPr>
                    <w:rFonts w:ascii="Arial" w:hAnsi="Arial" w:cs="Arial"/>
                  </w:rPr>
                </w:pPr>
                <w:r w:rsidRPr="00DE0F66">
                  <w:rPr>
                    <w:rFonts w:ascii="Arial" w:hAnsi="Arial" w:cs="Arial"/>
                  </w:rPr>
                  <w:t>El objetivo de este documento es registrar las evidencias por cada Caso de Prueba descrito en el C204.</w:t>
                </w:r>
              </w:p>
            </w:sdtContent>
          </w:sdt>
        </w:tc>
      </w:tr>
    </w:tbl>
    <w:p w14:paraId="3F6C112D" w14:textId="77777777" w:rsidR="004E3A1B" w:rsidRPr="00DE0F66" w:rsidRDefault="004E3A1B" w:rsidP="00DE0F66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276"/>
        <w:gridCol w:w="4250"/>
        <w:gridCol w:w="3546"/>
      </w:tblGrid>
      <w:tr w:rsidR="003F576C" w:rsidRPr="00DE0F66" w14:paraId="1E4DDDEC" w14:textId="77777777" w:rsidTr="00DE0F66">
        <w:sdt>
          <w:sdtPr>
            <w:rPr>
              <w:rFonts w:ascii="Arial" w:hAnsi="Arial" w:cs="Arial"/>
              <w:b/>
              <w:lang w:val="es-MX"/>
            </w:rPr>
            <w:id w:val="2691413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10206" w:type="dxa"/>
                <w:gridSpan w:val="4"/>
                <w:shd w:val="clear" w:color="auto" w:fill="C6D9F1" w:themeFill="text2" w:themeFillTint="33"/>
              </w:tcPr>
              <w:p w14:paraId="2FDBCCD5" w14:textId="77777777" w:rsidR="003F576C" w:rsidRPr="00DE0F66" w:rsidRDefault="003F576C" w:rsidP="00DE0F66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Bitácora de cambios al documento</w:t>
                </w:r>
              </w:p>
            </w:tc>
          </w:sdtContent>
        </w:sdt>
      </w:tr>
      <w:tr w:rsidR="003F576C" w:rsidRPr="00DE0F66" w14:paraId="77571609" w14:textId="77777777" w:rsidTr="00D90BE1">
        <w:sdt>
          <w:sdtPr>
            <w:rPr>
              <w:rFonts w:ascii="Arial" w:hAnsi="Arial" w:cs="Arial"/>
              <w:b/>
              <w:lang w:val="es-MX"/>
            </w:rPr>
            <w:id w:val="2691414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1134" w:type="dxa"/>
                <w:shd w:val="clear" w:color="auto" w:fill="C6D9F1" w:themeFill="text2" w:themeFillTint="33"/>
                <w:vAlign w:val="center"/>
              </w:tcPr>
              <w:p w14:paraId="2C4778B5" w14:textId="77777777" w:rsidR="003F576C" w:rsidRPr="00DE0F66" w:rsidRDefault="00DE0F66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>
                  <w:rPr>
                    <w:rFonts w:ascii="Arial" w:hAnsi="Arial" w:cs="Arial"/>
                    <w:b/>
                    <w:lang w:val="es-MX"/>
                  </w:rPr>
                  <w:t>Versión</w:t>
                </w:r>
              </w:p>
            </w:tc>
          </w:sdtContent>
        </w:sdt>
        <w:sdt>
          <w:sdtPr>
            <w:rPr>
              <w:rFonts w:ascii="Arial" w:hAnsi="Arial" w:cs="Arial"/>
              <w:b/>
              <w:lang w:val="es-MX"/>
            </w:rPr>
            <w:id w:val="2691415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1276" w:type="dxa"/>
                <w:shd w:val="clear" w:color="auto" w:fill="C6D9F1" w:themeFill="text2" w:themeFillTint="33"/>
                <w:vAlign w:val="center"/>
              </w:tcPr>
              <w:p w14:paraId="4CEE86A7" w14:textId="77777777" w:rsidR="003F576C" w:rsidRPr="00DE0F66" w:rsidRDefault="00DE0F66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>
                  <w:rPr>
                    <w:rFonts w:ascii="Arial" w:hAnsi="Arial" w:cs="Arial"/>
                    <w:b/>
                    <w:lang w:val="es-MX"/>
                  </w:rPr>
                  <w:t>Fecha</w:t>
                </w:r>
              </w:p>
            </w:tc>
          </w:sdtContent>
        </w:sdt>
        <w:sdt>
          <w:sdtPr>
            <w:rPr>
              <w:rFonts w:ascii="Arial" w:hAnsi="Arial" w:cs="Arial"/>
              <w:b/>
              <w:lang w:val="es-MX"/>
            </w:rPr>
            <w:id w:val="2691416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4250" w:type="dxa"/>
                <w:shd w:val="clear" w:color="auto" w:fill="C6D9F1" w:themeFill="text2" w:themeFillTint="33"/>
                <w:vAlign w:val="center"/>
              </w:tcPr>
              <w:p w14:paraId="75B098C5" w14:textId="77777777" w:rsidR="003F576C" w:rsidRPr="00DE0F66" w:rsidRDefault="00DE0F66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>
                  <w:rPr>
                    <w:rFonts w:ascii="Arial" w:hAnsi="Arial" w:cs="Arial"/>
                    <w:b/>
                    <w:lang w:val="es-MX"/>
                  </w:rPr>
                  <w:t>Autor Modificación</w:t>
                </w:r>
              </w:p>
            </w:tc>
          </w:sdtContent>
        </w:sdt>
        <w:sdt>
          <w:sdtPr>
            <w:rPr>
              <w:rFonts w:ascii="Arial" w:hAnsi="Arial" w:cs="Arial"/>
              <w:b/>
              <w:lang w:val="es-MX"/>
            </w:rPr>
            <w:id w:val="2691417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3546" w:type="dxa"/>
                <w:shd w:val="clear" w:color="auto" w:fill="C6D9F1" w:themeFill="text2" w:themeFillTint="33"/>
                <w:vAlign w:val="center"/>
              </w:tcPr>
              <w:p w14:paraId="12E1B12F" w14:textId="77777777" w:rsidR="003F576C" w:rsidRPr="00DE0F66" w:rsidRDefault="003F576C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 del cambio</w:t>
                </w:r>
              </w:p>
            </w:tc>
          </w:sdtContent>
        </w:sdt>
      </w:tr>
      <w:tr w:rsidR="003F576C" w:rsidRPr="00DE0F66" w14:paraId="0ACE2998" w14:textId="77777777" w:rsidTr="00D90BE1">
        <w:trPr>
          <w:trHeight w:val="249"/>
        </w:trPr>
        <w:tc>
          <w:tcPr>
            <w:tcW w:w="1134" w:type="dxa"/>
            <w:vAlign w:val="center"/>
          </w:tcPr>
          <w:p w14:paraId="62F55FC9" w14:textId="505E6EF5" w:rsidR="003F576C" w:rsidRPr="00DE0F66" w:rsidRDefault="003F576C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7A68A06C" w14:textId="3DC1CDDE" w:rsidR="003F576C" w:rsidRPr="00DE0F66" w:rsidRDefault="003F576C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50" w:type="dxa"/>
            <w:vAlign w:val="center"/>
          </w:tcPr>
          <w:p w14:paraId="1ADF397C" w14:textId="0DFF1538" w:rsidR="003F576C" w:rsidRPr="00DE0F66" w:rsidRDefault="003F576C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546" w:type="dxa"/>
            <w:vAlign w:val="center"/>
          </w:tcPr>
          <w:p w14:paraId="00AD1368" w14:textId="557D2A04" w:rsidR="003F576C" w:rsidRPr="00DE0F66" w:rsidRDefault="003F576C" w:rsidP="00D90BE1">
            <w:pPr>
              <w:jc w:val="center"/>
              <w:rPr>
                <w:rFonts w:ascii="Arial" w:hAnsi="Arial" w:cs="Arial"/>
              </w:rPr>
            </w:pPr>
          </w:p>
        </w:tc>
      </w:tr>
      <w:tr w:rsidR="00B86A0F" w:rsidRPr="00DE0F66" w14:paraId="673FFCE8" w14:textId="77777777" w:rsidTr="00D90BE1">
        <w:trPr>
          <w:trHeight w:val="249"/>
        </w:trPr>
        <w:tc>
          <w:tcPr>
            <w:tcW w:w="1134" w:type="dxa"/>
            <w:vAlign w:val="center"/>
          </w:tcPr>
          <w:p w14:paraId="221E5129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001C65EE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50" w:type="dxa"/>
            <w:vAlign w:val="center"/>
          </w:tcPr>
          <w:p w14:paraId="5C7F16FD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546" w:type="dxa"/>
            <w:vAlign w:val="center"/>
          </w:tcPr>
          <w:p w14:paraId="12A1E0F6" w14:textId="77777777" w:rsidR="00B86A0F" w:rsidRPr="00DE0F66" w:rsidRDefault="00B86A0F" w:rsidP="00D90BE1">
            <w:pPr>
              <w:jc w:val="center"/>
              <w:rPr>
                <w:rFonts w:ascii="Arial" w:hAnsi="Arial" w:cs="Arial"/>
              </w:rPr>
            </w:pPr>
          </w:p>
        </w:tc>
      </w:tr>
      <w:tr w:rsidR="00B86A0F" w:rsidRPr="00DE0F66" w14:paraId="7B8CA0E8" w14:textId="77777777" w:rsidTr="00D90BE1">
        <w:trPr>
          <w:trHeight w:val="249"/>
        </w:trPr>
        <w:tc>
          <w:tcPr>
            <w:tcW w:w="1134" w:type="dxa"/>
            <w:vAlign w:val="center"/>
          </w:tcPr>
          <w:p w14:paraId="1CD62B52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5F48B6DD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50" w:type="dxa"/>
            <w:vAlign w:val="center"/>
          </w:tcPr>
          <w:p w14:paraId="039C2078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546" w:type="dxa"/>
            <w:vAlign w:val="center"/>
          </w:tcPr>
          <w:p w14:paraId="17964974" w14:textId="77777777" w:rsidR="00B86A0F" w:rsidRPr="00DE0F66" w:rsidRDefault="00B86A0F" w:rsidP="00D90BE1">
            <w:pPr>
              <w:jc w:val="center"/>
              <w:rPr>
                <w:rFonts w:ascii="Arial" w:hAnsi="Arial" w:cs="Arial"/>
              </w:rPr>
            </w:pPr>
          </w:p>
        </w:tc>
      </w:tr>
      <w:tr w:rsidR="00D90BE1" w:rsidRPr="00DE0F66" w14:paraId="7D9DB5D2" w14:textId="77777777" w:rsidTr="00D90BE1">
        <w:trPr>
          <w:trHeight w:val="249"/>
        </w:trPr>
        <w:tc>
          <w:tcPr>
            <w:tcW w:w="1134" w:type="dxa"/>
            <w:vAlign w:val="center"/>
          </w:tcPr>
          <w:p w14:paraId="5D05E635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465D57E5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50" w:type="dxa"/>
            <w:vAlign w:val="center"/>
          </w:tcPr>
          <w:p w14:paraId="0601C177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546" w:type="dxa"/>
            <w:vAlign w:val="center"/>
          </w:tcPr>
          <w:p w14:paraId="0C679A78" w14:textId="77777777" w:rsidR="00D90BE1" w:rsidRPr="00DE0F66" w:rsidRDefault="00D90BE1" w:rsidP="00D90BE1">
            <w:pPr>
              <w:jc w:val="center"/>
              <w:rPr>
                <w:rFonts w:ascii="Arial" w:hAnsi="Arial" w:cs="Arial"/>
              </w:rPr>
            </w:pPr>
          </w:p>
        </w:tc>
      </w:tr>
      <w:tr w:rsidR="00D90BE1" w:rsidRPr="00DE0F66" w14:paraId="50C1FFF4" w14:textId="77777777" w:rsidTr="00D90BE1">
        <w:trPr>
          <w:trHeight w:val="249"/>
        </w:trPr>
        <w:tc>
          <w:tcPr>
            <w:tcW w:w="1134" w:type="dxa"/>
            <w:vAlign w:val="center"/>
          </w:tcPr>
          <w:p w14:paraId="26553D64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F20E1CC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50" w:type="dxa"/>
            <w:vAlign w:val="center"/>
          </w:tcPr>
          <w:p w14:paraId="1B8318FE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546" w:type="dxa"/>
            <w:vAlign w:val="center"/>
          </w:tcPr>
          <w:p w14:paraId="0F627F80" w14:textId="77777777" w:rsidR="00D90BE1" w:rsidRPr="00DE0F66" w:rsidRDefault="00D90BE1" w:rsidP="00D90BE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D852528" w14:textId="77777777" w:rsidR="004E3A1B" w:rsidRPr="00D90BE1" w:rsidRDefault="004E3A1B" w:rsidP="00DE0F66">
      <w:pPr>
        <w:rPr>
          <w:rFonts w:ascii="Arial" w:hAnsi="Arial" w:cs="Arial"/>
          <w:color w:val="000080"/>
          <w:lang w:val="es-MX"/>
        </w:rPr>
      </w:pPr>
    </w:p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B86A0F" w:rsidRPr="00DE0F66" w14:paraId="72EFA6E5" w14:textId="77777777" w:rsidTr="00D90BE1">
        <w:sdt>
          <w:sdtPr>
            <w:rPr>
              <w:rFonts w:ascii="Arial" w:hAnsi="Arial" w:cs="Arial"/>
              <w:b/>
              <w:lang w:val="es-MX"/>
            </w:rPr>
            <w:id w:val="2691418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10206" w:type="dxa"/>
                <w:shd w:val="clear" w:color="auto" w:fill="C6D9F1" w:themeFill="text2" w:themeFillTint="33"/>
                <w:vAlign w:val="center"/>
              </w:tcPr>
              <w:p w14:paraId="37EF507D" w14:textId="77777777" w:rsidR="00B86A0F" w:rsidRPr="00DE0F66" w:rsidRDefault="00314AA4" w:rsidP="00D90BE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Ejecución de</w:t>
                </w:r>
                <w:r w:rsidR="008579AA" w:rsidRPr="00DE0F66">
                  <w:rPr>
                    <w:rFonts w:ascii="Arial" w:hAnsi="Arial" w:cs="Arial"/>
                    <w:b/>
                    <w:lang w:val="es-MX"/>
                  </w:rPr>
                  <w:t xml:space="preserve"> 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>l</w:t>
                </w:r>
                <w:r w:rsidR="008579AA" w:rsidRPr="00DE0F66">
                  <w:rPr>
                    <w:rFonts w:ascii="Arial" w:hAnsi="Arial" w:cs="Arial"/>
                    <w:b/>
                    <w:lang w:val="es-MX"/>
                  </w:rPr>
                  <w:t>os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 xml:space="preserve"> </w:t>
                </w:r>
                <w:r w:rsidR="00B86A0F" w:rsidRPr="00DE0F66">
                  <w:rPr>
                    <w:rFonts w:ascii="Arial" w:hAnsi="Arial" w:cs="Arial"/>
                    <w:b/>
                    <w:lang w:val="es-MX"/>
                  </w:rPr>
                  <w:t>Caso</w:t>
                </w:r>
                <w:r w:rsidR="008579AA" w:rsidRPr="00DE0F66">
                  <w:rPr>
                    <w:rFonts w:ascii="Arial" w:hAnsi="Arial" w:cs="Arial"/>
                    <w:b/>
                    <w:lang w:val="es-MX"/>
                  </w:rPr>
                  <w:t>s</w:t>
                </w:r>
                <w:r w:rsidR="00B86A0F" w:rsidRPr="00DE0F66">
                  <w:rPr>
                    <w:rFonts w:ascii="Arial" w:hAnsi="Arial" w:cs="Arial"/>
                    <w:b/>
                    <w:lang w:val="es-MX"/>
                  </w:rPr>
                  <w:t xml:space="preserve"> de Prueba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 xml:space="preserve"> </w:t>
                </w:r>
                <w:r w:rsidR="008579AA" w:rsidRPr="00DE0F66">
                  <w:rPr>
                    <w:rFonts w:ascii="Arial" w:hAnsi="Arial" w:cs="Arial"/>
                    <w:b/>
                    <w:lang w:val="es-MX"/>
                  </w:rPr>
                  <w:t>del documento C204 y registro de Evidencias</w:t>
                </w:r>
              </w:p>
            </w:tc>
          </w:sdtContent>
        </w:sdt>
      </w:tr>
    </w:tbl>
    <w:p w14:paraId="6EE29713" w14:textId="77777777" w:rsidR="00B86A0F" w:rsidRPr="00DE0F66" w:rsidRDefault="00B86A0F" w:rsidP="00DE0F66">
      <w:pPr>
        <w:rPr>
          <w:rFonts w:ascii="Arial" w:hAnsi="Arial" w:cs="Arial"/>
          <w:b/>
          <w:lang w:val="es-MX"/>
        </w:rPr>
      </w:pPr>
    </w:p>
    <w:p w14:paraId="05CAA5B9" w14:textId="77777777" w:rsidR="00B86A0F" w:rsidRPr="00D90BE1" w:rsidRDefault="00B86A0F" w:rsidP="00DE0F66">
      <w:pPr>
        <w:rPr>
          <w:rFonts w:ascii="Arial" w:hAnsi="Arial" w:cs="Arial"/>
          <w:lang w:val="es-MX"/>
        </w:rPr>
        <w:sectPr w:rsidR="00B86A0F" w:rsidRPr="00D90BE1" w:rsidSect="004E3A1B">
          <w:headerReference w:type="default" r:id="rId8"/>
          <w:footerReference w:type="default" r:id="rId9"/>
          <w:type w:val="continuous"/>
          <w:pgSz w:w="12242" w:h="15842" w:code="1"/>
          <w:pgMar w:top="1418" w:right="1077" w:bottom="1134" w:left="1077" w:header="720" w:footer="720" w:gutter="0"/>
          <w:cols w:space="720"/>
          <w:formProt w:val="0"/>
        </w:sect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5871CC" w:rsidRPr="00DE0F66" w14:paraId="3B4C59F0" w14:textId="77777777" w:rsidTr="00D90BE1">
        <w:sdt>
          <w:sdtPr>
            <w:rPr>
              <w:rFonts w:ascii="Arial" w:hAnsi="Arial" w:cs="Arial"/>
              <w:b/>
              <w:lang w:val="es-MX"/>
            </w:rPr>
            <w:id w:val="2691419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4A445A63" w14:textId="77777777" w:rsidR="005871CC" w:rsidRPr="00DE0F66" w:rsidRDefault="008579AA" w:rsidP="00D90BE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 xml:space="preserve">Identificación del </w:t>
                </w:r>
                <w:r w:rsidR="0094270B" w:rsidRPr="00DE0F66">
                  <w:rPr>
                    <w:rFonts w:ascii="Arial" w:hAnsi="Arial" w:cs="Arial"/>
                    <w:b/>
                    <w:lang w:val="es-MX"/>
                  </w:rPr>
                  <w:t>C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>aso de Prueba</w:t>
                </w:r>
              </w:p>
            </w:tc>
          </w:sdtContent>
        </w:sdt>
      </w:tr>
      <w:tr w:rsidR="003F576C" w:rsidRPr="00DE0F66" w14:paraId="15912F56" w14:textId="77777777" w:rsidTr="00D90BE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2691420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7B231B15" w14:textId="77777777" w:rsidR="003F576C" w:rsidRPr="00DE0F66" w:rsidRDefault="001A4161" w:rsidP="00D90BE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0CD2FF1A" w14:textId="68EBB276" w:rsidR="003F576C" w:rsidRPr="00DE0F66" w:rsidRDefault="0011482B" w:rsidP="00D90BE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C00</w:t>
            </w:r>
            <w:r w:rsidR="0068370A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F576C" w:rsidRPr="00DE0F66" w14:paraId="02432539" w14:textId="77777777" w:rsidTr="00D90BE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2691421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7DD1B421" w14:textId="77777777" w:rsidR="003F576C" w:rsidRPr="00DE0F66" w:rsidRDefault="001A4161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 xml:space="preserve">Nombre del </w:t>
                </w:r>
                <w:r w:rsidR="00BC01DB" w:rsidRPr="00DE0F66">
                  <w:rPr>
                    <w:rFonts w:ascii="Arial" w:hAnsi="Arial" w:cs="Arial"/>
                    <w:b/>
                    <w:lang w:val="es-MX"/>
                  </w:rPr>
                  <w:t>C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>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70F85789" w14:textId="04643EA9" w:rsidR="003F576C" w:rsidRPr="0011482B" w:rsidRDefault="003F576C" w:rsidP="00D90BE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4F7B852" w14:textId="77777777" w:rsidR="003F576C" w:rsidRPr="00DE0F66" w:rsidRDefault="003F576C" w:rsidP="00DE0F66">
      <w:pPr>
        <w:rPr>
          <w:rFonts w:ascii="Arial" w:hAnsi="Arial" w:cs="Arial"/>
        </w:rPr>
        <w:sectPr w:rsidR="003F576C" w:rsidRPr="00DE0F66" w:rsidSect="004E3A1B">
          <w:type w:val="continuous"/>
          <w:pgSz w:w="12242" w:h="15842" w:code="1"/>
          <w:pgMar w:top="1418" w:right="1077" w:bottom="1418" w:left="1077" w:header="720" w:footer="0" w:gutter="0"/>
          <w:cols w:space="720"/>
        </w:sectPr>
      </w:pPr>
    </w:p>
    <w:p w14:paraId="0E671FF9" w14:textId="77777777" w:rsidR="003F576C" w:rsidRPr="00DE0F66" w:rsidRDefault="003F576C" w:rsidP="00DE0F66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5871CC" w:rsidRPr="00DE0F66" w14:paraId="7D6E108D" w14:textId="77777777" w:rsidTr="00D90BE1">
        <w:sdt>
          <w:sdtPr>
            <w:rPr>
              <w:rFonts w:ascii="Arial" w:hAnsi="Arial" w:cs="Arial"/>
              <w:b/>
              <w:lang w:val="es-MX"/>
            </w:rPr>
            <w:id w:val="2691422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25425971" w14:textId="77777777" w:rsidR="005871CC" w:rsidRPr="00DE0F66" w:rsidRDefault="005871CC" w:rsidP="00D90BE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 xml:space="preserve">Pruebas </w:t>
                </w:r>
                <w:r w:rsidR="004E3A1B" w:rsidRPr="00DE0F66">
                  <w:rPr>
                    <w:rFonts w:ascii="Arial" w:hAnsi="Arial" w:cs="Arial"/>
                    <w:b/>
                    <w:lang w:val="es-MX"/>
                  </w:rPr>
                  <w:t>d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>etallada</w:t>
                </w:r>
                <w:r w:rsidR="004E3A1B" w:rsidRPr="00DE0F66">
                  <w:rPr>
                    <w:rFonts w:ascii="Arial" w:hAnsi="Arial" w:cs="Arial"/>
                    <w:b/>
                    <w:lang w:val="es-MX"/>
                  </w:rPr>
                  <w:t>s</w:t>
                </w:r>
                <w:r w:rsidR="0094270B" w:rsidRPr="00DE0F66">
                  <w:rPr>
                    <w:rFonts w:ascii="Arial" w:hAnsi="Arial" w:cs="Arial"/>
                    <w:b/>
                    <w:lang w:val="es-MX"/>
                  </w:rPr>
                  <w:t xml:space="preserve"> del Caso de Prueba</w:t>
                </w:r>
              </w:p>
            </w:tc>
          </w:sdtContent>
        </w:sdt>
      </w:tr>
      <w:tr w:rsidR="003F576C" w:rsidRPr="00DE0F66" w14:paraId="588A2CF6" w14:textId="77777777" w:rsidTr="00D90BE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2691423"/>
            <w:lock w:val="sdtContentLocked"/>
            <w:placeholder>
              <w:docPart w:val="A04FCEFFCC634422B3855C29DAA19235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027DDC86" w14:textId="77777777" w:rsidR="003F576C" w:rsidRPr="00DE0F66" w:rsidRDefault="0094270B" w:rsidP="00D90BE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</w:t>
                </w:r>
                <w:r w:rsidR="003F576C" w:rsidRPr="00DE0F66">
                  <w:rPr>
                    <w:rFonts w:ascii="Arial" w:hAnsi="Arial" w:cs="Arial"/>
                    <w:b/>
                    <w:lang w:val="es-MX"/>
                  </w:rPr>
                  <w:t>:</w:t>
                </w:r>
                <w:r w:rsidR="003F576C"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181B85A" w14:textId="77777777" w:rsidR="003F576C" w:rsidRPr="00DE0F66" w:rsidRDefault="003F576C" w:rsidP="00D90BE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</w:p>
        </w:tc>
      </w:tr>
      <w:tr w:rsidR="003F576C" w:rsidRPr="00DE0F66" w14:paraId="45549474" w14:textId="77777777" w:rsidTr="00D90BE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2691424"/>
            <w:lock w:val="sdtContentLocked"/>
            <w:placeholder>
              <w:docPart w:val="A04FCEFFCC634422B3855C29DAA19235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47EBC929" w14:textId="77777777" w:rsidR="003F576C" w:rsidRPr="00DE0F66" w:rsidRDefault="003F576C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B910409" w14:textId="77777777" w:rsidR="003F576C" w:rsidRPr="00D90BE1" w:rsidRDefault="003F576C" w:rsidP="00D90BE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58CFEF0B" w14:textId="77777777" w:rsidR="003F576C" w:rsidRPr="00D90BE1" w:rsidRDefault="003F576C" w:rsidP="00DE0F66">
      <w:pPr>
        <w:rPr>
          <w:rFonts w:ascii="Arial" w:hAnsi="Arial" w:cs="Arial"/>
          <w:lang w:val="es-MX"/>
        </w:rPr>
      </w:pPr>
    </w:p>
    <w:sdt>
      <w:sdtPr>
        <w:rPr>
          <w:rFonts w:ascii="Arial" w:hAnsi="Arial" w:cs="Arial"/>
        </w:rPr>
        <w:id w:val="1276446290"/>
        <w:lock w:val="sdtContentLocked"/>
        <w:placeholder>
          <w:docPart w:val="5AD1CFAA81E241EBA54CC2A52B755B54"/>
        </w:placeholder>
      </w:sdtPr>
      <w:sdtEndPr/>
      <w:sdtContent>
        <w:p w14:paraId="3C126F15" w14:textId="77777777" w:rsidR="00D90BE1" w:rsidRPr="00D90BE1" w:rsidRDefault="00D90BE1" w:rsidP="00D90BE1">
          <w:pPr>
            <w:jc w:val="center"/>
            <w:rPr>
              <w:rFonts w:ascii="Arial" w:hAnsi="Arial" w:cs="Arial"/>
            </w:rPr>
          </w:pPr>
          <w:r w:rsidRPr="00D90BE1">
            <w:rPr>
              <w:rFonts w:ascii="Arial" w:hAnsi="Arial" w:cs="Arial"/>
              <w:i/>
              <w:lang w:val="es-MX"/>
            </w:rPr>
            <w:t>&lt;Ejecución de las pruebas&gt;</w:t>
          </w:r>
        </w:p>
      </w:sdtContent>
    </w:sdt>
    <w:sdt>
      <w:sdtPr>
        <w:rPr>
          <w:rFonts w:ascii="Arial" w:hAnsi="Arial" w:cs="Arial"/>
        </w:rPr>
        <w:id w:val="-797604172"/>
        <w:lock w:val="sdtContentLocked"/>
        <w:placeholder>
          <w:docPart w:val="4939B6C6F5CD4D8BA47C1392CD9FEF0A"/>
        </w:placeholder>
      </w:sdtPr>
      <w:sdtEndPr/>
      <w:sdtContent>
        <w:p w14:paraId="2A3C5CA9" w14:textId="77777777" w:rsidR="00D90BE1" w:rsidRPr="00D90BE1" w:rsidRDefault="00D90BE1" w:rsidP="00D90BE1">
          <w:pPr>
            <w:jc w:val="center"/>
            <w:rPr>
              <w:rFonts w:ascii="Arial" w:hAnsi="Arial" w:cs="Arial"/>
              <w:i/>
              <w:lang w:val="es-MX"/>
            </w:rPr>
          </w:pPr>
          <w:r w:rsidRPr="00D90BE1">
            <w:rPr>
              <w:rFonts w:ascii="Arial" w:hAnsi="Arial" w:cs="Arial"/>
              <w:i/>
              <w:lang w:val="es-MX"/>
            </w:rPr>
            <w:t>&lt;Evidencias de resultados – Pantallas&gt;</w:t>
          </w:r>
        </w:p>
      </w:sdtContent>
    </w:sdt>
    <w:p w14:paraId="68BB85AD" w14:textId="2EEEC6B5" w:rsidR="0011482B" w:rsidRDefault="0011482B" w:rsidP="0011482B"/>
    <w:p w14:paraId="1949C7C0" w14:textId="3E80DADB" w:rsidR="000D6246" w:rsidRDefault="000D6246" w:rsidP="0011482B"/>
    <w:p w14:paraId="7058CFAF" w14:textId="1A245B65" w:rsidR="000D6246" w:rsidRDefault="000D6246" w:rsidP="0011482B"/>
    <w:p w14:paraId="7FD2FE0A" w14:textId="5C68C95B" w:rsidR="000D6246" w:rsidRDefault="000D6246" w:rsidP="0011482B"/>
    <w:p w14:paraId="3B018E7C" w14:textId="45C41080" w:rsidR="000D6246" w:rsidRDefault="000D6246" w:rsidP="0011482B"/>
    <w:p w14:paraId="0DB9D618" w14:textId="2D571729" w:rsidR="000D6246" w:rsidRDefault="000D6246" w:rsidP="0011482B"/>
    <w:p w14:paraId="01203B77" w14:textId="4C960737" w:rsidR="000D6246" w:rsidRDefault="000D6246" w:rsidP="0011482B"/>
    <w:p w14:paraId="329FB1A8" w14:textId="336F55D2" w:rsidR="000D6246" w:rsidRDefault="000D6246" w:rsidP="0011482B"/>
    <w:p w14:paraId="513C2052" w14:textId="0AB0CB20" w:rsidR="000D6246" w:rsidRDefault="000D6246" w:rsidP="0011482B"/>
    <w:p w14:paraId="3B6D3C3A" w14:textId="68AC6059" w:rsidR="000D6246" w:rsidRDefault="000D6246" w:rsidP="0011482B"/>
    <w:p w14:paraId="37F92A06" w14:textId="6CCDED09" w:rsidR="000D6246" w:rsidRDefault="000D6246" w:rsidP="0011482B"/>
    <w:p w14:paraId="330B6FB3" w14:textId="58C90290" w:rsidR="000D6246" w:rsidRDefault="000D6246" w:rsidP="0011482B"/>
    <w:p w14:paraId="327434AA" w14:textId="2F153C3E" w:rsidR="000D6246" w:rsidRDefault="000D6246" w:rsidP="0011482B"/>
    <w:p w14:paraId="5CB4F23C" w14:textId="24BDCE3A" w:rsidR="000D6246" w:rsidRDefault="000D6246" w:rsidP="0011482B"/>
    <w:p w14:paraId="209D462A" w14:textId="4C996A7C" w:rsidR="000D6246" w:rsidRDefault="000D6246" w:rsidP="0011482B"/>
    <w:p w14:paraId="3496FDD9" w14:textId="1F954FC4" w:rsidR="000D6246" w:rsidRDefault="000D6246" w:rsidP="0011482B"/>
    <w:p w14:paraId="3E21D531" w14:textId="77777777" w:rsidR="000D6246" w:rsidRDefault="000D6246" w:rsidP="0011482B"/>
    <w:p w14:paraId="4C363E6C" w14:textId="77777777" w:rsidR="00D61DE6" w:rsidRDefault="00D61DE6" w:rsidP="00D61DE6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EC0EF8" w:rsidRPr="00DE0F66" w14:paraId="7BED5C94" w14:textId="77777777" w:rsidTr="009903B1">
        <w:sdt>
          <w:sdtPr>
            <w:rPr>
              <w:rFonts w:ascii="Arial" w:hAnsi="Arial" w:cs="Arial"/>
              <w:b/>
              <w:lang w:val="es-MX"/>
            </w:rPr>
            <w:id w:val="-1413620855"/>
            <w:lock w:val="contentLocked"/>
            <w:placeholder>
              <w:docPart w:val="11C20410DA3F4838BA486AD6C412D9BE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1760E993" w14:textId="77777777" w:rsidR="00EC0EF8" w:rsidRPr="00DE0F66" w:rsidRDefault="00EC0EF8" w:rsidP="009903B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EC0EF8" w:rsidRPr="00DE0F66" w14:paraId="3612D9D1" w14:textId="77777777" w:rsidTr="009903B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1906103036"/>
            <w:lock w:val="contentLocked"/>
            <w:placeholder>
              <w:docPart w:val="D5D7A3DA22EF4FC9A985D6A2786BCFDA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5C059219" w14:textId="77777777" w:rsidR="00EC0EF8" w:rsidRPr="00DE0F66" w:rsidRDefault="00EC0EF8" w:rsidP="009903B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CC2BE7E" w14:textId="361841E2" w:rsidR="00EC0EF8" w:rsidRPr="00DE0F66" w:rsidRDefault="00EC0EF8" w:rsidP="009903B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C001</w:t>
            </w:r>
          </w:p>
        </w:tc>
      </w:tr>
      <w:tr w:rsidR="00EC0EF8" w:rsidRPr="0011482B" w14:paraId="257DDD29" w14:textId="77777777" w:rsidTr="009903B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2014634000"/>
            <w:lock w:val="contentLocked"/>
            <w:placeholder>
              <w:docPart w:val="9919D69A580847398A3D22CF937DF910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0C3AEBF0" w14:textId="77777777" w:rsidR="00EC0EF8" w:rsidRPr="00DE0F66" w:rsidRDefault="00EC0EF8" w:rsidP="009903B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4B7A14D4" w14:textId="40A6924B" w:rsidR="00EC0EF8" w:rsidRPr="0011482B" w:rsidRDefault="00EC0EF8" w:rsidP="009903B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C0EF8">
              <w:rPr>
                <w:rFonts w:ascii="Arial" w:hAnsi="Arial" w:cs="Arial"/>
                <w:sz w:val="20"/>
                <w:szCs w:val="20"/>
                <w:lang w:val="es-ES"/>
              </w:rPr>
              <w:t>Credenciales - Ingreso de credenciales incorrectas (registro o contraseñas errados)</w:t>
            </w:r>
          </w:p>
        </w:tc>
      </w:tr>
    </w:tbl>
    <w:p w14:paraId="389FECB2" w14:textId="46783676" w:rsidR="00EC0EF8" w:rsidRDefault="00EC0EF8" w:rsidP="00EC0EF8"/>
    <w:p w14:paraId="3CD1B9A8" w14:textId="77777777" w:rsidR="00EC0EF8" w:rsidRPr="00DE0F66" w:rsidRDefault="00EC0EF8" w:rsidP="00EC0EF8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EC0EF8" w:rsidRPr="00DE0F66" w14:paraId="385B801E" w14:textId="77777777" w:rsidTr="009903B1">
        <w:sdt>
          <w:sdtPr>
            <w:rPr>
              <w:rFonts w:ascii="Arial" w:hAnsi="Arial" w:cs="Arial"/>
              <w:b/>
              <w:lang w:val="es-MX"/>
            </w:rPr>
            <w:id w:val="1522280339"/>
            <w:lock w:val="contentLocked"/>
            <w:placeholder>
              <w:docPart w:val="9B4380EAAA6342CCA7A1209F15BEA32D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54CC3008" w14:textId="77777777" w:rsidR="00EC0EF8" w:rsidRPr="00DE0F66" w:rsidRDefault="00EC0EF8" w:rsidP="009903B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EC0EF8" w:rsidRPr="00DE0F66" w14:paraId="4342FC75" w14:textId="77777777" w:rsidTr="009903B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802839198"/>
            <w:lock w:val="contentLocked"/>
            <w:placeholder>
              <w:docPart w:val="9B4380EAAA6342CCA7A1209F15BEA32D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294ED73E" w14:textId="77777777" w:rsidR="00EC0EF8" w:rsidRPr="00DE0F66" w:rsidRDefault="00EC0EF8" w:rsidP="009903B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0A41EEB" w14:textId="1DE83019" w:rsidR="00EC0EF8" w:rsidRPr="00DE0F66" w:rsidRDefault="00EC0EF8" w:rsidP="009903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Contraseña incorrecta </w:t>
            </w:r>
          </w:p>
        </w:tc>
      </w:tr>
      <w:tr w:rsidR="00EC0EF8" w:rsidRPr="00DE0F66" w14:paraId="27FE2DED" w14:textId="77777777" w:rsidTr="009903B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674638698"/>
            <w:lock w:val="contentLocked"/>
            <w:placeholder>
              <w:docPart w:val="9B4380EAAA6342CCA7A1209F15BEA32D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7BDBDB3C" w14:textId="77777777" w:rsidR="00EC0EF8" w:rsidRPr="00DE0F66" w:rsidRDefault="00EC0EF8" w:rsidP="009903B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C76789F" w14:textId="34854DEC" w:rsidR="00EC0EF8" w:rsidRPr="00D90BE1" w:rsidRDefault="00E833EC" w:rsidP="009903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 w:rsidRPr="00E833EC">
              <w:rPr>
                <w:rFonts w:ascii="Arial" w:hAnsi="Arial" w:cs="Arial"/>
              </w:rPr>
              <w:t>Ingresar a 3270 con credenciales incorrectas</w:t>
            </w:r>
          </w:p>
        </w:tc>
      </w:tr>
    </w:tbl>
    <w:p w14:paraId="5D349F7C" w14:textId="77777777" w:rsidR="00EC0EF8" w:rsidRPr="00D90BE1" w:rsidRDefault="00EC0EF8" w:rsidP="00EC0EF8">
      <w:pPr>
        <w:rPr>
          <w:rFonts w:ascii="Arial" w:hAnsi="Arial" w:cs="Arial"/>
          <w:lang w:val="es-MX"/>
        </w:rPr>
      </w:pPr>
    </w:p>
    <w:p w14:paraId="0CCE3818" w14:textId="2BDAA6F8" w:rsidR="00EC0EF8" w:rsidRDefault="00E833EC" w:rsidP="00EC0EF8">
      <w:pPr>
        <w:jc w:val="center"/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20EF4087" wp14:editId="7C707857">
            <wp:simplePos x="0" y="0"/>
            <wp:positionH relativeFrom="column">
              <wp:posOffset>3516630</wp:posOffset>
            </wp:positionH>
            <wp:positionV relativeFrom="paragraph">
              <wp:posOffset>706120</wp:posOffset>
            </wp:positionV>
            <wp:extent cx="2609850" cy="144780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AC478" w14:textId="0B0FBB9D" w:rsidR="00EC0EF8" w:rsidRDefault="00D50BB8" w:rsidP="00EC0EF8">
      <w:r>
        <w:rPr>
          <w:noProof/>
          <w:lang w:val="es-PE" w:eastAsia="es-PE"/>
        </w:rPr>
        <w:drawing>
          <wp:inline distT="0" distB="0" distL="0" distR="0" wp14:anchorId="0A01B4CF" wp14:editId="7E821D92">
            <wp:extent cx="2952750" cy="5276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3486" w14:textId="27AD9088" w:rsidR="00120CBD" w:rsidRDefault="00120CBD" w:rsidP="00EC0EF8"/>
    <w:p w14:paraId="488E83E7" w14:textId="31C5E14D" w:rsidR="00120CBD" w:rsidRDefault="00120CBD" w:rsidP="00EC0EF8"/>
    <w:p w14:paraId="0F611A39" w14:textId="4756A8C0" w:rsidR="00120CBD" w:rsidRDefault="00120CBD" w:rsidP="00EC0EF8"/>
    <w:p w14:paraId="6294BB12" w14:textId="1B46E398" w:rsidR="00120CBD" w:rsidRDefault="00120CBD" w:rsidP="00EC0EF8"/>
    <w:p w14:paraId="0995FE36" w14:textId="372C10D3" w:rsidR="00120CBD" w:rsidRDefault="00120CBD" w:rsidP="00EC0EF8"/>
    <w:p w14:paraId="308E4AF7" w14:textId="62923B5A" w:rsidR="00120CBD" w:rsidRDefault="00120CBD" w:rsidP="00EC0EF8"/>
    <w:p w14:paraId="1EFBCCF4" w14:textId="4612F460" w:rsidR="00120CBD" w:rsidRDefault="00120CBD" w:rsidP="00EC0EF8"/>
    <w:p w14:paraId="28B6D61E" w14:textId="45F92E1A" w:rsidR="00120CBD" w:rsidRPr="00EC0EF8" w:rsidRDefault="00120CBD" w:rsidP="00EC0EF8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664799" w:rsidRPr="00DE0F66" w14:paraId="65F99D05" w14:textId="77777777" w:rsidTr="009903B1">
        <w:sdt>
          <w:sdtPr>
            <w:rPr>
              <w:rFonts w:ascii="Arial" w:hAnsi="Arial" w:cs="Arial"/>
              <w:b/>
              <w:lang w:val="es-MX"/>
            </w:rPr>
            <w:id w:val="-1807997389"/>
            <w:lock w:val="contentLocked"/>
            <w:placeholder>
              <w:docPart w:val="1A0AE5BAA1A643A598E26BB8B51086A1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46312231" w14:textId="77777777" w:rsidR="00664799" w:rsidRPr="00DE0F66" w:rsidRDefault="00664799" w:rsidP="009903B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664799" w:rsidRPr="00DE0F66" w14:paraId="0E79C4D9" w14:textId="77777777" w:rsidTr="009903B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986712237"/>
            <w:lock w:val="contentLocked"/>
            <w:placeholder>
              <w:docPart w:val="69350D89C50E426F8F44460808427CCA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3409C63F" w14:textId="77777777" w:rsidR="00664799" w:rsidRPr="00DE0F66" w:rsidRDefault="00664799" w:rsidP="009903B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76073B45" w14:textId="4C2CF5AD" w:rsidR="00664799" w:rsidRPr="00DE0F66" w:rsidRDefault="00664799" w:rsidP="009903B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C002</w:t>
            </w:r>
          </w:p>
        </w:tc>
      </w:tr>
      <w:tr w:rsidR="00664799" w:rsidRPr="0011482B" w14:paraId="29A90F3F" w14:textId="77777777" w:rsidTr="009903B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2001345627"/>
            <w:lock w:val="contentLocked"/>
            <w:placeholder>
              <w:docPart w:val="43266D88C8114F24A91B5775FBB07834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70817931" w14:textId="77777777" w:rsidR="00664799" w:rsidRPr="00DE0F66" w:rsidRDefault="00664799" w:rsidP="009903B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2134E21" w14:textId="6319186D" w:rsidR="00664799" w:rsidRPr="0011482B" w:rsidRDefault="00664799" w:rsidP="009903B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4799">
              <w:rPr>
                <w:rFonts w:ascii="Arial" w:hAnsi="Arial" w:cs="Arial"/>
                <w:sz w:val="20"/>
                <w:szCs w:val="20"/>
                <w:lang w:val="es-ES"/>
              </w:rPr>
              <w:t>Credenciales - Ingreso de credenciales inválidas (registro que no empiece con P o que tenga más de 7 dígitos, contraseña con más de 8 dígitos)</w:t>
            </w:r>
          </w:p>
        </w:tc>
      </w:tr>
    </w:tbl>
    <w:p w14:paraId="0661BFAD" w14:textId="4E48F706" w:rsidR="00664799" w:rsidRDefault="00664799" w:rsidP="00664799"/>
    <w:p w14:paraId="2E72F2F3" w14:textId="77777777" w:rsidR="00EC0EF8" w:rsidRPr="00DE0F66" w:rsidRDefault="00EC0EF8" w:rsidP="00EC0EF8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EC0EF8" w:rsidRPr="00DE0F66" w14:paraId="2D441A3B" w14:textId="77777777" w:rsidTr="009903B1">
        <w:sdt>
          <w:sdtPr>
            <w:rPr>
              <w:rFonts w:ascii="Arial" w:hAnsi="Arial" w:cs="Arial"/>
              <w:b/>
              <w:lang w:val="es-MX"/>
            </w:rPr>
            <w:id w:val="1524522060"/>
            <w:lock w:val="contentLocked"/>
            <w:placeholder>
              <w:docPart w:val="F803024A50D84E8E8B7052CE335173A2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0ADF22BB" w14:textId="77777777" w:rsidR="00EC0EF8" w:rsidRPr="00DE0F66" w:rsidRDefault="00EC0EF8" w:rsidP="009903B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EC0EF8" w:rsidRPr="00DE0F66" w14:paraId="7F572719" w14:textId="77777777" w:rsidTr="009903B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508337810"/>
            <w:lock w:val="contentLocked"/>
            <w:placeholder>
              <w:docPart w:val="F803024A50D84E8E8B7052CE335173A2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28AF090D" w14:textId="77777777" w:rsidR="00EC0EF8" w:rsidRPr="00DE0F66" w:rsidRDefault="00EC0EF8" w:rsidP="009903B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DFAF35D" w14:textId="5DBC55BE" w:rsidR="00EC0EF8" w:rsidRPr="00DE0F66" w:rsidRDefault="00E833EC" w:rsidP="009903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Credenciales inválidas</w:t>
            </w:r>
          </w:p>
        </w:tc>
      </w:tr>
      <w:tr w:rsidR="00EC0EF8" w:rsidRPr="00DE0F66" w14:paraId="69314B4B" w14:textId="77777777" w:rsidTr="009903B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440685082"/>
            <w:lock w:val="contentLocked"/>
            <w:placeholder>
              <w:docPart w:val="F803024A50D84E8E8B7052CE335173A2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4D83F500" w14:textId="77777777" w:rsidR="00EC0EF8" w:rsidRPr="00DE0F66" w:rsidRDefault="00EC0EF8" w:rsidP="009903B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A5AD1D9" w14:textId="0DCDEE22" w:rsidR="00EC0EF8" w:rsidRPr="00D90BE1" w:rsidRDefault="00E833EC" w:rsidP="009903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 w:rsidRPr="00E833EC">
              <w:rPr>
                <w:rFonts w:ascii="Arial" w:hAnsi="Arial" w:cs="Arial"/>
              </w:rPr>
              <w:t>Ingresar a 3270 con credenciales inválidas</w:t>
            </w:r>
            <w:r>
              <w:rPr>
                <w:rFonts w:ascii="Arial" w:hAnsi="Arial" w:cs="Arial"/>
              </w:rPr>
              <w:t>, registro empieza diferente de P y contraseña con menos dígitos que 8</w:t>
            </w:r>
          </w:p>
        </w:tc>
      </w:tr>
    </w:tbl>
    <w:p w14:paraId="5E2E3803" w14:textId="2C848A4B" w:rsidR="00664799" w:rsidRDefault="00E833EC" w:rsidP="00D50BB8"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 wp14:anchorId="0A6D93D1" wp14:editId="30EBB059">
            <wp:simplePos x="0" y="0"/>
            <wp:positionH relativeFrom="column">
              <wp:posOffset>3469005</wp:posOffset>
            </wp:positionH>
            <wp:positionV relativeFrom="paragraph">
              <wp:posOffset>448945</wp:posOffset>
            </wp:positionV>
            <wp:extent cx="2628900" cy="1381125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2" b="1342"/>
                    <a:stretch/>
                  </pic:blipFill>
                  <pic:spPr bwMode="auto">
                    <a:xfrm>
                      <a:off x="0" y="0"/>
                      <a:ext cx="262890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B0AB33E" w14:textId="19277677" w:rsidR="00664799" w:rsidRDefault="00664799" w:rsidP="00664799"/>
    <w:p w14:paraId="67DC4468" w14:textId="49DDD2FD" w:rsidR="00E833EC" w:rsidRDefault="00D50BB8" w:rsidP="00E833EC">
      <w:r>
        <w:rPr>
          <w:noProof/>
          <w:lang w:val="es-PE" w:eastAsia="es-PE"/>
        </w:rPr>
        <w:drawing>
          <wp:inline distT="0" distB="0" distL="0" distR="0" wp14:anchorId="3713F3A3" wp14:editId="13767A0D">
            <wp:extent cx="2895600" cy="5286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21FA" w14:textId="6877A577" w:rsidR="00120CBD" w:rsidRDefault="00120CBD" w:rsidP="00E833EC"/>
    <w:p w14:paraId="5113ABAF" w14:textId="7AD14563" w:rsidR="00120CBD" w:rsidRDefault="00120CBD" w:rsidP="00E833EC"/>
    <w:p w14:paraId="495FD40F" w14:textId="17CD3C66" w:rsidR="00120CBD" w:rsidRDefault="00120CBD" w:rsidP="00E833EC"/>
    <w:p w14:paraId="3792E527" w14:textId="6E946256" w:rsidR="00120CBD" w:rsidRDefault="00120CBD" w:rsidP="00E833EC"/>
    <w:p w14:paraId="4D8D767A" w14:textId="6DB82589" w:rsidR="00120CBD" w:rsidRDefault="00120CBD" w:rsidP="00E833EC"/>
    <w:p w14:paraId="4C84F5F9" w14:textId="77777777" w:rsidR="00120CBD" w:rsidRPr="00EC0EF8" w:rsidRDefault="00120CBD" w:rsidP="00E833EC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E833EC" w:rsidRPr="00DE0F66" w14:paraId="1717AE65" w14:textId="77777777" w:rsidTr="009903B1">
        <w:sdt>
          <w:sdtPr>
            <w:rPr>
              <w:rFonts w:ascii="Arial" w:hAnsi="Arial" w:cs="Arial"/>
              <w:b/>
              <w:lang w:val="es-MX"/>
            </w:rPr>
            <w:id w:val="1196274599"/>
            <w:lock w:val="contentLocked"/>
            <w:placeholder>
              <w:docPart w:val="922C9D0F155443CE83DB47C84DAB3797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08393E4C" w14:textId="77777777" w:rsidR="00E833EC" w:rsidRPr="00DE0F66" w:rsidRDefault="00E833EC" w:rsidP="009903B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E833EC" w:rsidRPr="00DE0F66" w14:paraId="375ADBDF" w14:textId="77777777" w:rsidTr="009903B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1935092480"/>
            <w:lock w:val="contentLocked"/>
            <w:placeholder>
              <w:docPart w:val="3CF13723D4E84A9FBF36C9FF39357267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028A28CB" w14:textId="77777777" w:rsidR="00E833EC" w:rsidRPr="00DE0F66" w:rsidRDefault="00E833EC" w:rsidP="009903B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094BADE5" w14:textId="7C1ABF34" w:rsidR="00E833EC" w:rsidRPr="00DE0F66" w:rsidRDefault="00E833EC" w:rsidP="009903B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C003</w:t>
            </w:r>
          </w:p>
        </w:tc>
      </w:tr>
      <w:tr w:rsidR="00E833EC" w:rsidRPr="0011482B" w14:paraId="0191BE53" w14:textId="77777777" w:rsidTr="009903B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609121058"/>
            <w:lock w:val="contentLocked"/>
            <w:placeholder>
              <w:docPart w:val="494D60430F264F71991B64EEC516AD78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33B1D4E4" w14:textId="77777777" w:rsidR="00E833EC" w:rsidRPr="00DE0F66" w:rsidRDefault="00E833EC" w:rsidP="009903B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4841060B" w14:textId="55854982" w:rsidR="00E833EC" w:rsidRPr="0011482B" w:rsidRDefault="00E833EC" w:rsidP="009903B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833EC">
              <w:rPr>
                <w:rFonts w:ascii="Arial" w:hAnsi="Arial" w:cs="Arial"/>
                <w:sz w:val="20"/>
                <w:szCs w:val="20"/>
                <w:lang w:val="es-ES"/>
              </w:rPr>
              <w:t>Credenciales - Ingreso correcto</w:t>
            </w:r>
          </w:p>
        </w:tc>
      </w:tr>
    </w:tbl>
    <w:p w14:paraId="4F3F1FF6" w14:textId="77777777" w:rsidR="00E833EC" w:rsidRDefault="00E833EC" w:rsidP="00E833EC"/>
    <w:p w14:paraId="43BA07D8" w14:textId="77777777" w:rsidR="00E833EC" w:rsidRPr="00DE0F66" w:rsidRDefault="00E833EC" w:rsidP="00E833EC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E833EC" w:rsidRPr="00DE0F66" w14:paraId="6EE535CC" w14:textId="77777777" w:rsidTr="009903B1">
        <w:sdt>
          <w:sdtPr>
            <w:rPr>
              <w:rFonts w:ascii="Arial" w:hAnsi="Arial" w:cs="Arial"/>
              <w:b/>
              <w:lang w:val="es-MX"/>
            </w:rPr>
            <w:id w:val="1954981294"/>
            <w:lock w:val="contentLocked"/>
            <w:placeholder>
              <w:docPart w:val="46F2B030FAAD4A5BAF232508FA0E3644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52CBC8DA" w14:textId="77777777" w:rsidR="00E833EC" w:rsidRPr="00DE0F66" w:rsidRDefault="00E833EC" w:rsidP="009903B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E833EC" w:rsidRPr="00DE0F66" w14:paraId="1824AC5F" w14:textId="77777777" w:rsidTr="009903B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1441339546"/>
            <w:lock w:val="contentLocked"/>
            <w:placeholder>
              <w:docPart w:val="46F2B030FAAD4A5BAF232508FA0E3644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6A4DD4CF" w14:textId="77777777" w:rsidR="00E833EC" w:rsidRPr="00DE0F66" w:rsidRDefault="00E833EC" w:rsidP="009903B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46E9F339" w14:textId="6068C204" w:rsidR="00E833EC" w:rsidRPr="00DE0F66" w:rsidRDefault="00E833EC" w:rsidP="009903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Credenciales válidas</w:t>
            </w:r>
          </w:p>
        </w:tc>
      </w:tr>
      <w:tr w:rsidR="00E833EC" w:rsidRPr="00DE0F66" w14:paraId="0D956791" w14:textId="77777777" w:rsidTr="009903B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703984618"/>
            <w:lock w:val="contentLocked"/>
            <w:placeholder>
              <w:docPart w:val="46F2B030FAAD4A5BAF232508FA0E3644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51F58A1C" w14:textId="77777777" w:rsidR="00E833EC" w:rsidRPr="00DE0F66" w:rsidRDefault="00E833EC" w:rsidP="009903B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3C02698" w14:textId="2168655E" w:rsidR="00E833EC" w:rsidRPr="00D90BE1" w:rsidRDefault="00E833EC" w:rsidP="009903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 w:rsidRPr="00E833EC">
              <w:rPr>
                <w:rFonts w:ascii="Arial" w:hAnsi="Arial" w:cs="Arial"/>
              </w:rPr>
              <w:t>Ingresar a 3270 con credenciales válidas</w:t>
            </w:r>
          </w:p>
        </w:tc>
      </w:tr>
    </w:tbl>
    <w:p w14:paraId="37B2F10E" w14:textId="77777777" w:rsidR="00E833EC" w:rsidRPr="00664799" w:rsidRDefault="00E833EC" w:rsidP="00E833EC"/>
    <w:p w14:paraId="44798A8D" w14:textId="7DB98F40" w:rsidR="00E833EC" w:rsidRDefault="00E833EC" w:rsidP="00664799"/>
    <w:p w14:paraId="1F83304F" w14:textId="43DF5029" w:rsidR="00E833EC" w:rsidRDefault="00E833EC" w:rsidP="00664799"/>
    <w:p w14:paraId="6913043E" w14:textId="5F5FFA5B" w:rsidR="00E833EC" w:rsidRDefault="00131E06" w:rsidP="002A0C41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0014624F" wp14:editId="290C1DBC">
            <wp:extent cx="2895600" cy="52863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E233" w14:textId="04632FB8" w:rsidR="003A310C" w:rsidRDefault="003A310C" w:rsidP="002A0C41">
      <w:pPr>
        <w:jc w:val="center"/>
      </w:pPr>
    </w:p>
    <w:p w14:paraId="11BFC6BB" w14:textId="77777777" w:rsidR="003A310C" w:rsidRPr="002A0C41" w:rsidRDefault="003A310C" w:rsidP="003A310C">
      <w:pPr>
        <w:rPr>
          <w:b/>
          <w:bCs/>
          <w:sz w:val="22"/>
          <w:szCs w:val="22"/>
          <w:lang w:val="es-PE"/>
        </w:rPr>
      </w:pPr>
      <w:r w:rsidRPr="002A0C41">
        <w:rPr>
          <w:b/>
          <w:bCs/>
          <w:sz w:val="22"/>
          <w:szCs w:val="22"/>
          <w:lang w:val="es-PE"/>
        </w:rPr>
        <w:t>3270</w:t>
      </w:r>
    </w:p>
    <w:p w14:paraId="2EAC160F" w14:textId="77777777" w:rsidR="003A310C" w:rsidRDefault="003A310C" w:rsidP="00E833EC">
      <w:pPr>
        <w:jc w:val="center"/>
      </w:pPr>
    </w:p>
    <w:p w14:paraId="72D80291" w14:textId="3AAC2C32" w:rsidR="00E833EC" w:rsidRDefault="00D50BB8" w:rsidP="003A310C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5B9C274C" wp14:editId="4EBEED5C">
            <wp:extent cx="6398932" cy="303028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275" cy="303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98676" w14:textId="1927494C" w:rsidR="00E833EC" w:rsidRPr="00EC0EF8" w:rsidRDefault="00E833EC" w:rsidP="00E833EC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E833EC" w:rsidRPr="00DE0F66" w14:paraId="4C0E05C9" w14:textId="77777777" w:rsidTr="009903B1">
        <w:sdt>
          <w:sdtPr>
            <w:rPr>
              <w:rFonts w:ascii="Arial" w:hAnsi="Arial" w:cs="Arial"/>
              <w:b/>
              <w:lang w:val="es-MX"/>
            </w:rPr>
            <w:id w:val="-1871211708"/>
            <w:lock w:val="contentLocked"/>
            <w:placeholder>
              <w:docPart w:val="2B093420B3B94FD589B3220C17D93B1F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3588616B" w14:textId="77777777" w:rsidR="00E833EC" w:rsidRPr="00DE0F66" w:rsidRDefault="00E833EC" w:rsidP="009903B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E833EC" w:rsidRPr="00DE0F66" w14:paraId="1117A400" w14:textId="77777777" w:rsidTr="009903B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372704097"/>
            <w:lock w:val="contentLocked"/>
            <w:placeholder>
              <w:docPart w:val="58E636E21ABD458ABD05F3F1C8C31499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5100C789" w14:textId="77777777" w:rsidR="00E833EC" w:rsidRPr="00DE0F66" w:rsidRDefault="00E833EC" w:rsidP="009903B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25F3B29B" w14:textId="4E3A722E" w:rsidR="00E833EC" w:rsidRPr="00DE0F66" w:rsidRDefault="00E833EC" w:rsidP="009903B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C004</w:t>
            </w:r>
          </w:p>
        </w:tc>
      </w:tr>
      <w:tr w:rsidR="00E833EC" w:rsidRPr="0011482B" w14:paraId="3A7A4B94" w14:textId="77777777" w:rsidTr="009903B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1099329927"/>
            <w:lock w:val="contentLocked"/>
            <w:placeholder>
              <w:docPart w:val="C247FCF6D3304EC1B96E018293BEA0C2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52FB569C" w14:textId="77777777" w:rsidR="00E833EC" w:rsidRPr="00DE0F66" w:rsidRDefault="00E833EC" w:rsidP="009903B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0F368ADF" w14:textId="7EC674E2" w:rsidR="00E833EC" w:rsidRPr="0011482B" w:rsidRDefault="00D0262A" w:rsidP="009903B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Datos de archivo de texto no encontrado</w:t>
            </w:r>
            <w:r w:rsidR="00E833EC" w:rsidRPr="00E833EC">
              <w:rPr>
                <w:rFonts w:ascii="Arial" w:hAnsi="Arial" w:cs="Arial"/>
                <w:sz w:val="20"/>
                <w:szCs w:val="20"/>
                <w:lang w:val="es-ES"/>
              </w:rPr>
              <w:t xml:space="preserve"> (al consultar un registro, verificar que el robot continúa funcionando a pesar de no haber un valor para dicho registro)</w:t>
            </w:r>
          </w:p>
        </w:tc>
      </w:tr>
    </w:tbl>
    <w:p w14:paraId="00B239F2" w14:textId="77777777" w:rsidR="00E833EC" w:rsidRDefault="00E833EC" w:rsidP="00E833EC"/>
    <w:p w14:paraId="5065AFD6" w14:textId="77777777" w:rsidR="00E833EC" w:rsidRPr="00DE0F66" w:rsidRDefault="00E833EC" w:rsidP="00E833EC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E833EC" w:rsidRPr="00DE0F66" w14:paraId="6931CDD2" w14:textId="77777777" w:rsidTr="009903B1">
        <w:sdt>
          <w:sdtPr>
            <w:rPr>
              <w:rFonts w:ascii="Arial" w:hAnsi="Arial" w:cs="Arial"/>
              <w:b/>
              <w:lang w:val="es-MX"/>
            </w:rPr>
            <w:id w:val="407427195"/>
            <w:lock w:val="contentLocked"/>
            <w:placeholder>
              <w:docPart w:val="06C2945DA47044168F1877E21FBDF43D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6817840D" w14:textId="77777777" w:rsidR="00E833EC" w:rsidRPr="00DE0F66" w:rsidRDefault="00E833EC" w:rsidP="009903B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E833EC" w:rsidRPr="00DE0F66" w14:paraId="0109F24E" w14:textId="77777777" w:rsidTr="009903B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1282612006"/>
            <w:lock w:val="contentLocked"/>
            <w:placeholder>
              <w:docPart w:val="06C2945DA47044168F1877E21FBDF43D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36B1EF18" w14:textId="77777777" w:rsidR="00E833EC" w:rsidRPr="00DE0F66" w:rsidRDefault="00E833EC" w:rsidP="009903B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632E4495" w14:textId="03B927A3" w:rsidR="00E833EC" w:rsidRPr="00DE0F66" w:rsidRDefault="00E833EC" w:rsidP="009903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Filas o registro vacío</w:t>
            </w:r>
          </w:p>
        </w:tc>
      </w:tr>
      <w:tr w:rsidR="00E833EC" w:rsidRPr="00DE0F66" w14:paraId="424CBD43" w14:textId="77777777" w:rsidTr="009903B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042899086"/>
            <w:lock w:val="contentLocked"/>
            <w:placeholder>
              <w:docPart w:val="06C2945DA47044168F1877E21FBDF43D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75A15C92" w14:textId="77777777" w:rsidR="00E833EC" w:rsidRPr="00DE0F66" w:rsidRDefault="00E833EC" w:rsidP="009903B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4A693CC2" w14:textId="0B318933" w:rsidR="00E833EC" w:rsidRPr="00D90BE1" w:rsidRDefault="00E833EC" w:rsidP="009903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 w:rsidRPr="00E833EC">
              <w:rPr>
                <w:rFonts w:ascii="Arial" w:hAnsi="Arial" w:cs="Arial"/>
              </w:rPr>
              <w:t>Abrir el archivo de entrada y hacer la lectura de registros</w:t>
            </w:r>
          </w:p>
        </w:tc>
      </w:tr>
    </w:tbl>
    <w:p w14:paraId="15058491" w14:textId="77777777" w:rsidR="00E833EC" w:rsidRPr="00664799" w:rsidRDefault="00E833EC" w:rsidP="00E833EC"/>
    <w:p w14:paraId="0FBB5E42" w14:textId="04E0075D" w:rsidR="00E833EC" w:rsidRDefault="00E833EC" w:rsidP="00E833EC"/>
    <w:p w14:paraId="5650CFFC" w14:textId="400BFF32" w:rsidR="003A310C" w:rsidRDefault="003A310C" w:rsidP="00E833EC"/>
    <w:p w14:paraId="1818341E" w14:textId="23973BD3" w:rsidR="003A310C" w:rsidRDefault="003A310C" w:rsidP="00E833EC"/>
    <w:p w14:paraId="7BDED6A1" w14:textId="6939EED8" w:rsidR="003A310C" w:rsidRDefault="00D0262A" w:rsidP="00E833EC">
      <w:pPr>
        <w:rPr>
          <w:b/>
          <w:bCs/>
          <w:sz w:val="22"/>
          <w:szCs w:val="22"/>
          <w:lang w:val="es-PE"/>
        </w:rPr>
      </w:pPr>
      <w:r>
        <w:rPr>
          <w:b/>
          <w:bCs/>
          <w:sz w:val="22"/>
          <w:szCs w:val="22"/>
          <w:lang w:val="es-PE"/>
        </w:rPr>
        <w:t>Texto</w:t>
      </w:r>
      <w:r w:rsidR="003A310C" w:rsidRPr="0067196C">
        <w:rPr>
          <w:b/>
          <w:bCs/>
          <w:sz w:val="22"/>
          <w:szCs w:val="22"/>
          <w:lang w:val="es-PE"/>
        </w:rPr>
        <w:t xml:space="preserve"> – Archivo de entrada</w:t>
      </w:r>
    </w:p>
    <w:p w14:paraId="6E8CCA41" w14:textId="77777777" w:rsidR="00D0262A" w:rsidRDefault="00D0262A" w:rsidP="00E833EC">
      <w:pPr>
        <w:rPr>
          <w:b/>
          <w:bCs/>
          <w:sz w:val="22"/>
          <w:szCs w:val="22"/>
          <w:lang w:val="es-PE"/>
        </w:rPr>
      </w:pPr>
    </w:p>
    <w:p w14:paraId="4EBE3A11" w14:textId="3669DA30" w:rsidR="00D0262A" w:rsidRDefault="00D0262A" w:rsidP="00E833EC">
      <w:pPr>
        <w:rPr>
          <w:b/>
          <w:bCs/>
          <w:sz w:val="22"/>
          <w:szCs w:val="22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4A0327A8" wp14:editId="0A1BA6F0">
            <wp:extent cx="6405880" cy="1754372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5067"/>
                    <a:stretch/>
                  </pic:blipFill>
                  <pic:spPr bwMode="auto">
                    <a:xfrm>
                      <a:off x="0" y="0"/>
                      <a:ext cx="6405880" cy="1754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43AE2" w14:textId="332316D4" w:rsidR="00A21B6A" w:rsidRDefault="00A21B6A" w:rsidP="00E833EC">
      <w:pPr>
        <w:rPr>
          <w:b/>
          <w:bCs/>
          <w:sz w:val="22"/>
          <w:szCs w:val="22"/>
          <w:lang w:val="es-PE"/>
        </w:rPr>
      </w:pPr>
      <w:r>
        <w:rPr>
          <w:b/>
          <w:bCs/>
          <w:sz w:val="22"/>
          <w:szCs w:val="22"/>
          <w:lang w:val="es-PE"/>
        </w:rPr>
        <w:t>Excel – Archivo de Salida</w:t>
      </w:r>
    </w:p>
    <w:p w14:paraId="4B3DD057" w14:textId="13198EA6" w:rsidR="003A310C" w:rsidRDefault="003A310C" w:rsidP="00A21B6A"/>
    <w:p w14:paraId="5511D758" w14:textId="77777777" w:rsidR="00D0262A" w:rsidRDefault="00D0262A" w:rsidP="003A310C">
      <w:pPr>
        <w:jc w:val="center"/>
      </w:pPr>
    </w:p>
    <w:p w14:paraId="182953D2" w14:textId="5861E10D" w:rsidR="00E833EC" w:rsidRDefault="00A21B6A" w:rsidP="00A21B6A">
      <w:r>
        <w:rPr>
          <w:noProof/>
          <w:lang w:val="es-PE" w:eastAsia="es-PE"/>
        </w:rPr>
        <w:drawing>
          <wp:inline distT="0" distB="0" distL="0" distR="0" wp14:anchorId="3E0382AB" wp14:editId="45C32750">
            <wp:extent cx="6405880" cy="294195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3EAA" w14:textId="77777777" w:rsidR="003A310C" w:rsidRDefault="003A310C" w:rsidP="003A310C"/>
    <w:p w14:paraId="594DF1C6" w14:textId="028015BF" w:rsidR="006E0E59" w:rsidRDefault="006E0E59" w:rsidP="00120CBD"/>
    <w:p w14:paraId="6A95AD6E" w14:textId="77777777" w:rsidR="006E0E59" w:rsidRDefault="006E0E59" w:rsidP="003A310C">
      <w:pPr>
        <w:jc w:val="center"/>
      </w:pPr>
    </w:p>
    <w:p w14:paraId="25C5D4DB" w14:textId="78B5202A" w:rsidR="003A310C" w:rsidRDefault="00A21B6A" w:rsidP="00A21B6A">
      <w:r>
        <w:rPr>
          <w:noProof/>
          <w:lang w:val="es-PE" w:eastAsia="es-PE"/>
        </w:rPr>
        <w:drawing>
          <wp:inline distT="0" distB="0" distL="0" distR="0" wp14:anchorId="6C0732E8" wp14:editId="6B38EA5C">
            <wp:extent cx="6257925" cy="33813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DDBF" w14:textId="23A0AAD5" w:rsidR="00A21B6A" w:rsidRDefault="00A21B6A" w:rsidP="00A21B6A"/>
    <w:p w14:paraId="65C678C1" w14:textId="13FF61C4" w:rsidR="00A21B6A" w:rsidRDefault="00A21B6A" w:rsidP="00A21B6A">
      <w:r>
        <w:rPr>
          <w:noProof/>
          <w:lang w:val="es-PE" w:eastAsia="es-PE"/>
        </w:rPr>
        <w:drawing>
          <wp:inline distT="0" distB="0" distL="0" distR="0" wp14:anchorId="475654B3" wp14:editId="70B2BB79">
            <wp:extent cx="6405880" cy="30670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B989" w14:textId="77777777" w:rsidR="003A310C" w:rsidRDefault="003A310C" w:rsidP="003A310C"/>
    <w:p w14:paraId="016E83BC" w14:textId="6068B45E" w:rsidR="004E2BC9" w:rsidRDefault="004E2BC9">
      <w:r>
        <w:br w:type="page"/>
      </w:r>
    </w:p>
    <w:p w14:paraId="2BDC7555" w14:textId="77777777" w:rsidR="003A310C" w:rsidRPr="00EC0EF8" w:rsidRDefault="003A310C" w:rsidP="003A310C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3A310C" w:rsidRPr="00DE0F66" w14:paraId="7B603535" w14:textId="77777777" w:rsidTr="00A8353B">
        <w:sdt>
          <w:sdtPr>
            <w:rPr>
              <w:rFonts w:ascii="Arial" w:hAnsi="Arial" w:cs="Arial"/>
              <w:b/>
              <w:lang w:val="es-MX"/>
            </w:rPr>
            <w:id w:val="-1553524103"/>
            <w:lock w:val="contentLocked"/>
            <w:placeholder>
              <w:docPart w:val="AF4B958FD0564FB68E7F65FCE33AE7E6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07C067F1" w14:textId="77777777" w:rsidR="003A310C" w:rsidRPr="00DE0F66" w:rsidRDefault="003A310C" w:rsidP="00A8353B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3A310C" w:rsidRPr="00DE0F66" w14:paraId="2ED52B4F" w14:textId="77777777" w:rsidTr="00A8353B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609350168"/>
            <w:lock w:val="contentLocked"/>
            <w:placeholder>
              <w:docPart w:val="1154FF2B1792497BA42804BC5DFEE24F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34E6217C" w14:textId="77777777" w:rsidR="003A310C" w:rsidRPr="00DE0F66" w:rsidRDefault="003A310C" w:rsidP="00A8353B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7B9F7194" w14:textId="08BBC677" w:rsidR="003A310C" w:rsidRPr="00DE0F66" w:rsidRDefault="003A310C" w:rsidP="00A8353B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C005</w:t>
            </w:r>
          </w:p>
        </w:tc>
      </w:tr>
      <w:tr w:rsidR="003A310C" w:rsidRPr="0011482B" w14:paraId="3C107BD9" w14:textId="77777777" w:rsidTr="00A8353B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1060471466"/>
            <w:lock w:val="contentLocked"/>
            <w:placeholder>
              <w:docPart w:val="11A94BBEA1F44F3DB65901E1FCDF637E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42EB48F2" w14:textId="77777777" w:rsidR="003A310C" w:rsidRPr="00DE0F66" w:rsidRDefault="003A310C" w:rsidP="00A8353B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75A3E2F" w14:textId="653E1C9E" w:rsidR="003A310C" w:rsidRPr="0011482B" w:rsidRDefault="00BB631E" w:rsidP="00BB631E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B631E">
              <w:rPr>
                <w:rFonts w:ascii="Arial" w:hAnsi="Arial" w:cs="Arial"/>
                <w:sz w:val="20"/>
                <w:szCs w:val="20"/>
                <w:lang w:val="es-ES"/>
              </w:rPr>
              <w:t xml:space="preserve">Numero de transacción no seleccionada </w:t>
            </w:r>
            <w:r w:rsidR="003A310C" w:rsidRPr="003A310C">
              <w:rPr>
                <w:rFonts w:ascii="Arial" w:hAnsi="Arial" w:cs="Arial"/>
                <w:sz w:val="20"/>
                <w:szCs w:val="20"/>
                <w:lang w:val="es-ES"/>
              </w:rPr>
              <w:t>(al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no seleccionar ninguna transacción, el robot no debe iniciar sus ejecución, señalando un mensaje de advertencia).</w:t>
            </w:r>
          </w:p>
        </w:tc>
      </w:tr>
    </w:tbl>
    <w:p w14:paraId="5F6C0773" w14:textId="77777777" w:rsidR="003A310C" w:rsidRDefault="003A310C" w:rsidP="003A310C"/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7B2E08" w:rsidRPr="00DE0F66" w14:paraId="3ACB6EF3" w14:textId="77777777" w:rsidTr="00A8353B">
        <w:sdt>
          <w:sdtPr>
            <w:rPr>
              <w:rFonts w:ascii="Arial" w:hAnsi="Arial" w:cs="Arial"/>
              <w:b/>
              <w:lang w:val="es-MX"/>
            </w:rPr>
            <w:id w:val="120503556"/>
            <w:lock w:val="contentLocked"/>
            <w:placeholder>
              <w:docPart w:val="52122BAB54EB42D9B79C9CE1A0B43CDF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7FC81B47" w14:textId="77777777" w:rsidR="007B2E08" w:rsidRPr="00DE0F66" w:rsidRDefault="007B2E08" w:rsidP="00A8353B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7B2E08" w:rsidRPr="00DE0F66" w14:paraId="66583185" w14:textId="77777777" w:rsidTr="00A8353B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576665634"/>
            <w:lock w:val="contentLocked"/>
            <w:placeholder>
              <w:docPart w:val="52122BAB54EB42D9B79C9CE1A0B43CDF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296C395E" w14:textId="77777777" w:rsidR="007B2E08" w:rsidRPr="00DE0F66" w:rsidRDefault="007B2E08" w:rsidP="00A8353B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7E1A3DD" w14:textId="43922632" w:rsidR="007B2E08" w:rsidRPr="00DE0F66" w:rsidRDefault="00BB631E" w:rsidP="00A8353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Transacción no seleccionada</w:t>
            </w:r>
          </w:p>
        </w:tc>
      </w:tr>
      <w:tr w:rsidR="007B2E08" w:rsidRPr="00DE0F66" w14:paraId="7BA12DB6" w14:textId="77777777" w:rsidTr="00A8353B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837529073"/>
            <w:lock w:val="contentLocked"/>
            <w:placeholder>
              <w:docPart w:val="52122BAB54EB42D9B79C9CE1A0B43CDF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6070AC28" w14:textId="77777777" w:rsidR="007B2E08" w:rsidRPr="00DE0F66" w:rsidRDefault="007B2E08" w:rsidP="00A8353B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D896980" w14:textId="3D636A3B" w:rsidR="007B2E08" w:rsidRPr="00D90BE1" w:rsidRDefault="00E61914" w:rsidP="00A8353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selecciona ninguna transacción</w:t>
            </w:r>
          </w:p>
        </w:tc>
      </w:tr>
    </w:tbl>
    <w:p w14:paraId="716393A1" w14:textId="0603C5BD" w:rsidR="007B2E08" w:rsidRDefault="007B2E08" w:rsidP="007B2E08"/>
    <w:p w14:paraId="59C5A85E" w14:textId="4DE60802" w:rsidR="007B2E08" w:rsidRPr="00664799" w:rsidRDefault="007B2E08" w:rsidP="007B2E08"/>
    <w:p w14:paraId="142372B7" w14:textId="0CCE092D" w:rsidR="007B2E08" w:rsidRDefault="00E61914" w:rsidP="007B2E08">
      <w:r>
        <w:rPr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 wp14:anchorId="50D6D045" wp14:editId="38CF6451">
            <wp:simplePos x="0" y="0"/>
            <wp:positionH relativeFrom="margin">
              <wp:posOffset>3158520</wp:posOffset>
            </wp:positionH>
            <wp:positionV relativeFrom="paragraph">
              <wp:posOffset>840843</wp:posOffset>
            </wp:positionV>
            <wp:extent cx="3152775" cy="1466850"/>
            <wp:effectExtent l="0" t="0" r="9525" b="0"/>
            <wp:wrapThrough wrapText="bothSides">
              <wp:wrapPolygon edited="0">
                <wp:start x="0" y="0"/>
                <wp:lineTo x="0" y="21319"/>
                <wp:lineTo x="21535" y="21319"/>
                <wp:lineTo x="21535" y="0"/>
                <wp:lineTo x="0" y="0"/>
              </wp:wrapPolygon>
            </wp:wrapThrough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/>
        </w:rPr>
        <w:drawing>
          <wp:inline distT="0" distB="0" distL="0" distR="0" wp14:anchorId="64AD8A0C" wp14:editId="63BAD3CF">
            <wp:extent cx="2952750" cy="52768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C38F" w14:textId="65D38D18" w:rsidR="00E61914" w:rsidRDefault="00E61914" w:rsidP="00E61914">
      <w:pPr>
        <w:rPr>
          <w:noProof/>
          <w:lang w:val="es-PE" w:eastAsia="es-PE"/>
        </w:rPr>
      </w:pPr>
    </w:p>
    <w:p w14:paraId="2EF48743" w14:textId="0BDC6944" w:rsidR="007B2E08" w:rsidRDefault="007B2E08" w:rsidP="007B2E08">
      <w:pPr>
        <w:jc w:val="center"/>
      </w:pPr>
    </w:p>
    <w:p w14:paraId="128F21AE" w14:textId="0C5D448F" w:rsidR="007B2E08" w:rsidRDefault="007B2E08" w:rsidP="007B2E08">
      <w:pPr>
        <w:jc w:val="center"/>
      </w:pPr>
    </w:p>
    <w:p w14:paraId="5A181CD7" w14:textId="6A9A2921" w:rsidR="007B2E08" w:rsidRDefault="007B2E08" w:rsidP="007B2E08">
      <w:pPr>
        <w:jc w:val="center"/>
      </w:pPr>
    </w:p>
    <w:p w14:paraId="03DF1FFC" w14:textId="56194253" w:rsidR="007B2E08" w:rsidRDefault="007B2E08" w:rsidP="007B2E08">
      <w:pPr>
        <w:jc w:val="center"/>
      </w:pPr>
    </w:p>
    <w:p w14:paraId="1274B845" w14:textId="2ACCB65F" w:rsidR="00E61914" w:rsidRDefault="0068370A" w:rsidP="007B2E08">
      <w:r>
        <w:br w:type="page"/>
      </w:r>
    </w:p>
    <w:p w14:paraId="0A7D34E1" w14:textId="77777777" w:rsidR="00E61914" w:rsidRPr="00E61914" w:rsidRDefault="00E61914" w:rsidP="007B2E08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E61914" w:rsidRPr="00DE0F66" w14:paraId="430F7C3A" w14:textId="77777777" w:rsidTr="00485854">
        <w:sdt>
          <w:sdtPr>
            <w:rPr>
              <w:rFonts w:ascii="Arial" w:hAnsi="Arial" w:cs="Arial"/>
              <w:b/>
              <w:lang w:val="es-MX"/>
            </w:rPr>
            <w:id w:val="929472629"/>
            <w:lock w:val="contentLocked"/>
            <w:placeholder>
              <w:docPart w:val="E8B74DAAE67D45D89E5EDD081A53B234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315C755F" w14:textId="77777777" w:rsidR="00E61914" w:rsidRPr="00DE0F66" w:rsidRDefault="00E61914" w:rsidP="00485854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E61914" w:rsidRPr="00DE0F66" w14:paraId="20FE16F5" w14:textId="77777777" w:rsidTr="00485854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440259161"/>
            <w:lock w:val="contentLocked"/>
            <w:placeholder>
              <w:docPart w:val="0CDE7A2FC0D94333A867F31A906FDF6D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441D982F" w14:textId="77777777" w:rsidR="00E61914" w:rsidRPr="00DE0F66" w:rsidRDefault="00E61914" w:rsidP="00485854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E64181E" w14:textId="3C852C57" w:rsidR="00E61914" w:rsidRPr="00DE0F66" w:rsidRDefault="00E61914" w:rsidP="00485854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E61914" w:rsidRPr="0011482B" w14:paraId="31BC381F" w14:textId="77777777" w:rsidTr="00485854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47500593"/>
            <w:lock w:val="contentLocked"/>
            <w:placeholder>
              <w:docPart w:val="4ACA38BBD77541C6A17664CC059ED114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4EC38999" w14:textId="77777777" w:rsidR="00E61914" w:rsidRPr="00DE0F66" w:rsidRDefault="00E61914" w:rsidP="00485854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E828F32" w14:textId="42C614CF" w:rsidR="00E61914" w:rsidRPr="0011482B" w:rsidRDefault="00E61914" w:rsidP="00485854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Datos no ingresados</w:t>
            </w:r>
          </w:p>
        </w:tc>
      </w:tr>
    </w:tbl>
    <w:p w14:paraId="1CC1D7A1" w14:textId="77777777" w:rsidR="00E61914" w:rsidRDefault="00E61914" w:rsidP="00E61914"/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E61914" w:rsidRPr="00DE0F66" w14:paraId="08278787" w14:textId="77777777" w:rsidTr="00485854">
        <w:sdt>
          <w:sdtPr>
            <w:rPr>
              <w:rFonts w:ascii="Arial" w:hAnsi="Arial" w:cs="Arial"/>
              <w:b/>
              <w:lang w:val="es-MX"/>
            </w:rPr>
            <w:id w:val="730962437"/>
            <w:lock w:val="contentLocked"/>
            <w:placeholder>
              <w:docPart w:val="A97F4FC4E59148889539FC2215444C11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5379F136" w14:textId="77777777" w:rsidR="00E61914" w:rsidRPr="00DE0F66" w:rsidRDefault="00E61914" w:rsidP="00485854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E61914" w:rsidRPr="00DE0F66" w14:paraId="1F3F0492" w14:textId="77777777" w:rsidTr="00485854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183180433"/>
            <w:lock w:val="contentLocked"/>
            <w:placeholder>
              <w:docPart w:val="A97F4FC4E59148889539FC2215444C11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6F86F086" w14:textId="77777777" w:rsidR="00E61914" w:rsidRPr="00DE0F66" w:rsidRDefault="00E61914" w:rsidP="00485854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26C64482" w14:textId="102C0E4F" w:rsidR="00E61914" w:rsidRPr="00DE0F66" w:rsidRDefault="00E61914" w:rsidP="0048585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ingresó ningún dato para la transacción H</w:t>
            </w:r>
            <w:r>
              <w:rPr>
                <w:rFonts w:ascii="Arial" w:hAnsi="Arial" w:cs="Arial"/>
              </w:rPr>
              <w:t>A21</w:t>
            </w:r>
          </w:p>
        </w:tc>
      </w:tr>
      <w:tr w:rsidR="00E61914" w:rsidRPr="00DE0F66" w14:paraId="309DE4C4" w14:textId="77777777" w:rsidTr="00485854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623506621"/>
            <w:lock w:val="contentLocked"/>
            <w:placeholder>
              <w:docPart w:val="A97F4FC4E59148889539FC2215444C11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4F9F2A9B" w14:textId="77777777" w:rsidR="00E61914" w:rsidRPr="00DE0F66" w:rsidRDefault="00E61914" w:rsidP="00485854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283266C9" w14:textId="21CB5620" w:rsidR="00E61914" w:rsidRPr="00D90BE1" w:rsidRDefault="00E61914" w:rsidP="0048585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que el robot no inicie su ejecución sin la presencia de esos datos habiendo seleccionado las transacciones HA21</w:t>
            </w:r>
          </w:p>
        </w:tc>
      </w:tr>
    </w:tbl>
    <w:p w14:paraId="58826C6D" w14:textId="20295BB6" w:rsidR="00E61914" w:rsidRDefault="00E61914" w:rsidP="007B2E08">
      <w:pPr>
        <w:rPr>
          <w:b/>
          <w:bCs/>
          <w:sz w:val="22"/>
          <w:szCs w:val="22"/>
          <w:lang w:val="es-PE"/>
        </w:rPr>
      </w:pPr>
    </w:p>
    <w:p w14:paraId="6DB016D4" w14:textId="699CC23D" w:rsidR="0078487D" w:rsidRDefault="0078487D" w:rsidP="007B2E08">
      <w:pPr>
        <w:rPr>
          <w:b/>
          <w:bCs/>
          <w:sz w:val="22"/>
          <w:szCs w:val="22"/>
          <w:lang w:val="es-PE"/>
        </w:rPr>
      </w:pPr>
    </w:p>
    <w:p w14:paraId="3DD4876F" w14:textId="1C005424" w:rsidR="0078487D" w:rsidRDefault="0078487D" w:rsidP="007B2E08">
      <w:pPr>
        <w:rPr>
          <w:b/>
          <w:bCs/>
          <w:sz w:val="22"/>
          <w:szCs w:val="22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1312" behindDoc="1" locked="0" layoutInCell="1" allowOverlap="1" wp14:anchorId="3856CA30" wp14:editId="6717D3E2">
            <wp:simplePos x="0" y="0"/>
            <wp:positionH relativeFrom="margin">
              <wp:align>right</wp:align>
            </wp:positionH>
            <wp:positionV relativeFrom="paragraph">
              <wp:posOffset>772574</wp:posOffset>
            </wp:positionV>
            <wp:extent cx="3400425" cy="1514475"/>
            <wp:effectExtent l="0" t="0" r="9525" b="9525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/>
        </w:rPr>
        <w:drawing>
          <wp:inline distT="0" distB="0" distL="0" distR="0" wp14:anchorId="3AA1F422" wp14:editId="721F82B5">
            <wp:extent cx="2914650" cy="53149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87D">
        <w:rPr>
          <w:noProof/>
          <w:lang w:val="es-PE" w:eastAsia="es-PE"/>
        </w:rPr>
        <w:t xml:space="preserve"> </w:t>
      </w:r>
    </w:p>
    <w:p w14:paraId="7EDC3F7B" w14:textId="2D48412E" w:rsidR="00E61914" w:rsidRDefault="00E61914" w:rsidP="007B2E08">
      <w:pPr>
        <w:rPr>
          <w:b/>
          <w:bCs/>
          <w:sz w:val="22"/>
          <w:szCs w:val="22"/>
          <w:lang w:val="es-PE"/>
        </w:rPr>
      </w:pPr>
    </w:p>
    <w:p w14:paraId="47F94CCA" w14:textId="78288DD6" w:rsidR="0078487D" w:rsidRDefault="0078487D" w:rsidP="007B2E08">
      <w:pPr>
        <w:rPr>
          <w:b/>
          <w:bCs/>
          <w:sz w:val="22"/>
          <w:szCs w:val="22"/>
          <w:lang w:val="es-PE"/>
        </w:rPr>
      </w:pPr>
    </w:p>
    <w:p w14:paraId="46D65103" w14:textId="57F21A70" w:rsidR="0078487D" w:rsidRDefault="0078487D" w:rsidP="007B2E08">
      <w:pPr>
        <w:rPr>
          <w:b/>
          <w:bCs/>
          <w:sz w:val="22"/>
          <w:szCs w:val="22"/>
          <w:lang w:val="es-PE"/>
        </w:rPr>
      </w:pPr>
    </w:p>
    <w:p w14:paraId="7DED0FCD" w14:textId="599F218C" w:rsidR="0078487D" w:rsidRDefault="0078487D" w:rsidP="007B2E08">
      <w:pPr>
        <w:rPr>
          <w:b/>
          <w:bCs/>
          <w:sz w:val="22"/>
          <w:szCs w:val="22"/>
          <w:lang w:val="es-PE"/>
        </w:rPr>
      </w:pPr>
    </w:p>
    <w:p w14:paraId="48D6E6D4" w14:textId="77777777" w:rsidR="0078487D" w:rsidRDefault="0078487D" w:rsidP="007B2E08">
      <w:pPr>
        <w:rPr>
          <w:b/>
          <w:bCs/>
          <w:sz w:val="22"/>
          <w:szCs w:val="22"/>
          <w:lang w:val="es-PE"/>
        </w:rPr>
      </w:pPr>
    </w:p>
    <w:p w14:paraId="455BC6FE" w14:textId="3EC46C9A" w:rsidR="00E61914" w:rsidRDefault="00E61914" w:rsidP="007B2E08">
      <w:pPr>
        <w:rPr>
          <w:b/>
          <w:bCs/>
          <w:sz w:val="22"/>
          <w:szCs w:val="22"/>
          <w:lang w:val="es-PE"/>
        </w:r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E61914" w:rsidRPr="00DE0F66" w14:paraId="1FC85A15" w14:textId="77777777" w:rsidTr="00485854">
        <w:sdt>
          <w:sdtPr>
            <w:rPr>
              <w:rFonts w:ascii="Arial" w:hAnsi="Arial" w:cs="Arial"/>
              <w:b/>
              <w:lang w:val="es-MX"/>
            </w:rPr>
            <w:id w:val="1231807314"/>
            <w:lock w:val="contentLocked"/>
            <w:placeholder>
              <w:docPart w:val="76FDFBDB7F57431EAE08A1F830C1990A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76BBDADD" w14:textId="77777777" w:rsidR="00E61914" w:rsidRPr="00DE0F66" w:rsidRDefault="00E61914" w:rsidP="00485854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E61914" w:rsidRPr="00DE0F66" w14:paraId="3B6DF9E3" w14:textId="77777777" w:rsidTr="00485854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477421073"/>
            <w:lock w:val="contentLocked"/>
            <w:placeholder>
              <w:docPart w:val="C357DAAC01734D7AB4C7013D7B4E9CF5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64348C9A" w14:textId="77777777" w:rsidR="00E61914" w:rsidRPr="00DE0F66" w:rsidRDefault="00E61914" w:rsidP="00485854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4F02D9E5" w14:textId="12B1E7CC" w:rsidR="00E61914" w:rsidRPr="00DE0F66" w:rsidRDefault="00E61914" w:rsidP="00485854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E61914" w:rsidRPr="0011482B" w14:paraId="477FCB21" w14:textId="77777777" w:rsidTr="00485854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1648739315"/>
            <w:lock w:val="contentLocked"/>
            <w:placeholder>
              <w:docPart w:val="51A77B91824248F4A54C1CF1C2C7211A"/>
            </w:placeholder>
          </w:sdt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05184F30" w14:textId="77777777" w:rsidR="00E61914" w:rsidRPr="00DE0F66" w:rsidRDefault="00E61914" w:rsidP="00485854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10A29020" w14:textId="77777777" w:rsidR="00E61914" w:rsidRPr="0011482B" w:rsidRDefault="00E61914" w:rsidP="00485854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Datos no ingresados</w:t>
            </w:r>
          </w:p>
        </w:tc>
      </w:tr>
    </w:tbl>
    <w:p w14:paraId="0CA090FA" w14:textId="77777777" w:rsidR="00E61914" w:rsidRDefault="00E61914" w:rsidP="00E61914"/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E61914" w:rsidRPr="00DE0F66" w14:paraId="5119FC5C" w14:textId="77777777" w:rsidTr="00485854">
        <w:sdt>
          <w:sdtPr>
            <w:rPr>
              <w:rFonts w:ascii="Arial" w:hAnsi="Arial" w:cs="Arial"/>
              <w:b/>
              <w:lang w:val="es-MX"/>
            </w:rPr>
            <w:id w:val="365958918"/>
            <w:lock w:val="contentLocked"/>
            <w:placeholder>
              <w:docPart w:val="F8916D96E49A45A7B781247442BBE33E"/>
            </w:placeholder>
          </w:sdtPr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06E66E16" w14:textId="77777777" w:rsidR="00E61914" w:rsidRPr="00DE0F66" w:rsidRDefault="00E61914" w:rsidP="00485854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E61914" w:rsidRPr="00DE0F66" w14:paraId="54C999AC" w14:textId="77777777" w:rsidTr="00485854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953157964"/>
            <w:lock w:val="contentLocked"/>
            <w:placeholder>
              <w:docPart w:val="F8916D96E49A45A7B781247442BBE33E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6CF3425D" w14:textId="77777777" w:rsidR="00E61914" w:rsidRPr="00DE0F66" w:rsidRDefault="00E61914" w:rsidP="00485854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4B45EE09" w14:textId="5B36F893" w:rsidR="00E61914" w:rsidRPr="00DE0F66" w:rsidRDefault="00E61914" w:rsidP="0048585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se ingresó ningún dato para la </w:t>
            </w:r>
            <w:r>
              <w:rPr>
                <w:rFonts w:ascii="Arial" w:hAnsi="Arial" w:cs="Arial"/>
              </w:rPr>
              <w:t>transacción</w:t>
            </w:r>
            <w:r>
              <w:rPr>
                <w:rFonts w:ascii="Arial" w:hAnsi="Arial" w:cs="Arial"/>
              </w:rPr>
              <w:t xml:space="preserve"> H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22</w:t>
            </w:r>
          </w:p>
        </w:tc>
      </w:tr>
      <w:tr w:rsidR="00E61914" w:rsidRPr="00DE0F66" w14:paraId="14E6DF61" w14:textId="77777777" w:rsidTr="00485854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975575220"/>
            <w:lock w:val="contentLocked"/>
            <w:placeholder>
              <w:docPart w:val="F8916D96E49A45A7B781247442BBE33E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5519437C" w14:textId="77777777" w:rsidR="00E61914" w:rsidRPr="00DE0F66" w:rsidRDefault="00E61914" w:rsidP="00485854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453ECA62" w14:textId="2389EAB7" w:rsidR="00E61914" w:rsidRPr="00D90BE1" w:rsidRDefault="00E61914" w:rsidP="0048585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que el robot no inicie su ejecución sin la presencia de esos datos habiendo selec</w:t>
            </w:r>
            <w:r>
              <w:rPr>
                <w:rFonts w:ascii="Arial" w:hAnsi="Arial" w:cs="Arial"/>
              </w:rPr>
              <w:t xml:space="preserve">cionado las transacciones 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22</w:t>
            </w:r>
          </w:p>
        </w:tc>
      </w:tr>
    </w:tbl>
    <w:p w14:paraId="10872332" w14:textId="77777777" w:rsidR="00E61914" w:rsidRDefault="00E61914" w:rsidP="007B2E08">
      <w:pPr>
        <w:rPr>
          <w:b/>
          <w:bCs/>
          <w:sz w:val="22"/>
          <w:szCs w:val="22"/>
          <w:lang w:val="es-PE"/>
        </w:rPr>
      </w:pPr>
    </w:p>
    <w:p w14:paraId="3D352422" w14:textId="77777777" w:rsidR="00E61914" w:rsidRDefault="00E61914" w:rsidP="007B2E08">
      <w:pPr>
        <w:rPr>
          <w:b/>
          <w:bCs/>
          <w:sz w:val="22"/>
          <w:szCs w:val="22"/>
          <w:lang w:val="es-PE"/>
        </w:rPr>
      </w:pPr>
    </w:p>
    <w:p w14:paraId="3B18DCFA" w14:textId="172E0B23" w:rsidR="00E61914" w:rsidRDefault="0078487D" w:rsidP="007B2E08">
      <w:pPr>
        <w:rPr>
          <w:b/>
          <w:bCs/>
          <w:sz w:val="22"/>
          <w:szCs w:val="22"/>
          <w:lang w:val="es-PE"/>
        </w:rPr>
      </w:pPr>
      <w:bookmarkStart w:id="1" w:name="_GoBack"/>
      <w:r>
        <w:rPr>
          <w:noProof/>
          <w:lang w:val="es-PE" w:eastAsia="es-PE"/>
        </w:rPr>
        <w:drawing>
          <wp:anchor distT="0" distB="0" distL="114300" distR="114300" simplePos="0" relativeHeight="251662336" behindDoc="1" locked="0" layoutInCell="1" allowOverlap="1" wp14:anchorId="04B456EC" wp14:editId="789ED112">
            <wp:simplePos x="0" y="0"/>
            <wp:positionH relativeFrom="margin">
              <wp:align>right</wp:align>
            </wp:positionH>
            <wp:positionV relativeFrom="paragraph">
              <wp:posOffset>1387815</wp:posOffset>
            </wp:positionV>
            <wp:extent cx="3381375" cy="1476375"/>
            <wp:effectExtent l="0" t="0" r="9525" b="9525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  <w:r>
        <w:rPr>
          <w:noProof/>
          <w:lang w:val="es-PE" w:eastAsia="es-PE"/>
        </w:rPr>
        <w:drawing>
          <wp:inline distT="0" distB="0" distL="0" distR="0" wp14:anchorId="311EC7B8" wp14:editId="04E0AEC5">
            <wp:extent cx="2924175" cy="5219700"/>
            <wp:effectExtent l="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87D">
        <w:rPr>
          <w:noProof/>
          <w:lang w:val="es-PE" w:eastAsia="es-PE"/>
        </w:rPr>
        <w:t xml:space="preserve"> </w:t>
      </w:r>
    </w:p>
    <w:p w14:paraId="1976F7A4" w14:textId="77777777" w:rsidR="00E61914" w:rsidRDefault="00E61914" w:rsidP="007B2E08">
      <w:pPr>
        <w:rPr>
          <w:b/>
          <w:bCs/>
          <w:sz w:val="22"/>
          <w:szCs w:val="22"/>
          <w:lang w:val="es-PE"/>
        </w:rPr>
      </w:pPr>
    </w:p>
    <w:p w14:paraId="314028AA" w14:textId="77777777" w:rsidR="00E61914" w:rsidRDefault="00E61914" w:rsidP="007B2E08">
      <w:pPr>
        <w:rPr>
          <w:b/>
          <w:bCs/>
          <w:sz w:val="22"/>
          <w:szCs w:val="22"/>
          <w:lang w:val="es-PE"/>
        </w:rPr>
      </w:pPr>
    </w:p>
    <w:p w14:paraId="06D6CAF7" w14:textId="77777777" w:rsidR="00E61914" w:rsidRDefault="00E61914" w:rsidP="007B2E08">
      <w:pPr>
        <w:rPr>
          <w:b/>
          <w:bCs/>
          <w:sz w:val="22"/>
          <w:szCs w:val="22"/>
          <w:lang w:val="es-PE"/>
        </w:rPr>
      </w:pPr>
    </w:p>
    <w:p w14:paraId="2D108469" w14:textId="060848A0" w:rsidR="007B2E08" w:rsidRDefault="007B2E08" w:rsidP="007B2E08">
      <w:pPr>
        <w:rPr>
          <w:b/>
          <w:bCs/>
          <w:sz w:val="22"/>
          <w:szCs w:val="22"/>
          <w:lang w:val="es-PE"/>
        </w:rPr>
      </w:pPr>
      <w:r w:rsidRPr="006E0E59">
        <w:rPr>
          <w:b/>
          <w:bCs/>
          <w:sz w:val="22"/>
          <w:szCs w:val="22"/>
          <w:lang w:val="es-PE"/>
        </w:rPr>
        <w:t>EXCEL – Archivo de salida</w:t>
      </w:r>
    </w:p>
    <w:p w14:paraId="0950221B" w14:textId="66CC0E77" w:rsidR="006E0E59" w:rsidRDefault="006E0E59" w:rsidP="007B2E08"/>
    <w:p w14:paraId="64089545" w14:textId="7B1CE9D5" w:rsidR="007B2E08" w:rsidRDefault="007B2E08" w:rsidP="007B2E08"/>
    <w:p w14:paraId="4C221E27" w14:textId="5BEE9C85" w:rsidR="007B2E08" w:rsidRDefault="007B2E08" w:rsidP="007B2E08">
      <w:pPr>
        <w:pStyle w:val="Ttulo1"/>
      </w:pPr>
      <w:r>
        <w:t>C005 – Tipos de documentos no</w:t>
      </w:r>
      <w:r w:rsidRPr="00901140">
        <w:t xml:space="preserve"> permitidos</w:t>
      </w:r>
      <w:r>
        <w:t xml:space="preserve"> o campos de datos de vacíos</w:t>
      </w:r>
      <w:r w:rsidRPr="00901140">
        <w:t>.</w:t>
      </w:r>
    </w:p>
    <w:p w14:paraId="6BF79306" w14:textId="76166862" w:rsidR="007B2E08" w:rsidRDefault="007B2E08" w:rsidP="007B2E08"/>
    <w:sectPr w:rsidR="007B2E08" w:rsidSect="00E433D4">
      <w:headerReference w:type="default" r:id="rId24"/>
      <w:footerReference w:type="default" r:id="rId25"/>
      <w:type w:val="continuous"/>
      <w:pgSz w:w="12242" w:h="15842" w:code="1"/>
      <w:pgMar w:top="1418" w:right="1077" w:bottom="1134" w:left="1077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EA8FD3" w14:textId="77777777" w:rsidR="00441304" w:rsidRDefault="00441304">
      <w:r>
        <w:separator/>
      </w:r>
    </w:p>
  </w:endnote>
  <w:endnote w:type="continuationSeparator" w:id="0">
    <w:p w14:paraId="78D49271" w14:textId="77777777" w:rsidR="00441304" w:rsidRDefault="00441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5533"/>
      <w:gridCol w:w="4346"/>
    </w:tblGrid>
    <w:tr w:rsidR="008B1AF7" w14:paraId="49E7C719" w14:textId="77777777" w:rsidTr="00DE0F66">
      <w:trPr>
        <w:cantSplit/>
        <w:trHeight w:hRule="exact" w:val="738"/>
        <w:jc w:val="center"/>
      </w:trPr>
      <w:tc>
        <w:tcPr>
          <w:tcW w:w="5533" w:type="dxa"/>
        </w:tcPr>
        <w:p w14:paraId="13D3B788" w14:textId="77777777" w:rsidR="008B1AF7" w:rsidRPr="00D11B53" w:rsidRDefault="008B1AF7" w:rsidP="00460353">
          <w:pPr>
            <w:pStyle w:val="Piedepgina"/>
            <w:spacing w:before="120" w:after="60"/>
            <w:rPr>
              <w:rStyle w:val="Nmerodepgina"/>
              <w:snapToGrid w:val="0"/>
              <w:sz w:val="18"/>
              <w:lang w:eastAsia="en-US"/>
            </w:rPr>
          </w:pPr>
          <w:r>
            <w:rPr>
              <w:rStyle w:val="Nmerodepgina"/>
              <w:snapToGrid w:val="0"/>
              <w:sz w:val="18"/>
              <w:lang w:eastAsia="en-US"/>
            </w:rPr>
            <w:t>v1.0 – Feb.2019</w:t>
          </w:r>
        </w:p>
      </w:tc>
      <w:tc>
        <w:tcPr>
          <w:tcW w:w="4346" w:type="dxa"/>
        </w:tcPr>
        <w:p w14:paraId="3C349FEB" w14:textId="6F3BE825" w:rsidR="008B1AF7" w:rsidRDefault="008B1AF7" w:rsidP="00071160">
          <w:pPr>
            <w:pStyle w:val="Piedepgina"/>
            <w:spacing w:before="120" w:after="60"/>
            <w:jc w:val="right"/>
            <w:rPr>
              <w:rStyle w:val="Nmerodepgina"/>
              <w:i/>
              <w:snapToGrid w:val="0"/>
              <w:sz w:val="18"/>
              <w:lang w:eastAsia="en-US"/>
            </w:rPr>
          </w:pP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Página 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begin"/>
          </w:r>
          <w:r>
            <w:rPr>
              <w:rStyle w:val="Nmerodepgina"/>
              <w:i/>
              <w:snapToGrid w:val="0"/>
              <w:sz w:val="18"/>
              <w:lang w:eastAsia="en-US"/>
            </w:rPr>
            <w:instrText xml:space="preserve"> PAGE </w:instrTex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separate"/>
          </w:r>
          <w:r w:rsidR="00441304">
            <w:rPr>
              <w:rStyle w:val="Nmerodepgina"/>
              <w:i/>
              <w:noProof/>
              <w:snapToGrid w:val="0"/>
              <w:sz w:val="18"/>
              <w:lang w:eastAsia="en-US"/>
            </w:rPr>
            <w:t>1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end"/>
          </w: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 de </w:t>
          </w:r>
          <w:r>
            <w:rPr>
              <w:rStyle w:val="Nmerodepgina"/>
              <w:i/>
              <w:sz w:val="18"/>
            </w:rPr>
            <w:fldChar w:fldCharType="begin"/>
          </w:r>
          <w:r>
            <w:rPr>
              <w:rStyle w:val="Nmerodepgina"/>
              <w:i/>
              <w:sz w:val="18"/>
            </w:rPr>
            <w:instrText xml:space="preserve"> NUMPAGES </w:instrText>
          </w:r>
          <w:r>
            <w:rPr>
              <w:rStyle w:val="Nmerodepgina"/>
              <w:i/>
              <w:sz w:val="18"/>
            </w:rPr>
            <w:fldChar w:fldCharType="separate"/>
          </w:r>
          <w:r w:rsidR="00441304">
            <w:rPr>
              <w:rStyle w:val="Nmerodepgina"/>
              <w:i/>
              <w:noProof/>
              <w:sz w:val="18"/>
            </w:rPr>
            <w:t>1</w:t>
          </w:r>
          <w:r>
            <w:rPr>
              <w:rStyle w:val="Nmerodepgina"/>
              <w:i/>
              <w:sz w:val="18"/>
            </w:rPr>
            <w:fldChar w:fldCharType="end"/>
          </w:r>
        </w:p>
      </w:tc>
    </w:tr>
  </w:tbl>
  <w:p w14:paraId="5BCDE3EB" w14:textId="77777777" w:rsidR="008B1AF7" w:rsidRDefault="008B1AF7">
    <w:pPr>
      <w:pStyle w:val="Piedepgina"/>
      <w:rPr>
        <w:sz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5533"/>
      <w:gridCol w:w="4346"/>
    </w:tblGrid>
    <w:tr w:rsidR="008B1AF7" w14:paraId="7C670E2E" w14:textId="77777777" w:rsidTr="00DE0F66">
      <w:trPr>
        <w:cantSplit/>
        <w:trHeight w:hRule="exact" w:val="738"/>
        <w:jc w:val="center"/>
      </w:trPr>
      <w:tc>
        <w:tcPr>
          <w:tcW w:w="5533" w:type="dxa"/>
        </w:tcPr>
        <w:p w14:paraId="09599342" w14:textId="77777777" w:rsidR="008B1AF7" w:rsidRDefault="008B1AF7" w:rsidP="00460353">
          <w:pPr>
            <w:pStyle w:val="Piedepgina"/>
            <w:spacing w:before="120" w:after="60"/>
            <w:rPr>
              <w:rStyle w:val="Nmerodepgina"/>
              <w:snapToGrid w:val="0"/>
              <w:sz w:val="18"/>
              <w:lang w:eastAsia="en-US"/>
            </w:rPr>
          </w:pPr>
          <w:r>
            <w:rPr>
              <w:rStyle w:val="Nmerodepgina"/>
              <w:snapToGrid w:val="0"/>
              <w:sz w:val="18"/>
              <w:lang w:eastAsia="en-US"/>
            </w:rPr>
            <w:t>v1.0 – Feb.20</w:t>
          </w:r>
          <w:r w:rsidR="00AE5423">
            <w:rPr>
              <w:rStyle w:val="Nmerodepgina"/>
              <w:snapToGrid w:val="0"/>
              <w:sz w:val="18"/>
              <w:lang w:eastAsia="en-US"/>
            </w:rPr>
            <w:t>20</w:t>
          </w:r>
        </w:p>
        <w:p w14:paraId="616BD105" w14:textId="428BD43A" w:rsidR="00AE5423" w:rsidRPr="00D11B53" w:rsidRDefault="00AE5423" w:rsidP="00460353">
          <w:pPr>
            <w:pStyle w:val="Piedepgina"/>
            <w:spacing w:before="120" w:after="60"/>
            <w:rPr>
              <w:rStyle w:val="Nmerodepgina"/>
              <w:snapToGrid w:val="0"/>
              <w:sz w:val="18"/>
              <w:lang w:eastAsia="en-US"/>
            </w:rPr>
          </w:pPr>
        </w:p>
      </w:tc>
      <w:tc>
        <w:tcPr>
          <w:tcW w:w="4346" w:type="dxa"/>
        </w:tcPr>
        <w:p w14:paraId="003E9858" w14:textId="1CB8B87C" w:rsidR="008B1AF7" w:rsidRDefault="008B1AF7" w:rsidP="00071160">
          <w:pPr>
            <w:pStyle w:val="Piedepgina"/>
            <w:spacing w:before="120" w:after="60"/>
            <w:jc w:val="right"/>
            <w:rPr>
              <w:rStyle w:val="Nmerodepgina"/>
              <w:i/>
              <w:snapToGrid w:val="0"/>
              <w:sz w:val="18"/>
              <w:lang w:eastAsia="en-US"/>
            </w:rPr>
          </w:pP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Página 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begin"/>
          </w:r>
          <w:r>
            <w:rPr>
              <w:rStyle w:val="Nmerodepgina"/>
              <w:i/>
              <w:snapToGrid w:val="0"/>
              <w:sz w:val="18"/>
              <w:lang w:eastAsia="en-US"/>
            </w:rPr>
            <w:instrText xml:space="preserve"> PAGE </w:instrTex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separate"/>
          </w:r>
          <w:r w:rsidR="00100FCD">
            <w:rPr>
              <w:rStyle w:val="Nmerodepgina"/>
              <w:i/>
              <w:noProof/>
              <w:snapToGrid w:val="0"/>
              <w:sz w:val="18"/>
              <w:lang w:eastAsia="en-US"/>
            </w:rPr>
            <w:t>7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end"/>
          </w: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 de </w:t>
          </w:r>
          <w:r>
            <w:rPr>
              <w:rStyle w:val="Nmerodepgina"/>
              <w:i/>
              <w:sz w:val="18"/>
            </w:rPr>
            <w:fldChar w:fldCharType="begin"/>
          </w:r>
          <w:r>
            <w:rPr>
              <w:rStyle w:val="Nmerodepgina"/>
              <w:i/>
              <w:sz w:val="18"/>
            </w:rPr>
            <w:instrText xml:space="preserve"> NUMPAGES </w:instrText>
          </w:r>
          <w:r>
            <w:rPr>
              <w:rStyle w:val="Nmerodepgina"/>
              <w:i/>
              <w:sz w:val="18"/>
            </w:rPr>
            <w:fldChar w:fldCharType="separate"/>
          </w:r>
          <w:r w:rsidR="00100FCD">
            <w:rPr>
              <w:rStyle w:val="Nmerodepgina"/>
              <w:i/>
              <w:noProof/>
              <w:sz w:val="18"/>
            </w:rPr>
            <w:t>10</w:t>
          </w:r>
          <w:r>
            <w:rPr>
              <w:rStyle w:val="Nmerodepgina"/>
              <w:i/>
              <w:sz w:val="18"/>
            </w:rPr>
            <w:fldChar w:fldCharType="end"/>
          </w:r>
        </w:p>
      </w:tc>
    </w:tr>
  </w:tbl>
  <w:p w14:paraId="1897ECFB" w14:textId="77777777" w:rsidR="008B1AF7" w:rsidRDefault="008B1AF7">
    <w:pPr>
      <w:pStyle w:val="Piedepgina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1AC84E" w14:textId="77777777" w:rsidR="00441304" w:rsidRDefault="00441304">
      <w:r>
        <w:separator/>
      </w:r>
    </w:p>
  </w:footnote>
  <w:footnote w:type="continuationSeparator" w:id="0">
    <w:p w14:paraId="55B081FB" w14:textId="77777777" w:rsidR="00441304" w:rsidRDefault="00441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780"/>
      <w:gridCol w:w="7426"/>
    </w:tblGrid>
    <w:tr w:rsidR="008B1AF7" w14:paraId="71FB726F" w14:textId="77777777" w:rsidTr="00DE0F66">
      <w:trPr>
        <w:cantSplit/>
        <w:trHeight w:val="703"/>
      </w:trPr>
      <w:tc>
        <w:tcPr>
          <w:tcW w:w="2780" w:type="dxa"/>
        </w:tcPr>
        <w:p w14:paraId="4C86AC4F" w14:textId="77777777" w:rsidR="008B1AF7" w:rsidRDefault="008B1AF7">
          <w:pPr>
            <w:pStyle w:val="Encabezado"/>
          </w:pPr>
          <w:r w:rsidRPr="00382DF2">
            <w:rPr>
              <w:noProof/>
              <w:lang w:val="es-PE" w:eastAsia="es-PE"/>
            </w:rPr>
            <w:drawing>
              <wp:inline distT="0" distB="0" distL="0" distR="0" wp14:anchorId="11AD815B" wp14:editId="48484A3D">
                <wp:extent cx="1576070" cy="398145"/>
                <wp:effectExtent l="0" t="0" r="5080" b="1905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6070" cy="398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26" w:type="dxa"/>
          <w:vAlign w:val="center"/>
        </w:tcPr>
        <w:p w14:paraId="658D1F6C" w14:textId="77777777" w:rsidR="008B1AF7" w:rsidRPr="00DE0F66" w:rsidRDefault="008B1AF7" w:rsidP="007D23EA">
          <w:pPr>
            <w:pStyle w:val="Encabezado"/>
            <w:jc w:val="right"/>
            <w:rPr>
              <w:rFonts w:ascii="Arial" w:hAnsi="Arial"/>
              <w:sz w:val="24"/>
            </w:rPr>
          </w:pPr>
          <w:r w:rsidRPr="00DE0F66">
            <w:rPr>
              <w:rFonts w:ascii="Arial" w:hAnsi="Arial"/>
              <w:sz w:val="24"/>
            </w:rPr>
            <w:t>T907 - Evidencia de Pruebas</w:t>
          </w:r>
        </w:p>
      </w:tc>
    </w:tr>
  </w:tbl>
  <w:p w14:paraId="5662045C" w14:textId="77777777" w:rsidR="008B1AF7" w:rsidRDefault="008B1A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780"/>
      <w:gridCol w:w="7426"/>
    </w:tblGrid>
    <w:tr w:rsidR="008B1AF7" w14:paraId="621509A8" w14:textId="77777777" w:rsidTr="00DE0F66">
      <w:trPr>
        <w:cantSplit/>
        <w:trHeight w:val="703"/>
      </w:trPr>
      <w:tc>
        <w:tcPr>
          <w:tcW w:w="2780" w:type="dxa"/>
        </w:tcPr>
        <w:p w14:paraId="1C2762D4" w14:textId="77777777" w:rsidR="008B1AF7" w:rsidRDefault="008B1AF7">
          <w:pPr>
            <w:pStyle w:val="Encabezado"/>
          </w:pPr>
          <w:r w:rsidRPr="00382DF2">
            <w:rPr>
              <w:noProof/>
              <w:lang w:val="es-PE" w:eastAsia="es-PE"/>
            </w:rPr>
            <w:drawing>
              <wp:inline distT="0" distB="0" distL="0" distR="0" wp14:anchorId="4215BDC5" wp14:editId="571E0BB4">
                <wp:extent cx="1576070" cy="398145"/>
                <wp:effectExtent l="0" t="0" r="5080" b="190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6070" cy="398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26" w:type="dxa"/>
          <w:vAlign w:val="center"/>
        </w:tcPr>
        <w:p w14:paraId="2E071DF5" w14:textId="77777777" w:rsidR="008B1AF7" w:rsidRPr="00DE0F66" w:rsidRDefault="008B1AF7" w:rsidP="007D23EA">
          <w:pPr>
            <w:pStyle w:val="Encabezado"/>
            <w:jc w:val="right"/>
            <w:rPr>
              <w:rFonts w:ascii="Arial" w:hAnsi="Arial"/>
              <w:sz w:val="24"/>
            </w:rPr>
          </w:pPr>
          <w:r w:rsidRPr="00DE0F66">
            <w:rPr>
              <w:rFonts w:ascii="Arial" w:hAnsi="Arial"/>
              <w:sz w:val="24"/>
            </w:rPr>
            <w:t>T907 - Evidencia de Pruebas</w:t>
          </w:r>
        </w:p>
      </w:tc>
    </w:tr>
  </w:tbl>
  <w:p w14:paraId="5C206113" w14:textId="77777777" w:rsidR="008B1AF7" w:rsidRDefault="008B1A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A4A3F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66"/>
    <w:rsid w:val="00021A9E"/>
    <w:rsid w:val="0006004E"/>
    <w:rsid w:val="00070C6E"/>
    <w:rsid w:val="00071160"/>
    <w:rsid w:val="00072F17"/>
    <w:rsid w:val="000A4AB9"/>
    <w:rsid w:val="000B7DAC"/>
    <w:rsid w:val="000D6246"/>
    <w:rsid w:val="000E172F"/>
    <w:rsid w:val="00100FCD"/>
    <w:rsid w:val="00101B64"/>
    <w:rsid w:val="00102011"/>
    <w:rsid w:val="0011482B"/>
    <w:rsid w:val="00120CBD"/>
    <w:rsid w:val="00122CD8"/>
    <w:rsid w:val="00131E06"/>
    <w:rsid w:val="001677E3"/>
    <w:rsid w:val="001841EF"/>
    <w:rsid w:val="0019547A"/>
    <w:rsid w:val="00197884"/>
    <w:rsid w:val="001A3EEB"/>
    <w:rsid w:val="001A4161"/>
    <w:rsid w:val="001B46C3"/>
    <w:rsid w:val="001D001C"/>
    <w:rsid w:val="001F16B2"/>
    <w:rsid w:val="001F23D2"/>
    <w:rsid w:val="00274C20"/>
    <w:rsid w:val="002A0C41"/>
    <w:rsid w:val="002B6E0B"/>
    <w:rsid w:val="002C53EB"/>
    <w:rsid w:val="002D5E89"/>
    <w:rsid w:val="002E5CFB"/>
    <w:rsid w:val="002F225A"/>
    <w:rsid w:val="00303BF3"/>
    <w:rsid w:val="00311822"/>
    <w:rsid w:val="00314AA4"/>
    <w:rsid w:val="00320767"/>
    <w:rsid w:val="00343EB6"/>
    <w:rsid w:val="0034577B"/>
    <w:rsid w:val="003524DF"/>
    <w:rsid w:val="00356D6B"/>
    <w:rsid w:val="00377482"/>
    <w:rsid w:val="003848FA"/>
    <w:rsid w:val="003A310C"/>
    <w:rsid w:val="003A432E"/>
    <w:rsid w:val="003B0837"/>
    <w:rsid w:val="003F2F0B"/>
    <w:rsid w:val="003F576C"/>
    <w:rsid w:val="004009A9"/>
    <w:rsid w:val="00400C14"/>
    <w:rsid w:val="00441304"/>
    <w:rsid w:val="004431DE"/>
    <w:rsid w:val="00450BEB"/>
    <w:rsid w:val="00460353"/>
    <w:rsid w:val="00464C75"/>
    <w:rsid w:val="00470248"/>
    <w:rsid w:val="00476E8F"/>
    <w:rsid w:val="0049716F"/>
    <w:rsid w:val="004A101C"/>
    <w:rsid w:val="004B56F2"/>
    <w:rsid w:val="004D6F50"/>
    <w:rsid w:val="004D700D"/>
    <w:rsid w:val="004E2BC9"/>
    <w:rsid w:val="004E3A1B"/>
    <w:rsid w:val="004F4255"/>
    <w:rsid w:val="005047C2"/>
    <w:rsid w:val="005051FD"/>
    <w:rsid w:val="00507FC3"/>
    <w:rsid w:val="0051097B"/>
    <w:rsid w:val="00525657"/>
    <w:rsid w:val="00533BA6"/>
    <w:rsid w:val="00554C3A"/>
    <w:rsid w:val="00562FA9"/>
    <w:rsid w:val="00577F72"/>
    <w:rsid w:val="005871CC"/>
    <w:rsid w:val="00587DF6"/>
    <w:rsid w:val="005D5A96"/>
    <w:rsid w:val="005E0F49"/>
    <w:rsid w:val="00625C56"/>
    <w:rsid w:val="006351DF"/>
    <w:rsid w:val="00636137"/>
    <w:rsid w:val="006373D2"/>
    <w:rsid w:val="0064504D"/>
    <w:rsid w:val="00645464"/>
    <w:rsid w:val="00652B5C"/>
    <w:rsid w:val="00663FC3"/>
    <w:rsid w:val="00664799"/>
    <w:rsid w:val="006659DD"/>
    <w:rsid w:val="0067196C"/>
    <w:rsid w:val="00680D6D"/>
    <w:rsid w:val="0068370A"/>
    <w:rsid w:val="00685D83"/>
    <w:rsid w:val="006B27ED"/>
    <w:rsid w:val="006D6580"/>
    <w:rsid w:val="006E0E59"/>
    <w:rsid w:val="007422CE"/>
    <w:rsid w:val="007823FE"/>
    <w:rsid w:val="0078487D"/>
    <w:rsid w:val="0079211F"/>
    <w:rsid w:val="007A795B"/>
    <w:rsid w:val="007B2E08"/>
    <w:rsid w:val="007B3459"/>
    <w:rsid w:val="007C1EFF"/>
    <w:rsid w:val="007C4625"/>
    <w:rsid w:val="007C65D4"/>
    <w:rsid w:val="007D23EA"/>
    <w:rsid w:val="00855D2A"/>
    <w:rsid w:val="008579AA"/>
    <w:rsid w:val="00857A72"/>
    <w:rsid w:val="00872101"/>
    <w:rsid w:val="00882C7C"/>
    <w:rsid w:val="00892442"/>
    <w:rsid w:val="008B1AF7"/>
    <w:rsid w:val="008C65F6"/>
    <w:rsid w:val="008E0F3C"/>
    <w:rsid w:val="008F07D2"/>
    <w:rsid w:val="00901140"/>
    <w:rsid w:val="00901C6F"/>
    <w:rsid w:val="0094270B"/>
    <w:rsid w:val="00943BE4"/>
    <w:rsid w:val="0095138D"/>
    <w:rsid w:val="00970E66"/>
    <w:rsid w:val="009B17DE"/>
    <w:rsid w:val="009D4476"/>
    <w:rsid w:val="00A134B3"/>
    <w:rsid w:val="00A1623F"/>
    <w:rsid w:val="00A21B6A"/>
    <w:rsid w:val="00A428DC"/>
    <w:rsid w:val="00A54DB3"/>
    <w:rsid w:val="00A5749B"/>
    <w:rsid w:val="00A645B8"/>
    <w:rsid w:val="00A71304"/>
    <w:rsid w:val="00A8269B"/>
    <w:rsid w:val="00A90E84"/>
    <w:rsid w:val="00A92294"/>
    <w:rsid w:val="00AB5339"/>
    <w:rsid w:val="00AC27AC"/>
    <w:rsid w:val="00AC78FD"/>
    <w:rsid w:val="00AD1190"/>
    <w:rsid w:val="00AE5423"/>
    <w:rsid w:val="00B53CA0"/>
    <w:rsid w:val="00B62111"/>
    <w:rsid w:val="00B86A0F"/>
    <w:rsid w:val="00B90688"/>
    <w:rsid w:val="00B94892"/>
    <w:rsid w:val="00BA3895"/>
    <w:rsid w:val="00BB631E"/>
    <w:rsid w:val="00BC01DB"/>
    <w:rsid w:val="00BC5CD0"/>
    <w:rsid w:val="00BD3886"/>
    <w:rsid w:val="00C054D7"/>
    <w:rsid w:val="00C20967"/>
    <w:rsid w:val="00C316CC"/>
    <w:rsid w:val="00C43E00"/>
    <w:rsid w:val="00C50D67"/>
    <w:rsid w:val="00C57FF5"/>
    <w:rsid w:val="00CA4CD6"/>
    <w:rsid w:val="00CA643F"/>
    <w:rsid w:val="00CB467E"/>
    <w:rsid w:val="00CC3D6E"/>
    <w:rsid w:val="00CC4918"/>
    <w:rsid w:val="00CC4E35"/>
    <w:rsid w:val="00CC74DD"/>
    <w:rsid w:val="00D0262A"/>
    <w:rsid w:val="00D04E98"/>
    <w:rsid w:val="00D05A5E"/>
    <w:rsid w:val="00D32171"/>
    <w:rsid w:val="00D50BB8"/>
    <w:rsid w:val="00D61DE6"/>
    <w:rsid w:val="00D81E35"/>
    <w:rsid w:val="00D90BE1"/>
    <w:rsid w:val="00DD66BC"/>
    <w:rsid w:val="00DD7F92"/>
    <w:rsid w:val="00DE0F66"/>
    <w:rsid w:val="00E0388B"/>
    <w:rsid w:val="00E0764C"/>
    <w:rsid w:val="00E17317"/>
    <w:rsid w:val="00E3716E"/>
    <w:rsid w:val="00E433D4"/>
    <w:rsid w:val="00E61914"/>
    <w:rsid w:val="00E6245B"/>
    <w:rsid w:val="00E66CEB"/>
    <w:rsid w:val="00E71AB4"/>
    <w:rsid w:val="00E773E7"/>
    <w:rsid w:val="00E833EC"/>
    <w:rsid w:val="00E95A28"/>
    <w:rsid w:val="00EB171B"/>
    <w:rsid w:val="00EC0EF8"/>
    <w:rsid w:val="00EC2128"/>
    <w:rsid w:val="00EC3A75"/>
    <w:rsid w:val="00ED6E1C"/>
    <w:rsid w:val="00EF3A84"/>
    <w:rsid w:val="00EF4EBE"/>
    <w:rsid w:val="00F0155A"/>
    <w:rsid w:val="00F10177"/>
    <w:rsid w:val="00F11316"/>
    <w:rsid w:val="00F16BEB"/>
    <w:rsid w:val="00F371D3"/>
    <w:rsid w:val="00F74E6D"/>
    <w:rsid w:val="00F853C7"/>
    <w:rsid w:val="00F917CA"/>
    <w:rsid w:val="00F93C21"/>
    <w:rsid w:val="00FA74A1"/>
    <w:rsid w:val="00FD4B6A"/>
    <w:rsid w:val="00FD64D2"/>
    <w:rsid w:val="00FF3B59"/>
    <w:rsid w:val="00FF43E1"/>
    <w:rsid w:val="00FF47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5021B9"/>
  <w15:docId w15:val="{F83A5581-B5DF-4F51-9393-319B5778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76C"/>
    <w:rPr>
      <w:lang w:val="es-ES" w:eastAsia="es-ES"/>
    </w:rPr>
  </w:style>
  <w:style w:type="paragraph" w:styleId="Ttulo1">
    <w:name w:val="heading 1"/>
    <w:basedOn w:val="Normal"/>
    <w:next w:val="Normal"/>
    <w:qFormat/>
    <w:rsid w:val="003F576C"/>
    <w:pPr>
      <w:keepNext/>
      <w:outlineLvl w:val="0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F576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3F576C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nhideWhenUsed/>
    <w:rsid w:val="003F576C"/>
    <w:pPr>
      <w:spacing w:before="100" w:beforeAutospacing="1" w:after="119"/>
    </w:pPr>
    <w:rPr>
      <w:sz w:val="24"/>
      <w:szCs w:val="24"/>
      <w:lang w:val="es-MX" w:eastAsia="es-MX"/>
    </w:rPr>
  </w:style>
  <w:style w:type="character" w:customStyle="1" w:styleId="EncabezadoCar">
    <w:name w:val="Encabezado Car"/>
    <w:link w:val="Encabezado"/>
    <w:rsid w:val="00872101"/>
    <w:rPr>
      <w:lang w:val="es-ES" w:eastAsia="es-ES"/>
    </w:rPr>
  </w:style>
  <w:style w:type="character" w:styleId="Nmerodepgina">
    <w:name w:val="page number"/>
    <w:basedOn w:val="Fuentedeprrafopredeter"/>
    <w:rsid w:val="00872101"/>
  </w:style>
  <w:style w:type="character" w:styleId="Textodelmarcadordeposicin">
    <w:name w:val="Placeholder Text"/>
    <w:basedOn w:val="Fuentedeprrafopredeter"/>
    <w:uiPriority w:val="99"/>
    <w:semiHidden/>
    <w:rsid w:val="00400C14"/>
    <w:rPr>
      <w:color w:val="808080"/>
    </w:rPr>
  </w:style>
  <w:style w:type="paragraph" w:styleId="Textodeglobo">
    <w:name w:val="Balloon Text"/>
    <w:basedOn w:val="Normal"/>
    <w:link w:val="TextodegloboCar"/>
    <w:rsid w:val="00400C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00C14"/>
    <w:rPr>
      <w:rFonts w:ascii="Tahoma" w:hAnsi="Tahoma" w:cs="Tahoma"/>
      <w:sz w:val="16"/>
      <w:szCs w:val="16"/>
      <w:lang w:val="es-ES" w:eastAsia="es-ES"/>
    </w:rPr>
  </w:style>
  <w:style w:type="character" w:customStyle="1" w:styleId="Estilo1">
    <w:name w:val="Estilo1"/>
    <w:basedOn w:val="Fuentedeprrafopredeter"/>
    <w:rsid w:val="00400C14"/>
    <w:rPr>
      <w:b/>
    </w:rPr>
  </w:style>
  <w:style w:type="character" w:customStyle="1" w:styleId="Estilo2">
    <w:name w:val="Estilo2"/>
    <w:basedOn w:val="Fuentedeprrafopredeter"/>
    <w:rsid w:val="00400C14"/>
    <w:rPr>
      <w:b/>
      <w:sz w:val="28"/>
    </w:rPr>
  </w:style>
  <w:style w:type="character" w:customStyle="1" w:styleId="Estilo3">
    <w:name w:val="Estilo3"/>
    <w:basedOn w:val="Fuentedeprrafopredeter"/>
    <w:rsid w:val="00400C14"/>
    <w:rPr>
      <w:b/>
      <w:sz w:val="24"/>
    </w:rPr>
  </w:style>
  <w:style w:type="character" w:customStyle="1" w:styleId="Estilo4">
    <w:name w:val="Estilo4"/>
    <w:basedOn w:val="Fuentedeprrafopredeter"/>
    <w:rsid w:val="00400C14"/>
    <w:rPr>
      <w:b/>
    </w:rPr>
  </w:style>
  <w:style w:type="paragraph" w:styleId="Prrafodelista">
    <w:name w:val="List Paragraph"/>
    <w:basedOn w:val="Normal"/>
    <w:uiPriority w:val="34"/>
    <w:qFormat/>
    <w:rsid w:val="005871CC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rsid w:val="00DE0F66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Carlos\Documents\BBVA\CPA%20LEAN\T907%20Evidencia%20de%20Pruebas%20Calidad%20V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4FCEFFCC634422B3855C29DAA19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F3DB0-770B-4B5B-873C-170E7FADA91A}"/>
      </w:docPartPr>
      <w:docPartBody>
        <w:p w:rsidR="00BA5452" w:rsidRDefault="009C407A">
          <w:pPr>
            <w:pStyle w:val="A04FCEFFCC634422B3855C29DAA19235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13E2899D96B4453AC79D02CF3295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4953-2450-40ED-A2C4-919887EBD5F8}"/>
      </w:docPartPr>
      <w:docPartBody>
        <w:p w:rsidR="00BA5452" w:rsidRDefault="009C407A">
          <w:pPr>
            <w:pStyle w:val="B13E2899D96B4453AC79D02CF329532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277617AEE824EDA8324F9164CB26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8A7DB-1A5B-4241-A706-A824A769C347}"/>
      </w:docPartPr>
      <w:docPartBody>
        <w:p w:rsidR="00BA5452" w:rsidRDefault="005F21C7" w:rsidP="005F21C7">
          <w:pPr>
            <w:pStyle w:val="3277617AEE824EDA8324F9164CB2653E"/>
          </w:pPr>
          <w:r w:rsidRPr="0097158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4FD76D164E0486A9C4BBFBE434E9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B926E-6ECE-440E-A69A-4671215F084E}"/>
      </w:docPartPr>
      <w:docPartBody>
        <w:p w:rsidR="00BA5452" w:rsidRDefault="005F21C7" w:rsidP="005F21C7">
          <w:pPr>
            <w:pStyle w:val="D4FD76D164E0486A9C4BBFBE434E9EF3"/>
          </w:pPr>
          <w:r w:rsidRPr="0097158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EA2295764B348DD8BD1AB56C6C06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40DE4-DFB7-42D7-AEDE-C1B756832E16}"/>
      </w:docPartPr>
      <w:docPartBody>
        <w:p w:rsidR="00BA5452" w:rsidRDefault="00036EDD" w:rsidP="00036EDD">
          <w:pPr>
            <w:pStyle w:val="4EA2295764B348DD8BD1AB56C6C06FE94"/>
          </w:pPr>
          <w:r w:rsidRPr="00DE0F66">
            <w:rPr>
              <w:rStyle w:val="Estilo2"/>
              <w:rFonts w:ascii="Arial" w:hAnsi="Arial" w:cs="Arial"/>
              <w:color w:val="BFBFBF" w:themeColor="background1" w:themeShade="BF"/>
            </w:rPr>
            <w:t>Elegir elemento</w:t>
          </w:r>
        </w:p>
      </w:docPartBody>
    </w:docPart>
    <w:docPart>
      <w:docPartPr>
        <w:name w:val="F6E96B9BD1A44D3FA0E27C7D6B137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85FEB-5705-42C2-81B3-57047288CC5F}"/>
      </w:docPartPr>
      <w:docPartBody>
        <w:p w:rsidR="00BA5452" w:rsidRDefault="005F21C7" w:rsidP="005F21C7">
          <w:pPr>
            <w:pStyle w:val="F6E96B9BD1A44D3FA0E27C7D6B13716D"/>
          </w:pPr>
          <w:r w:rsidRPr="005D3802">
            <w:rPr>
              <w:rStyle w:val="Estilo2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0E7BA03775B441179BA21B92FCBB4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05E38-8D83-4909-B88C-BF014505D064}"/>
      </w:docPartPr>
      <w:docPartBody>
        <w:p w:rsidR="00BA5452" w:rsidRDefault="00036EDD" w:rsidP="00036EDD">
          <w:pPr>
            <w:pStyle w:val="0E7BA03775B441179BA21B92FCBB4AD04"/>
          </w:pPr>
          <w:r w:rsidRPr="00DE0F66">
            <w:rPr>
              <w:rStyle w:val="Estilo2"/>
              <w:rFonts w:ascii="Arial" w:hAnsi="Arial" w:cs="Arial"/>
              <w:color w:val="BFBFBF" w:themeColor="background1" w:themeShade="BF"/>
            </w:rPr>
            <w:t>Ingresar fecha</w:t>
          </w:r>
        </w:p>
      </w:docPartBody>
    </w:docPart>
    <w:docPart>
      <w:docPartPr>
        <w:name w:val="5AD1CFAA81E241EBA54CC2A52B755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03423-2F33-4354-9207-B4099CC42425}"/>
      </w:docPartPr>
      <w:docPartBody>
        <w:p w:rsidR="00BA5452" w:rsidRDefault="005F21C7" w:rsidP="005F21C7">
          <w:pPr>
            <w:pStyle w:val="5AD1CFAA81E241EBA54CC2A52B755B54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939B6C6F5CD4D8BA47C1392CD9FE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6EA3E-E5F3-4CBD-B794-E37293527B49}"/>
      </w:docPartPr>
      <w:docPartBody>
        <w:p w:rsidR="00BA5452" w:rsidRDefault="005F21C7" w:rsidP="005F21C7">
          <w:pPr>
            <w:pStyle w:val="4939B6C6F5CD4D8BA47C1392CD9FEF0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A0AE5BAA1A643A598E26BB8B5108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ACBC8-5A55-4891-8748-97ABA67BBBC4}"/>
      </w:docPartPr>
      <w:docPartBody>
        <w:p w:rsidR="00B8032D" w:rsidRDefault="00DC1D10" w:rsidP="00DC1D10">
          <w:pPr>
            <w:pStyle w:val="1A0AE5BAA1A643A598E26BB8B51086A1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9350D89C50E426F8F44460808427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48AEC-5500-4919-9C91-3AB88B67B656}"/>
      </w:docPartPr>
      <w:docPartBody>
        <w:p w:rsidR="00B8032D" w:rsidRDefault="00DC1D10" w:rsidP="00DC1D10">
          <w:pPr>
            <w:pStyle w:val="69350D89C50E426F8F44460808427CC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3266D88C8114F24A91B5775FBB07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50A98-E186-458C-869B-053C99CFA32C}"/>
      </w:docPartPr>
      <w:docPartBody>
        <w:p w:rsidR="00B8032D" w:rsidRDefault="00DC1D10" w:rsidP="00DC1D10">
          <w:pPr>
            <w:pStyle w:val="43266D88C8114F24A91B5775FBB07834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1C20410DA3F4838BA486AD6C412D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0B2A3-2C98-4771-9E35-04121AF212B9}"/>
      </w:docPartPr>
      <w:docPartBody>
        <w:p w:rsidR="00B8032D" w:rsidRDefault="00DC1D10" w:rsidP="00DC1D10">
          <w:pPr>
            <w:pStyle w:val="11C20410DA3F4838BA486AD6C412D9BE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5D7A3DA22EF4FC9A985D6A2786BC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3FDFE-85C4-48F1-81D3-E17D6C78B8AB}"/>
      </w:docPartPr>
      <w:docPartBody>
        <w:p w:rsidR="00B8032D" w:rsidRDefault="00DC1D10" w:rsidP="00DC1D10">
          <w:pPr>
            <w:pStyle w:val="D5D7A3DA22EF4FC9A985D6A2786BCFD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919D69A580847398A3D22CF937DF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E7DCA-48B9-437B-A5F4-B378981B08D3}"/>
      </w:docPartPr>
      <w:docPartBody>
        <w:p w:rsidR="00B8032D" w:rsidRDefault="00DC1D10" w:rsidP="00DC1D10">
          <w:pPr>
            <w:pStyle w:val="9919D69A580847398A3D22CF937DF910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B4380EAAA6342CCA7A1209F15BEA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CBE35-FA34-4596-B480-2B53FF4ECD72}"/>
      </w:docPartPr>
      <w:docPartBody>
        <w:p w:rsidR="00B8032D" w:rsidRDefault="00DC1D10" w:rsidP="00DC1D10">
          <w:pPr>
            <w:pStyle w:val="9B4380EAAA6342CCA7A1209F15BEA32D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803024A50D84E8E8B7052CE33517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E14C5-BBD0-45E0-90AB-FC28D7619D15}"/>
      </w:docPartPr>
      <w:docPartBody>
        <w:p w:rsidR="00B8032D" w:rsidRDefault="00DC1D10" w:rsidP="00DC1D10">
          <w:pPr>
            <w:pStyle w:val="F803024A50D84E8E8B7052CE335173A2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22C9D0F155443CE83DB47C84DAB3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9D44D-8F84-4497-8FD7-898D31984C40}"/>
      </w:docPartPr>
      <w:docPartBody>
        <w:p w:rsidR="00B8032D" w:rsidRDefault="00DC1D10" w:rsidP="00DC1D10">
          <w:pPr>
            <w:pStyle w:val="922C9D0F155443CE83DB47C84DAB3797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CF13723D4E84A9FBF36C9FF39357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B6544-826F-467E-91BB-6A5BB22A644B}"/>
      </w:docPartPr>
      <w:docPartBody>
        <w:p w:rsidR="00B8032D" w:rsidRDefault="00DC1D10" w:rsidP="00DC1D10">
          <w:pPr>
            <w:pStyle w:val="3CF13723D4E84A9FBF36C9FF39357267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94D60430F264F71991B64EEC516A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0869F-3B5F-42E4-872C-DF23FE652C67}"/>
      </w:docPartPr>
      <w:docPartBody>
        <w:p w:rsidR="00B8032D" w:rsidRDefault="00DC1D10" w:rsidP="00DC1D10">
          <w:pPr>
            <w:pStyle w:val="494D60430F264F71991B64EEC516AD78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6F2B030FAAD4A5BAF232508FA0E3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72F6D-B116-4834-955F-2343E69C0B64}"/>
      </w:docPartPr>
      <w:docPartBody>
        <w:p w:rsidR="00B8032D" w:rsidRDefault="00DC1D10" w:rsidP="00DC1D10">
          <w:pPr>
            <w:pStyle w:val="46F2B030FAAD4A5BAF232508FA0E3644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B093420B3B94FD589B3220C17D93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71C3B-9067-4714-AF37-82CDCF65B068}"/>
      </w:docPartPr>
      <w:docPartBody>
        <w:p w:rsidR="00B8032D" w:rsidRDefault="00DC1D10" w:rsidP="00DC1D10">
          <w:pPr>
            <w:pStyle w:val="2B093420B3B94FD589B3220C17D93B1F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8E636E21ABD458ABD05F3F1C8C31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147D9-24AD-4691-A889-24E691C02B2A}"/>
      </w:docPartPr>
      <w:docPartBody>
        <w:p w:rsidR="00B8032D" w:rsidRDefault="00DC1D10" w:rsidP="00DC1D10">
          <w:pPr>
            <w:pStyle w:val="58E636E21ABD458ABD05F3F1C8C31499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247FCF6D3304EC1B96E018293BEA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05283-81A7-48DE-918C-798D255B32AA}"/>
      </w:docPartPr>
      <w:docPartBody>
        <w:p w:rsidR="00B8032D" w:rsidRDefault="00DC1D10" w:rsidP="00DC1D10">
          <w:pPr>
            <w:pStyle w:val="C247FCF6D3304EC1B96E018293BEA0C2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6C2945DA47044168F1877E21FBDF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6ED81-4812-4115-8387-4A6E4EE05035}"/>
      </w:docPartPr>
      <w:docPartBody>
        <w:p w:rsidR="00B8032D" w:rsidRDefault="00DC1D10" w:rsidP="00DC1D10">
          <w:pPr>
            <w:pStyle w:val="06C2945DA47044168F1877E21FBDF43D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F4B958FD0564FB68E7F65FCE33AE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5894-1726-4233-AE18-DD7F0FB5329C}"/>
      </w:docPartPr>
      <w:docPartBody>
        <w:p w:rsidR="00F61D9F" w:rsidRDefault="00B8032D" w:rsidP="00B8032D">
          <w:pPr>
            <w:pStyle w:val="AF4B958FD0564FB68E7F65FCE33AE7E6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154FF2B1792497BA42804BC5DFEE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AC244-308E-463C-A336-51EE832686C7}"/>
      </w:docPartPr>
      <w:docPartBody>
        <w:p w:rsidR="00F61D9F" w:rsidRDefault="00B8032D" w:rsidP="00B8032D">
          <w:pPr>
            <w:pStyle w:val="1154FF2B1792497BA42804BC5DFEE24F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1A94BBEA1F44F3DB65901E1FCDF6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B5677-116D-4477-B6D0-255D5CBCCE65}"/>
      </w:docPartPr>
      <w:docPartBody>
        <w:p w:rsidR="00F61D9F" w:rsidRDefault="00B8032D" w:rsidP="00B8032D">
          <w:pPr>
            <w:pStyle w:val="11A94BBEA1F44F3DB65901E1FCDF637E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2122BAB54EB42D9B79C9CE1A0B43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E7D34-EF64-43D0-9E60-5932D3856A1A}"/>
      </w:docPartPr>
      <w:docPartBody>
        <w:p w:rsidR="00F61D9F" w:rsidRDefault="00B8032D" w:rsidP="00B8032D">
          <w:pPr>
            <w:pStyle w:val="52122BAB54EB42D9B79C9CE1A0B43CDF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8B74DAAE67D45D89E5EDD081A53B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4D5E3-7AB1-42C1-B616-6DB5993F320C}"/>
      </w:docPartPr>
      <w:docPartBody>
        <w:p w:rsidR="00000000" w:rsidRDefault="00F427C9" w:rsidP="00F427C9">
          <w:pPr>
            <w:pStyle w:val="E8B74DAAE67D45D89E5EDD081A53B234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CDE7A2FC0D94333A867F31A906FD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7CA82-7661-4C61-BAAF-CC839F1B7A16}"/>
      </w:docPartPr>
      <w:docPartBody>
        <w:p w:rsidR="00000000" w:rsidRDefault="00F427C9" w:rsidP="00F427C9">
          <w:pPr>
            <w:pStyle w:val="0CDE7A2FC0D94333A867F31A906FDF6D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ACA38BBD77541C6A17664CC059ED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25F30-0212-41C5-BC41-C163A1043146}"/>
      </w:docPartPr>
      <w:docPartBody>
        <w:p w:rsidR="00000000" w:rsidRDefault="00F427C9" w:rsidP="00F427C9">
          <w:pPr>
            <w:pStyle w:val="4ACA38BBD77541C6A17664CC059ED114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97F4FC4E59148889539FC2215444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253B8-7BEF-462C-A249-5F7731CA39B4}"/>
      </w:docPartPr>
      <w:docPartBody>
        <w:p w:rsidR="00000000" w:rsidRDefault="00F427C9" w:rsidP="00F427C9">
          <w:pPr>
            <w:pStyle w:val="A97F4FC4E59148889539FC2215444C11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6FDFBDB7F57431EAE08A1F830C19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B1684-91BA-4E78-B650-3ABCB6CE253A}"/>
      </w:docPartPr>
      <w:docPartBody>
        <w:p w:rsidR="00000000" w:rsidRDefault="00F427C9" w:rsidP="00F427C9">
          <w:pPr>
            <w:pStyle w:val="76FDFBDB7F57431EAE08A1F830C1990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357DAAC01734D7AB4C7013D7B4E9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70218-C4A8-4DCA-BBF9-A652A765A885}"/>
      </w:docPartPr>
      <w:docPartBody>
        <w:p w:rsidR="00000000" w:rsidRDefault="00F427C9" w:rsidP="00F427C9">
          <w:pPr>
            <w:pStyle w:val="C357DAAC01734D7AB4C7013D7B4E9CF5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1A77B91824248F4A54C1CF1C2C72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A5889-3D61-48A7-8A1F-166F31EFCBD8}"/>
      </w:docPartPr>
      <w:docPartBody>
        <w:p w:rsidR="00000000" w:rsidRDefault="00F427C9" w:rsidP="00F427C9">
          <w:pPr>
            <w:pStyle w:val="51A77B91824248F4A54C1CF1C2C7211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8916D96E49A45A7B781247442BBE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81A59-C1E6-425C-B89E-978D2B631B7D}"/>
      </w:docPartPr>
      <w:docPartBody>
        <w:p w:rsidR="00000000" w:rsidRDefault="00F427C9" w:rsidP="00F427C9">
          <w:pPr>
            <w:pStyle w:val="F8916D96E49A45A7B781247442BBE33E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1C7"/>
    <w:rsid w:val="0002230F"/>
    <w:rsid w:val="00036EDD"/>
    <w:rsid w:val="000A710C"/>
    <w:rsid w:val="00190FC6"/>
    <w:rsid w:val="00354945"/>
    <w:rsid w:val="00383EB9"/>
    <w:rsid w:val="003E1158"/>
    <w:rsid w:val="00416522"/>
    <w:rsid w:val="005E7ADD"/>
    <w:rsid w:val="005F21C7"/>
    <w:rsid w:val="007159E9"/>
    <w:rsid w:val="00774554"/>
    <w:rsid w:val="007E2338"/>
    <w:rsid w:val="009C407A"/>
    <w:rsid w:val="00A32AF2"/>
    <w:rsid w:val="00B67E54"/>
    <w:rsid w:val="00B8032D"/>
    <w:rsid w:val="00BA5452"/>
    <w:rsid w:val="00D30146"/>
    <w:rsid w:val="00DA7B9E"/>
    <w:rsid w:val="00DB21D7"/>
    <w:rsid w:val="00DC1D10"/>
    <w:rsid w:val="00DC25CA"/>
    <w:rsid w:val="00DC5501"/>
    <w:rsid w:val="00E35C6E"/>
    <w:rsid w:val="00EF7CE8"/>
    <w:rsid w:val="00F427C9"/>
    <w:rsid w:val="00F61D9F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427C9"/>
    <w:rPr>
      <w:color w:val="808080"/>
    </w:rPr>
  </w:style>
  <w:style w:type="paragraph" w:customStyle="1" w:styleId="A04FCEFFCC634422B3855C29DAA19235">
    <w:name w:val="A04FCEFFCC634422B3855C29DAA19235"/>
  </w:style>
  <w:style w:type="paragraph" w:customStyle="1" w:styleId="BDF0563ABD244467B02AFB1F5C737F0E">
    <w:name w:val="BDF0563ABD244467B02AFB1F5C737F0E"/>
  </w:style>
  <w:style w:type="paragraph" w:customStyle="1" w:styleId="DE827E100B6549B4B55F973BA7322733">
    <w:name w:val="DE827E100B6549B4B55F973BA7322733"/>
  </w:style>
  <w:style w:type="paragraph" w:customStyle="1" w:styleId="B0541CFEDD0B459EACF572EADFE7DBFD">
    <w:name w:val="B0541CFEDD0B459EACF572EADFE7DBFD"/>
  </w:style>
  <w:style w:type="paragraph" w:customStyle="1" w:styleId="75126BBBA870412DBACCB73FCE953A16">
    <w:name w:val="75126BBBA870412DBACCB73FCE953A16"/>
  </w:style>
  <w:style w:type="paragraph" w:customStyle="1" w:styleId="4A13405E2BE04A8E86A6AFD9066071BA">
    <w:name w:val="4A13405E2BE04A8E86A6AFD9066071BA"/>
  </w:style>
  <w:style w:type="paragraph" w:customStyle="1" w:styleId="CA81A1974F874ED6BCAB38A97488542E">
    <w:name w:val="CA81A1974F874ED6BCAB38A97488542E"/>
  </w:style>
  <w:style w:type="paragraph" w:customStyle="1" w:styleId="B13E2899D96B4453AC79D02CF329532A">
    <w:name w:val="B13E2899D96B4453AC79D02CF329532A"/>
  </w:style>
  <w:style w:type="paragraph" w:customStyle="1" w:styleId="16A53DBDD3CB49D2956357C5B9BD88B3">
    <w:name w:val="16A53DBDD3CB49D2956357C5B9BD88B3"/>
    <w:rsid w:val="005F21C7"/>
  </w:style>
  <w:style w:type="paragraph" w:customStyle="1" w:styleId="FB0C9C4C5F3449F4ABA108F3FDC0DC28">
    <w:name w:val="FB0C9C4C5F3449F4ABA108F3FDC0DC28"/>
    <w:rsid w:val="005F21C7"/>
  </w:style>
  <w:style w:type="character" w:customStyle="1" w:styleId="Estilo2">
    <w:name w:val="Estilo2"/>
    <w:basedOn w:val="Fuentedeprrafopredeter"/>
    <w:rsid w:val="00F61D9F"/>
    <w:rPr>
      <w:b/>
      <w:sz w:val="28"/>
    </w:rPr>
  </w:style>
  <w:style w:type="paragraph" w:customStyle="1" w:styleId="59EF2B65865F46AFA24AD52F25D75EFF">
    <w:name w:val="59EF2B65865F46AFA24AD52F25D75EFF"/>
    <w:rsid w:val="005F21C7"/>
  </w:style>
  <w:style w:type="paragraph" w:customStyle="1" w:styleId="972E0B167F1246FE91A959033D2AAF4A">
    <w:name w:val="972E0B167F1246FE91A959033D2AAF4A"/>
    <w:rsid w:val="005F21C7"/>
  </w:style>
  <w:style w:type="paragraph" w:customStyle="1" w:styleId="CB63B039B7A3473E86314C809528522D">
    <w:name w:val="CB63B039B7A3473E86314C809528522D"/>
    <w:rsid w:val="005F21C7"/>
  </w:style>
  <w:style w:type="paragraph" w:customStyle="1" w:styleId="3277617AEE824EDA8324F9164CB2653E">
    <w:name w:val="3277617AEE824EDA8324F9164CB2653E"/>
    <w:rsid w:val="005F21C7"/>
  </w:style>
  <w:style w:type="paragraph" w:customStyle="1" w:styleId="D4FD76D164E0486A9C4BBFBE434E9EF3">
    <w:name w:val="D4FD76D164E0486A9C4BBFBE434E9EF3"/>
    <w:rsid w:val="005F21C7"/>
  </w:style>
  <w:style w:type="paragraph" w:customStyle="1" w:styleId="4EA2295764B348DD8BD1AB56C6C06FE9">
    <w:name w:val="4EA2295764B348DD8BD1AB56C6C06FE9"/>
    <w:rsid w:val="005F21C7"/>
  </w:style>
  <w:style w:type="paragraph" w:customStyle="1" w:styleId="F6E96B9BD1A44D3FA0E27C7D6B13716D">
    <w:name w:val="F6E96B9BD1A44D3FA0E27C7D6B13716D"/>
    <w:rsid w:val="005F21C7"/>
  </w:style>
  <w:style w:type="paragraph" w:customStyle="1" w:styleId="0E7BA03775B441179BA21B92FCBB4AD0">
    <w:name w:val="0E7BA03775B441179BA21B92FCBB4AD0"/>
    <w:rsid w:val="005F21C7"/>
  </w:style>
  <w:style w:type="paragraph" w:customStyle="1" w:styleId="AFE50CFC45CF4348B9C4F06F4288B9B5">
    <w:name w:val="AFE50CFC45CF4348B9C4F06F4288B9B5"/>
    <w:rsid w:val="005F21C7"/>
  </w:style>
  <w:style w:type="paragraph" w:customStyle="1" w:styleId="5AD1CFAA81E241EBA54CC2A52B755B54">
    <w:name w:val="5AD1CFAA81E241EBA54CC2A52B755B54"/>
    <w:rsid w:val="005F21C7"/>
  </w:style>
  <w:style w:type="paragraph" w:customStyle="1" w:styleId="4939B6C6F5CD4D8BA47C1392CD9FEF0A">
    <w:name w:val="4939B6C6F5CD4D8BA47C1392CD9FEF0A"/>
    <w:rsid w:val="005F21C7"/>
  </w:style>
  <w:style w:type="paragraph" w:customStyle="1" w:styleId="4EA2295764B348DD8BD1AB56C6C06FE91">
    <w:name w:val="4EA2295764B348DD8BD1AB56C6C06FE91"/>
    <w:rsid w:val="005F21C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7BA03775B441179BA21B92FCBB4AD01">
    <w:name w:val="0E7BA03775B441179BA21B92FCBB4AD01"/>
    <w:rsid w:val="005F21C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EA2295764B348DD8BD1AB56C6C06FE92">
    <w:name w:val="4EA2295764B348DD8BD1AB56C6C06FE92"/>
    <w:rsid w:val="005F21C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7BA03775B441179BA21B92FCBB4AD02">
    <w:name w:val="0E7BA03775B441179BA21B92FCBB4AD02"/>
    <w:rsid w:val="005F21C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EA2295764B348DD8BD1AB56C6C06FE93">
    <w:name w:val="4EA2295764B348DD8BD1AB56C6C06FE93"/>
    <w:rsid w:val="00E35C6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7BA03775B441179BA21B92FCBB4AD03">
    <w:name w:val="0E7BA03775B441179BA21B92FCBB4AD03"/>
    <w:rsid w:val="00E35C6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EA2295764B348DD8BD1AB56C6C06FE94">
    <w:name w:val="4EA2295764B348DD8BD1AB56C6C06FE94"/>
    <w:rsid w:val="00036EDD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7BA03775B441179BA21B92FCBB4AD04">
    <w:name w:val="0E7BA03775B441179BA21B92FCBB4AD04"/>
    <w:rsid w:val="00036EDD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CFEEB76588245F0B5829E4116C8F3AD">
    <w:name w:val="8CFEEB76588245F0B5829E4116C8F3AD"/>
    <w:rsid w:val="00416522"/>
    <w:pPr>
      <w:spacing w:after="160" w:line="259" w:lineRule="auto"/>
    </w:pPr>
    <w:rPr>
      <w:lang w:val="es-PE" w:eastAsia="es-PE"/>
    </w:rPr>
  </w:style>
  <w:style w:type="paragraph" w:customStyle="1" w:styleId="E305C0EBF22843789ADC573DAB88185E">
    <w:name w:val="E305C0EBF22843789ADC573DAB88185E"/>
    <w:rsid w:val="00416522"/>
    <w:pPr>
      <w:spacing w:after="160" w:line="259" w:lineRule="auto"/>
    </w:pPr>
    <w:rPr>
      <w:lang w:val="es-PE" w:eastAsia="es-PE"/>
    </w:rPr>
  </w:style>
  <w:style w:type="paragraph" w:customStyle="1" w:styleId="EECC851B68AB45A19C9026807B65BFFB">
    <w:name w:val="EECC851B68AB45A19C9026807B65BFFB"/>
    <w:rsid w:val="00416522"/>
    <w:pPr>
      <w:spacing w:after="160" w:line="259" w:lineRule="auto"/>
    </w:pPr>
    <w:rPr>
      <w:lang w:val="es-PE" w:eastAsia="es-PE"/>
    </w:rPr>
  </w:style>
  <w:style w:type="paragraph" w:customStyle="1" w:styleId="12E580ECBDC6438E9FEACB77667DAAF2">
    <w:name w:val="12E580ECBDC6438E9FEACB77667DAAF2"/>
    <w:rsid w:val="00416522"/>
    <w:pPr>
      <w:spacing w:after="160" w:line="259" w:lineRule="auto"/>
    </w:pPr>
    <w:rPr>
      <w:lang w:val="es-PE" w:eastAsia="es-PE"/>
    </w:rPr>
  </w:style>
  <w:style w:type="paragraph" w:customStyle="1" w:styleId="A87BE2B692C94654918BE1F4889DC489">
    <w:name w:val="A87BE2B692C94654918BE1F4889DC489"/>
    <w:rsid w:val="00416522"/>
    <w:pPr>
      <w:spacing w:after="160" w:line="259" w:lineRule="auto"/>
    </w:pPr>
    <w:rPr>
      <w:lang w:val="es-PE" w:eastAsia="es-PE"/>
    </w:rPr>
  </w:style>
  <w:style w:type="paragraph" w:customStyle="1" w:styleId="E729C1A319974E67ABCA0A98C39EFC6C">
    <w:name w:val="E729C1A319974E67ABCA0A98C39EFC6C"/>
    <w:rsid w:val="00416522"/>
    <w:pPr>
      <w:spacing w:after="160" w:line="259" w:lineRule="auto"/>
    </w:pPr>
    <w:rPr>
      <w:lang w:val="es-PE" w:eastAsia="es-PE"/>
    </w:rPr>
  </w:style>
  <w:style w:type="paragraph" w:customStyle="1" w:styleId="D68233BE0BE8489ABDF0EC1E92C62CD4">
    <w:name w:val="D68233BE0BE8489ABDF0EC1E92C62CD4"/>
    <w:rsid w:val="00416522"/>
    <w:pPr>
      <w:spacing w:after="160" w:line="259" w:lineRule="auto"/>
    </w:pPr>
    <w:rPr>
      <w:lang w:val="es-PE" w:eastAsia="es-PE"/>
    </w:rPr>
  </w:style>
  <w:style w:type="paragraph" w:customStyle="1" w:styleId="EB13FF0323434744A1493423DFCC9ED1">
    <w:name w:val="EB13FF0323434744A1493423DFCC9ED1"/>
    <w:rsid w:val="00416522"/>
    <w:pPr>
      <w:spacing w:after="160" w:line="259" w:lineRule="auto"/>
    </w:pPr>
    <w:rPr>
      <w:lang w:val="es-PE" w:eastAsia="es-PE"/>
    </w:rPr>
  </w:style>
  <w:style w:type="paragraph" w:customStyle="1" w:styleId="B66734D481B941D49676077059A8230F">
    <w:name w:val="B66734D481B941D49676077059A8230F"/>
    <w:rsid w:val="00416522"/>
    <w:pPr>
      <w:spacing w:after="160" w:line="259" w:lineRule="auto"/>
    </w:pPr>
    <w:rPr>
      <w:lang w:val="es-PE" w:eastAsia="es-PE"/>
    </w:rPr>
  </w:style>
  <w:style w:type="paragraph" w:customStyle="1" w:styleId="EF8514BBAD83472582276F1C9585B005">
    <w:name w:val="EF8514BBAD83472582276F1C9585B005"/>
    <w:rsid w:val="00416522"/>
    <w:pPr>
      <w:spacing w:after="160" w:line="259" w:lineRule="auto"/>
    </w:pPr>
    <w:rPr>
      <w:lang w:val="es-PE" w:eastAsia="es-PE"/>
    </w:rPr>
  </w:style>
  <w:style w:type="paragraph" w:customStyle="1" w:styleId="AC51153228024E479A39BA162F48227F">
    <w:name w:val="AC51153228024E479A39BA162F48227F"/>
    <w:rsid w:val="00416522"/>
    <w:pPr>
      <w:spacing w:after="160" w:line="259" w:lineRule="auto"/>
    </w:pPr>
    <w:rPr>
      <w:lang w:val="es-PE" w:eastAsia="es-PE"/>
    </w:rPr>
  </w:style>
  <w:style w:type="paragraph" w:customStyle="1" w:styleId="DE779EB591484F18A992B2C30376708B">
    <w:name w:val="DE779EB591484F18A992B2C30376708B"/>
    <w:rsid w:val="00416522"/>
    <w:pPr>
      <w:spacing w:after="160" w:line="259" w:lineRule="auto"/>
    </w:pPr>
    <w:rPr>
      <w:lang w:val="es-PE" w:eastAsia="es-PE"/>
    </w:rPr>
  </w:style>
  <w:style w:type="paragraph" w:customStyle="1" w:styleId="1C261707AB4445F1BA8EED992C2059A9">
    <w:name w:val="1C261707AB4445F1BA8EED992C2059A9"/>
    <w:rsid w:val="00416522"/>
    <w:pPr>
      <w:spacing w:after="160" w:line="259" w:lineRule="auto"/>
    </w:pPr>
    <w:rPr>
      <w:lang w:val="es-PE" w:eastAsia="es-PE"/>
    </w:rPr>
  </w:style>
  <w:style w:type="paragraph" w:customStyle="1" w:styleId="7683F5E9633245A9A13A0F342BF2E02F">
    <w:name w:val="7683F5E9633245A9A13A0F342BF2E02F"/>
    <w:rsid w:val="00416522"/>
    <w:pPr>
      <w:spacing w:after="160" w:line="259" w:lineRule="auto"/>
    </w:pPr>
    <w:rPr>
      <w:lang w:val="es-PE" w:eastAsia="es-PE"/>
    </w:rPr>
  </w:style>
  <w:style w:type="paragraph" w:customStyle="1" w:styleId="95C357A172A64B339DCFB32EC0DC571E">
    <w:name w:val="95C357A172A64B339DCFB32EC0DC571E"/>
    <w:rsid w:val="00416522"/>
    <w:pPr>
      <w:spacing w:after="160" w:line="259" w:lineRule="auto"/>
    </w:pPr>
    <w:rPr>
      <w:lang w:val="es-PE" w:eastAsia="es-PE"/>
    </w:rPr>
  </w:style>
  <w:style w:type="paragraph" w:customStyle="1" w:styleId="E7352E5C45A948A6866A2FF681EBA72D">
    <w:name w:val="E7352E5C45A948A6866A2FF681EBA72D"/>
    <w:rsid w:val="00383EB9"/>
    <w:pPr>
      <w:spacing w:after="160" w:line="259" w:lineRule="auto"/>
    </w:pPr>
    <w:rPr>
      <w:lang w:val="es-MX" w:eastAsia="es-MX"/>
    </w:rPr>
  </w:style>
  <w:style w:type="paragraph" w:customStyle="1" w:styleId="4637D95772E44472A10D6909D6B7A425">
    <w:name w:val="4637D95772E44472A10D6909D6B7A425"/>
    <w:rsid w:val="00383EB9"/>
    <w:pPr>
      <w:spacing w:after="160" w:line="259" w:lineRule="auto"/>
    </w:pPr>
    <w:rPr>
      <w:lang w:val="es-MX" w:eastAsia="es-MX"/>
    </w:rPr>
  </w:style>
  <w:style w:type="paragraph" w:customStyle="1" w:styleId="1A0AE5BAA1A643A598E26BB8B51086A1">
    <w:name w:val="1A0AE5BAA1A643A598E26BB8B51086A1"/>
    <w:rsid w:val="00DC1D10"/>
    <w:pPr>
      <w:spacing w:after="160" w:line="259" w:lineRule="auto"/>
    </w:pPr>
    <w:rPr>
      <w:lang w:val="es-PE" w:eastAsia="es-PE"/>
    </w:rPr>
  </w:style>
  <w:style w:type="paragraph" w:customStyle="1" w:styleId="69350D89C50E426F8F44460808427CCA">
    <w:name w:val="69350D89C50E426F8F44460808427CCA"/>
    <w:rsid w:val="00DC1D10"/>
    <w:pPr>
      <w:spacing w:after="160" w:line="259" w:lineRule="auto"/>
    </w:pPr>
    <w:rPr>
      <w:lang w:val="es-PE" w:eastAsia="es-PE"/>
    </w:rPr>
  </w:style>
  <w:style w:type="paragraph" w:customStyle="1" w:styleId="43266D88C8114F24A91B5775FBB07834">
    <w:name w:val="43266D88C8114F24A91B5775FBB07834"/>
    <w:rsid w:val="00DC1D10"/>
    <w:pPr>
      <w:spacing w:after="160" w:line="259" w:lineRule="auto"/>
    </w:pPr>
    <w:rPr>
      <w:lang w:val="es-PE" w:eastAsia="es-PE"/>
    </w:rPr>
  </w:style>
  <w:style w:type="paragraph" w:customStyle="1" w:styleId="42963FB3288B4BA49D654BD58DCDCE1B">
    <w:name w:val="42963FB3288B4BA49D654BD58DCDCE1B"/>
    <w:rsid w:val="00DC1D10"/>
    <w:pPr>
      <w:spacing w:after="160" w:line="259" w:lineRule="auto"/>
    </w:pPr>
    <w:rPr>
      <w:lang w:val="es-PE" w:eastAsia="es-PE"/>
    </w:rPr>
  </w:style>
  <w:style w:type="paragraph" w:customStyle="1" w:styleId="4FEBBDEA0B8B48E9A2B801BF8BE35F6D">
    <w:name w:val="4FEBBDEA0B8B48E9A2B801BF8BE35F6D"/>
    <w:rsid w:val="00DC1D10"/>
    <w:pPr>
      <w:spacing w:after="160" w:line="259" w:lineRule="auto"/>
    </w:pPr>
    <w:rPr>
      <w:lang w:val="es-PE" w:eastAsia="es-PE"/>
    </w:rPr>
  </w:style>
  <w:style w:type="paragraph" w:customStyle="1" w:styleId="861DA80198AF4C75ADCF4ADF4018D113">
    <w:name w:val="861DA80198AF4C75ADCF4ADF4018D113"/>
    <w:rsid w:val="00DC1D10"/>
    <w:pPr>
      <w:spacing w:after="160" w:line="259" w:lineRule="auto"/>
    </w:pPr>
    <w:rPr>
      <w:lang w:val="es-PE" w:eastAsia="es-PE"/>
    </w:rPr>
  </w:style>
  <w:style w:type="paragraph" w:customStyle="1" w:styleId="11C20410DA3F4838BA486AD6C412D9BE">
    <w:name w:val="11C20410DA3F4838BA486AD6C412D9BE"/>
    <w:rsid w:val="00DC1D10"/>
    <w:pPr>
      <w:spacing w:after="160" w:line="259" w:lineRule="auto"/>
    </w:pPr>
    <w:rPr>
      <w:lang w:val="es-PE" w:eastAsia="es-PE"/>
    </w:rPr>
  </w:style>
  <w:style w:type="paragraph" w:customStyle="1" w:styleId="D5D7A3DA22EF4FC9A985D6A2786BCFDA">
    <w:name w:val="D5D7A3DA22EF4FC9A985D6A2786BCFDA"/>
    <w:rsid w:val="00DC1D10"/>
    <w:pPr>
      <w:spacing w:after="160" w:line="259" w:lineRule="auto"/>
    </w:pPr>
    <w:rPr>
      <w:lang w:val="es-PE" w:eastAsia="es-PE"/>
    </w:rPr>
  </w:style>
  <w:style w:type="paragraph" w:customStyle="1" w:styleId="9919D69A580847398A3D22CF937DF910">
    <w:name w:val="9919D69A580847398A3D22CF937DF910"/>
    <w:rsid w:val="00DC1D10"/>
    <w:pPr>
      <w:spacing w:after="160" w:line="259" w:lineRule="auto"/>
    </w:pPr>
    <w:rPr>
      <w:lang w:val="es-PE" w:eastAsia="es-PE"/>
    </w:rPr>
  </w:style>
  <w:style w:type="paragraph" w:customStyle="1" w:styleId="9B4380EAAA6342CCA7A1209F15BEA32D">
    <w:name w:val="9B4380EAAA6342CCA7A1209F15BEA32D"/>
    <w:rsid w:val="00DC1D10"/>
    <w:pPr>
      <w:spacing w:after="160" w:line="259" w:lineRule="auto"/>
    </w:pPr>
    <w:rPr>
      <w:lang w:val="es-PE" w:eastAsia="es-PE"/>
    </w:rPr>
  </w:style>
  <w:style w:type="paragraph" w:customStyle="1" w:styleId="F803024A50D84E8E8B7052CE335173A2">
    <w:name w:val="F803024A50D84E8E8B7052CE335173A2"/>
    <w:rsid w:val="00DC1D10"/>
    <w:pPr>
      <w:spacing w:after="160" w:line="259" w:lineRule="auto"/>
    </w:pPr>
    <w:rPr>
      <w:lang w:val="es-PE" w:eastAsia="es-PE"/>
    </w:rPr>
  </w:style>
  <w:style w:type="paragraph" w:customStyle="1" w:styleId="922C9D0F155443CE83DB47C84DAB3797">
    <w:name w:val="922C9D0F155443CE83DB47C84DAB3797"/>
    <w:rsid w:val="00DC1D10"/>
    <w:pPr>
      <w:spacing w:after="160" w:line="259" w:lineRule="auto"/>
    </w:pPr>
    <w:rPr>
      <w:lang w:val="es-PE" w:eastAsia="es-PE"/>
    </w:rPr>
  </w:style>
  <w:style w:type="paragraph" w:customStyle="1" w:styleId="3CF13723D4E84A9FBF36C9FF39357267">
    <w:name w:val="3CF13723D4E84A9FBF36C9FF39357267"/>
    <w:rsid w:val="00DC1D10"/>
    <w:pPr>
      <w:spacing w:after="160" w:line="259" w:lineRule="auto"/>
    </w:pPr>
    <w:rPr>
      <w:lang w:val="es-PE" w:eastAsia="es-PE"/>
    </w:rPr>
  </w:style>
  <w:style w:type="paragraph" w:customStyle="1" w:styleId="494D60430F264F71991B64EEC516AD78">
    <w:name w:val="494D60430F264F71991B64EEC516AD78"/>
    <w:rsid w:val="00DC1D10"/>
    <w:pPr>
      <w:spacing w:after="160" w:line="259" w:lineRule="auto"/>
    </w:pPr>
    <w:rPr>
      <w:lang w:val="es-PE" w:eastAsia="es-PE"/>
    </w:rPr>
  </w:style>
  <w:style w:type="paragraph" w:customStyle="1" w:styleId="46F2B030FAAD4A5BAF232508FA0E3644">
    <w:name w:val="46F2B030FAAD4A5BAF232508FA0E3644"/>
    <w:rsid w:val="00DC1D10"/>
    <w:pPr>
      <w:spacing w:after="160" w:line="259" w:lineRule="auto"/>
    </w:pPr>
    <w:rPr>
      <w:lang w:val="es-PE" w:eastAsia="es-PE"/>
    </w:rPr>
  </w:style>
  <w:style w:type="paragraph" w:customStyle="1" w:styleId="2B093420B3B94FD589B3220C17D93B1F">
    <w:name w:val="2B093420B3B94FD589B3220C17D93B1F"/>
    <w:rsid w:val="00DC1D10"/>
    <w:pPr>
      <w:spacing w:after="160" w:line="259" w:lineRule="auto"/>
    </w:pPr>
    <w:rPr>
      <w:lang w:val="es-PE" w:eastAsia="es-PE"/>
    </w:rPr>
  </w:style>
  <w:style w:type="paragraph" w:customStyle="1" w:styleId="58E636E21ABD458ABD05F3F1C8C31499">
    <w:name w:val="58E636E21ABD458ABD05F3F1C8C31499"/>
    <w:rsid w:val="00DC1D10"/>
    <w:pPr>
      <w:spacing w:after="160" w:line="259" w:lineRule="auto"/>
    </w:pPr>
    <w:rPr>
      <w:lang w:val="es-PE" w:eastAsia="es-PE"/>
    </w:rPr>
  </w:style>
  <w:style w:type="paragraph" w:customStyle="1" w:styleId="C247FCF6D3304EC1B96E018293BEA0C2">
    <w:name w:val="C247FCF6D3304EC1B96E018293BEA0C2"/>
    <w:rsid w:val="00DC1D10"/>
    <w:pPr>
      <w:spacing w:after="160" w:line="259" w:lineRule="auto"/>
    </w:pPr>
    <w:rPr>
      <w:lang w:val="es-PE" w:eastAsia="es-PE"/>
    </w:rPr>
  </w:style>
  <w:style w:type="paragraph" w:customStyle="1" w:styleId="06C2945DA47044168F1877E21FBDF43D">
    <w:name w:val="06C2945DA47044168F1877E21FBDF43D"/>
    <w:rsid w:val="00DC1D10"/>
    <w:pPr>
      <w:spacing w:after="160" w:line="259" w:lineRule="auto"/>
    </w:pPr>
    <w:rPr>
      <w:lang w:val="es-PE" w:eastAsia="es-PE"/>
    </w:rPr>
  </w:style>
  <w:style w:type="paragraph" w:customStyle="1" w:styleId="AF4B958FD0564FB68E7F65FCE33AE7E6">
    <w:name w:val="AF4B958FD0564FB68E7F65FCE33AE7E6"/>
    <w:rsid w:val="00B8032D"/>
    <w:pPr>
      <w:spacing w:after="160" w:line="259" w:lineRule="auto"/>
    </w:pPr>
    <w:rPr>
      <w:lang w:val="es-PE" w:eastAsia="es-PE"/>
    </w:rPr>
  </w:style>
  <w:style w:type="paragraph" w:customStyle="1" w:styleId="1154FF2B1792497BA42804BC5DFEE24F">
    <w:name w:val="1154FF2B1792497BA42804BC5DFEE24F"/>
    <w:rsid w:val="00B8032D"/>
    <w:pPr>
      <w:spacing w:after="160" w:line="259" w:lineRule="auto"/>
    </w:pPr>
    <w:rPr>
      <w:lang w:val="es-PE" w:eastAsia="es-PE"/>
    </w:rPr>
  </w:style>
  <w:style w:type="paragraph" w:customStyle="1" w:styleId="11A94BBEA1F44F3DB65901E1FCDF637E">
    <w:name w:val="11A94BBEA1F44F3DB65901E1FCDF637E"/>
    <w:rsid w:val="00B8032D"/>
    <w:pPr>
      <w:spacing w:after="160" w:line="259" w:lineRule="auto"/>
    </w:pPr>
    <w:rPr>
      <w:lang w:val="es-PE" w:eastAsia="es-PE"/>
    </w:rPr>
  </w:style>
  <w:style w:type="paragraph" w:customStyle="1" w:styleId="4F1F502375F54A3ABBF27AA200644F93">
    <w:name w:val="4F1F502375F54A3ABBF27AA200644F93"/>
    <w:rsid w:val="00B8032D"/>
    <w:pPr>
      <w:spacing w:after="160" w:line="259" w:lineRule="auto"/>
    </w:pPr>
    <w:rPr>
      <w:lang w:val="es-PE" w:eastAsia="es-PE"/>
    </w:rPr>
  </w:style>
  <w:style w:type="paragraph" w:customStyle="1" w:styleId="52122BAB54EB42D9B79C9CE1A0B43CDF">
    <w:name w:val="52122BAB54EB42D9B79C9CE1A0B43CDF"/>
    <w:rsid w:val="00B8032D"/>
    <w:pPr>
      <w:spacing w:after="160" w:line="259" w:lineRule="auto"/>
    </w:pPr>
    <w:rPr>
      <w:lang w:val="es-PE" w:eastAsia="es-PE"/>
    </w:rPr>
  </w:style>
  <w:style w:type="paragraph" w:customStyle="1" w:styleId="1F3AA2BEE6C54E64B8B0EC0ABEDAE1A6">
    <w:name w:val="1F3AA2BEE6C54E64B8B0EC0ABEDAE1A6"/>
    <w:rsid w:val="00B8032D"/>
    <w:pPr>
      <w:spacing w:after="160" w:line="259" w:lineRule="auto"/>
    </w:pPr>
    <w:rPr>
      <w:lang w:val="es-PE" w:eastAsia="es-PE"/>
    </w:rPr>
  </w:style>
  <w:style w:type="paragraph" w:customStyle="1" w:styleId="04C6EB49AB2747438078AC98A4B0D163">
    <w:name w:val="04C6EB49AB2747438078AC98A4B0D163"/>
    <w:rsid w:val="00B8032D"/>
    <w:pPr>
      <w:spacing w:after="160" w:line="259" w:lineRule="auto"/>
    </w:pPr>
    <w:rPr>
      <w:lang w:val="es-PE" w:eastAsia="es-PE"/>
    </w:rPr>
  </w:style>
  <w:style w:type="paragraph" w:customStyle="1" w:styleId="86CAB4E32D124757821B7C5A3FB71DBC">
    <w:name w:val="86CAB4E32D124757821B7C5A3FB71DBC"/>
    <w:rsid w:val="00B8032D"/>
    <w:pPr>
      <w:spacing w:after="160" w:line="259" w:lineRule="auto"/>
    </w:pPr>
    <w:rPr>
      <w:lang w:val="es-PE" w:eastAsia="es-PE"/>
    </w:rPr>
  </w:style>
  <w:style w:type="paragraph" w:customStyle="1" w:styleId="FBDA3F2475A34BD9A591158D2CF29802">
    <w:name w:val="FBDA3F2475A34BD9A591158D2CF29802"/>
    <w:rsid w:val="00B8032D"/>
    <w:pPr>
      <w:spacing w:after="160" w:line="259" w:lineRule="auto"/>
    </w:pPr>
    <w:rPr>
      <w:lang w:val="es-PE" w:eastAsia="es-PE"/>
    </w:rPr>
  </w:style>
  <w:style w:type="paragraph" w:customStyle="1" w:styleId="D158C5322A9E4335A680C98DD11F03B3">
    <w:name w:val="D158C5322A9E4335A680C98DD11F03B3"/>
    <w:rsid w:val="00B8032D"/>
    <w:pPr>
      <w:spacing w:after="160" w:line="259" w:lineRule="auto"/>
    </w:pPr>
    <w:rPr>
      <w:lang w:val="es-PE" w:eastAsia="es-PE"/>
    </w:rPr>
  </w:style>
  <w:style w:type="paragraph" w:customStyle="1" w:styleId="990B70EF867B45F1989522E82891260E">
    <w:name w:val="990B70EF867B45F1989522E82891260E"/>
    <w:rsid w:val="00B8032D"/>
    <w:pPr>
      <w:spacing w:after="160" w:line="259" w:lineRule="auto"/>
    </w:pPr>
    <w:rPr>
      <w:lang w:val="es-PE" w:eastAsia="es-PE"/>
    </w:rPr>
  </w:style>
  <w:style w:type="paragraph" w:customStyle="1" w:styleId="F722942CDDAE4BB299665D400B484AB3">
    <w:name w:val="F722942CDDAE4BB299665D400B484AB3"/>
    <w:rsid w:val="00B8032D"/>
    <w:pPr>
      <w:spacing w:after="160" w:line="259" w:lineRule="auto"/>
    </w:pPr>
    <w:rPr>
      <w:lang w:val="es-PE" w:eastAsia="es-PE"/>
    </w:rPr>
  </w:style>
  <w:style w:type="paragraph" w:customStyle="1" w:styleId="E21DD95B154F4D16B095956F0234C01E">
    <w:name w:val="E21DD95B154F4D16B095956F0234C01E"/>
    <w:rsid w:val="00B8032D"/>
    <w:pPr>
      <w:spacing w:after="160" w:line="259" w:lineRule="auto"/>
    </w:pPr>
    <w:rPr>
      <w:lang w:val="es-PE" w:eastAsia="es-PE"/>
    </w:rPr>
  </w:style>
  <w:style w:type="paragraph" w:customStyle="1" w:styleId="B7FBC72133DD40359326470FC3D920C5">
    <w:name w:val="B7FBC72133DD40359326470FC3D920C5"/>
    <w:rsid w:val="00B8032D"/>
    <w:pPr>
      <w:spacing w:after="160" w:line="259" w:lineRule="auto"/>
    </w:pPr>
    <w:rPr>
      <w:lang w:val="es-PE" w:eastAsia="es-PE"/>
    </w:rPr>
  </w:style>
  <w:style w:type="paragraph" w:customStyle="1" w:styleId="FD78EC82939044EFBC57F2EF98DF661B">
    <w:name w:val="FD78EC82939044EFBC57F2EF98DF661B"/>
    <w:rsid w:val="00B8032D"/>
    <w:pPr>
      <w:spacing w:after="160" w:line="259" w:lineRule="auto"/>
    </w:pPr>
    <w:rPr>
      <w:lang w:val="es-PE" w:eastAsia="es-PE"/>
    </w:rPr>
  </w:style>
  <w:style w:type="paragraph" w:customStyle="1" w:styleId="20AEF458AB7042AF8C65ADB704E5868A">
    <w:name w:val="20AEF458AB7042AF8C65ADB704E5868A"/>
    <w:rsid w:val="00B8032D"/>
    <w:pPr>
      <w:spacing w:after="160" w:line="259" w:lineRule="auto"/>
    </w:pPr>
    <w:rPr>
      <w:lang w:val="es-PE" w:eastAsia="es-PE"/>
    </w:rPr>
  </w:style>
  <w:style w:type="paragraph" w:customStyle="1" w:styleId="438250536FCD4093AAE6EDA73FE0F0BE">
    <w:name w:val="438250536FCD4093AAE6EDA73FE0F0BE"/>
    <w:rsid w:val="00B8032D"/>
    <w:pPr>
      <w:spacing w:after="160" w:line="259" w:lineRule="auto"/>
    </w:pPr>
    <w:rPr>
      <w:lang w:val="es-PE" w:eastAsia="es-PE"/>
    </w:rPr>
  </w:style>
  <w:style w:type="paragraph" w:customStyle="1" w:styleId="8F3C3008E47D4172B8BF0B9BCA6ED112">
    <w:name w:val="8F3C3008E47D4172B8BF0B9BCA6ED112"/>
    <w:rsid w:val="00F61D9F"/>
    <w:pPr>
      <w:spacing w:after="160" w:line="259" w:lineRule="auto"/>
    </w:pPr>
    <w:rPr>
      <w:lang w:val="es-PE" w:eastAsia="es-PE"/>
    </w:rPr>
  </w:style>
  <w:style w:type="paragraph" w:customStyle="1" w:styleId="E8B74DAAE67D45D89E5EDD081A53B234">
    <w:name w:val="E8B74DAAE67D45D89E5EDD081A53B234"/>
    <w:rsid w:val="00F427C9"/>
    <w:pPr>
      <w:spacing w:after="160" w:line="259" w:lineRule="auto"/>
    </w:pPr>
    <w:rPr>
      <w:lang w:val="es-PE" w:eastAsia="es-PE"/>
    </w:rPr>
  </w:style>
  <w:style w:type="paragraph" w:customStyle="1" w:styleId="0CDE7A2FC0D94333A867F31A906FDF6D">
    <w:name w:val="0CDE7A2FC0D94333A867F31A906FDF6D"/>
    <w:rsid w:val="00F427C9"/>
    <w:pPr>
      <w:spacing w:after="160" w:line="259" w:lineRule="auto"/>
    </w:pPr>
    <w:rPr>
      <w:lang w:val="es-PE" w:eastAsia="es-PE"/>
    </w:rPr>
  </w:style>
  <w:style w:type="paragraph" w:customStyle="1" w:styleId="4ACA38BBD77541C6A17664CC059ED114">
    <w:name w:val="4ACA38BBD77541C6A17664CC059ED114"/>
    <w:rsid w:val="00F427C9"/>
    <w:pPr>
      <w:spacing w:after="160" w:line="259" w:lineRule="auto"/>
    </w:pPr>
    <w:rPr>
      <w:lang w:val="es-PE" w:eastAsia="es-PE"/>
    </w:rPr>
  </w:style>
  <w:style w:type="paragraph" w:customStyle="1" w:styleId="A97F4FC4E59148889539FC2215444C11">
    <w:name w:val="A97F4FC4E59148889539FC2215444C11"/>
    <w:rsid w:val="00F427C9"/>
    <w:pPr>
      <w:spacing w:after="160" w:line="259" w:lineRule="auto"/>
    </w:pPr>
    <w:rPr>
      <w:lang w:val="es-PE" w:eastAsia="es-PE"/>
    </w:rPr>
  </w:style>
  <w:style w:type="paragraph" w:customStyle="1" w:styleId="76FDFBDB7F57431EAE08A1F830C1990A">
    <w:name w:val="76FDFBDB7F57431EAE08A1F830C1990A"/>
    <w:rsid w:val="00F427C9"/>
    <w:pPr>
      <w:spacing w:after="160" w:line="259" w:lineRule="auto"/>
    </w:pPr>
    <w:rPr>
      <w:lang w:val="es-PE" w:eastAsia="es-PE"/>
    </w:rPr>
  </w:style>
  <w:style w:type="paragraph" w:customStyle="1" w:styleId="C357DAAC01734D7AB4C7013D7B4E9CF5">
    <w:name w:val="C357DAAC01734D7AB4C7013D7B4E9CF5"/>
    <w:rsid w:val="00F427C9"/>
    <w:pPr>
      <w:spacing w:after="160" w:line="259" w:lineRule="auto"/>
    </w:pPr>
    <w:rPr>
      <w:lang w:val="es-PE" w:eastAsia="es-PE"/>
    </w:rPr>
  </w:style>
  <w:style w:type="paragraph" w:customStyle="1" w:styleId="51A77B91824248F4A54C1CF1C2C7211A">
    <w:name w:val="51A77B91824248F4A54C1CF1C2C7211A"/>
    <w:rsid w:val="00F427C9"/>
    <w:pPr>
      <w:spacing w:after="160" w:line="259" w:lineRule="auto"/>
    </w:pPr>
    <w:rPr>
      <w:lang w:val="es-PE" w:eastAsia="es-PE"/>
    </w:rPr>
  </w:style>
  <w:style w:type="paragraph" w:customStyle="1" w:styleId="F8916D96E49A45A7B781247442BBE33E">
    <w:name w:val="F8916D96E49A45A7B781247442BBE33E"/>
    <w:rsid w:val="00F427C9"/>
    <w:pPr>
      <w:spacing w:after="160" w:line="259" w:lineRule="auto"/>
    </w:pPr>
    <w:rPr>
      <w:lang w:val="es-PE" w:eastAsia="es-P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9B7AC-232B-478E-B3AF-6B2E6A50B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T907 Evidencia de Pruebas Calidad V4.dotx</Template>
  <TotalTime>883</TotalTime>
  <Pages>10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Aplicación / Solicitud o Proyecto  </vt:lpstr>
    </vt:vector>
  </TitlesOfParts>
  <Company>BBVA BANCO CONTINENTAL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/ Solicitud o Proyecto  </dc:title>
  <dc:creator>JoseCarlos</dc:creator>
  <cp:lastModifiedBy>u201417687 (Luna Cruz, Luis Orlando)</cp:lastModifiedBy>
  <cp:revision>14</cp:revision>
  <cp:lastPrinted>2015-01-21T16:41:00Z</cp:lastPrinted>
  <dcterms:created xsi:type="dcterms:W3CDTF">2020-02-12T18:49:00Z</dcterms:created>
  <dcterms:modified xsi:type="dcterms:W3CDTF">2020-06-03T22:41:00Z</dcterms:modified>
</cp:coreProperties>
</file>