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96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2050"/>
        <w:gridCol w:w="5980"/>
      </w:tblGrid>
      <w:tr w:rsidR="00DE0F66" w:rsidRPr="00DE0F66" w14:paraId="34683F5F" w14:textId="77777777" w:rsidTr="00071160">
        <w:trPr>
          <w:trHeight w:val="417"/>
        </w:trPr>
        <w:bookmarkStart w:id="0" w:name="_Hlk24122094" w:displacedByCustomXml="next"/>
        <w:bookmarkEnd w:id="0" w:displacedByCustomXml="next"/>
        <w:sdt>
          <w:sdtPr>
            <w:rPr>
              <w:rStyle w:val="Estilo2"/>
              <w:rFonts w:ascii="Arial" w:hAnsi="Arial" w:cs="Arial"/>
              <w:sz w:val="20"/>
            </w:rPr>
            <w:id w:val="90719855"/>
            <w:lock w:val="sdtContentLocked"/>
            <w:placeholder>
              <w:docPart w:val="3277617AEE824EDA8324F9164CB2653E"/>
            </w:placeholder>
          </w:sdt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07EBF873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>Ámbito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sz w:val="20"/>
            </w:rPr>
            <w:id w:val="2103675601"/>
            <w:lock w:val="contentLocked"/>
            <w:placeholder>
              <w:docPart w:val="D4FD76D164E0486A9C4BBFBE434E9EF3"/>
            </w:placeholder>
          </w:sdtPr>
          <w:sdtContent>
            <w:tc>
              <w:tcPr>
                <w:tcW w:w="1017" w:type="pct"/>
                <w:shd w:val="clear" w:color="auto" w:fill="C6D9F1" w:themeFill="text2" w:themeFillTint="33"/>
                <w:vAlign w:val="center"/>
              </w:tcPr>
              <w:p w14:paraId="02A71139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N° Orden de Trabajo</w:t>
                </w:r>
              </w:p>
            </w:tc>
          </w:sdtContent>
        </w:sdt>
        <w:tc>
          <w:tcPr>
            <w:tcW w:w="296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-786036327"/>
              <w:lock w:val="contentLocked"/>
              <w:placeholder>
                <w:docPart w:val="D4FD76D164E0486A9C4BBFBE434E9EF3"/>
              </w:placeholder>
            </w:sdtPr>
            <w:sdtContent>
              <w:p w14:paraId="5E4C6915" w14:textId="77777777" w:rsidR="00DE0F66" w:rsidRPr="00DE0F66" w:rsidRDefault="00DE0F66" w:rsidP="00DE0F66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Título de Orden de Trabajo </w:t>
                </w:r>
              </w:p>
            </w:sdtContent>
          </w:sdt>
        </w:tc>
      </w:tr>
      <w:tr w:rsidR="00DE0F66" w:rsidRPr="00DE0F66" w14:paraId="1B189063" w14:textId="77777777" w:rsidTr="00071160">
        <w:trPr>
          <w:trHeight w:val="573"/>
        </w:trPr>
        <w:tc>
          <w:tcPr>
            <w:tcW w:w="1016" w:type="pct"/>
            <w:vAlign w:val="center"/>
          </w:tcPr>
          <w:p w14:paraId="1E53E9D8" w14:textId="1F083981" w:rsidR="00DE0F66" w:rsidRPr="00DE0F66" w:rsidRDefault="004E2511" w:rsidP="00DE0F66">
            <w:pPr>
              <w:pStyle w:val="Encabezado"/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  <w:sdt>
              <w:sdtPr>
                <w:rPr>
                  <w:rStyle w:val="Estilo2"/>
                  <w:rFonts w:ascii="Arial" w:hAnsi="Arial" w:cs="Arial"/>
                  <w:b w:val="0"/>
                  <w:sz w:val="20"/>
                </w:rPr>
                <w:id w:val="2085795755"/>
                <w:placeholder>
                  <w:docPart w:val="4EA2295764B348DD8BD1AB56C6C06FE9"/>
                </w:placeholder>
                <w:comboBox>
                  <w:listItem w:displayText="HOST" w:value="HOST"/>
                  <w:listItem w:displayText="SSDD" w:value="SSDD"/>
                  <w:listItem w:displayText="NÁCAR/TF" w:value="NÁCAR/TF"/>
                  <w:listItem w:displayText="BI" w:value="BI"/>
                </w:comboBox>
              </w:sdtPr>
              <w:sdtContent>
                <w:r w:rsidR="0034577B">
                  <w:rPr>
                    <w:rStyle w:val="Estilo2"/>
                    <w:rFonts w:ascii="Arial" w:hAnsi="Arial" w:cs="Arial"/>
                    <w:b w:val="0"/>
                    <w:sz w:val="20"/>
                  </w:rPr>
                  <w:t>HOST</w:t>
                </w:r>
              </w:sdtContent>
            </w:sdt>
          </w:p>
        </w:tc>
        <w:tc>
          <w:tcPr>
            <w:tcW w:w="1017" w:type="pct"/>
            <w:vAlign w:val="center"/>
          </w:tcPr>
          <w:p w14:paraId="143EBE24" w14:textId="0191D9F2" w:rsidR="00DE0F66" w:rsidRPr="00DE0F66" w:rsidRDefault="00DE0F66" w:rsidP="00DE0F66">
            <w:pPr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67" w:type="pct"/>
            <w:vAlign w:val="center"/>
          </w:tcPr>
          <w:p w14:paraId="4611272C" w14:textId="199EA4F5" w:rsidR="00DE0F66" w:rsidRPr="00DE0F66" w:rsidRDefault="00F51DF0" w:rsidP="00DE0F66">
            <w:pPr>
              <w:pStyle w:val="Encabezado"/>
              <w:jc w:val="center"/>
              <w:rPr>
                <w:rFonts w:ascii="Arial" w:hAnsi="Arial" w:cs="Arial"/>
              </w:rPr>
            </w:pPr>
            <w:r w:rsidRPr="00F51DF0">
              <w:rPr>
                <w:rFonts w:ascii="Arial" w:hAnsi="Arial" w:cs="Arial"/>
                <w:color w:val="263238"/>
              </w:rPr>
              <w:t>Bonificaciones Operativa</w:t>
            </w:r>
          </w:p>
        </w:tc>
      </w:tr>
      <w:tr w:rsidR="00DE0F66" w:rsidRPr="00DE0F66" w14:paraId="261994B5" w14:textId="77777777" w:rsidTr="00071160">
        <w:trPr>
          <w:trHeight w:val="534"/>
        </w:trPr>
        <w:sdt>
          <w:sdtPr>
            <w:rPr>
              <w:rStyle w:val="Estilo2"/>
              <w:rFonts w:ascii="Arial" w:hAnsi="Arial" w:cs="Arial"/>
              <w:sz w:val="20"/>
            </w:rPr>
            <w:id w:val="432171831"/>
            <w:lock w:val="sdtContentLocked"/>
            <w:placeholder>
              <w:docPart w:val="F6E96B9BD1A44D3FA0E27C7D6B13716D"/>
            </w:placeholder>
          </w:sdt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1867F1CC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creación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sz w:val="20"/>
            </w:rPr>
            <w:id w:val="1706131004"/>
            <w:lock w:val="sdtContentLocked"/>
            <w:placeholder>
              <w:docPart w:val="F6E96B9BD1A44D3FA0E27C7D6B13716D"/>
            </w:placeholder>
          </w:sdtPr>
          <w:sdtContent>
            <w:tc>
              <w:tcPr>
                <w:tcW w:w="1017" w:type="pct"/>
                <w:shd w:val="clear" w:color="auto" w:fill="C6D9F1" w:themeFill="text2" w:themeFillTint="33"/>
                <w:vAlign w:val="center"/>
              </w:tcPr>
              <w:p w14:paraId="66B3CBB1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actualización </w:t>
                </w:r>
              </w:p>
            </w:tc>
          </w:sdtContent>
        </w:sdt>
        <w:tc>
          <w:tcPr>
            <w:tcW w:w="296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268822803"/>
              <w:lock w:val="sdtContentLocked"/>
              <w:placeholder>
                <w:docPart w:val="F6E96B9BD1A44D3FA0E27C7D6B13716D"/>
              </w:placeholder>
            </w:sdtPr>
            <w:sdtContent>
              <w:p w14:paraId="1A9A2211" w14:textId="77777777" w:rsidR="00DE0F66" w:rsidRPr="00DE0F66" w:rsidRDefault="00DE0F66" w:rsidP="00DE0F66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Creado por </w:t>
                </w:r>
              </w:p>
            </w:sdtContent>
          </w:sdt>
        </w:tc>
      </w:tr>
      <w:tr w:rsidR="00DE0F66" w:rsidRPr="00DE0F66" w14:paraId="02F56AB0" w14:textId="77777777" w:rsidTr="00071160">
        <w:trPr>
          <w:trHeight w:val="540"/>
        </w:trPr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256604348"/>
            <w:lock w:val="sdtLocked"/>
            <w:placeholder>
              <w:docPart w:val="0E7BA03775B441179BA21B92FCBB4AD0"/>
            </w:placeholder>
            <w:date w:fullDate="2020-05-08T00:00:00Z">
              <w:dateFormat w:val="dd.MM.yyyy"/>
              <w:lid w:val="es-PE"/>
              <w:storeMappedDataAs w:val="date"/>
              <w:calendar w:val="gregorian"/>
            </w:date>
          </w:sdtPr>
          <w:sdtContent>
            <w:tc>
              <w:tcPr>
                <w:tcW w:w="1016" w:type="pct"/>
                <w:vAlign w:val="center"/>
              </w:tcPr>
              <w:p w14:paraId="3E6AB5E0" w14:textId="6FDE7F92" w:rsidR="00DE0F66" w:rsidRPr="00DE0F66" w:rsidRDefault="00F51DF0" w:rsidP="006D6580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08.05.2020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1777475382"/>
            <w:lock w:val="sdtLocked"/>
            <w:placeholder>
              <w:docPart w:val="0E7BA03775B441179BA21B92FCBB4AD0"/>
            </w:placeholder>
            <w:date w:fullDate="2020-05-08T00:00:00Z">
              <w:dateFormat w:val="dd.MM.yyyy"/>
              <w:lid w:val="es-PE"/>
              <w:storeMappedDataAs w:val="date"/>
              <w:calendar w:val="gregorian"/>
            </w:date>
          </w:sdtPr>
          <w:sdtContent>
            <w:tc>
              <w:tcPr>
                <w:tcW w:w="1017" w:type="pct"/>
                <w:vAlign w:val="center"/>
              </w:tcPr>
              <w:p w14:paraId="1ED02F37" w14:textId="29B397A1" w:rsidR="00DE0F66" w:rsidRPr="00DE0F66" w:rsidRDefault="00F51DF0" w:rsidP="001F16B2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08.05.2020</w:t>
                </w:r>
              </w:p>
            </w:tc>
          </w:sdtContent>
        </w:sdt>
        <w:tc>
          <w:tcPr>
            <w:tcW w:w="2967" w:type="pct"/>
            <w:vAlign w:val="center"/>
          </w:tcPr>
          <w:p w14:paraId="33B0067B" w14:textId="13C9107B" w:rsidR="0011482B" w:rsidRPr="00DE0F66" w:rsidRDefault="00F51DF0" w:rsidP="0011482B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F51DF0">
              <w:rPr>
                <w:rFonts w:ascii="Arial" w:hAnsi="Arial" w:cs="Arial"/>
                <w:b/>
              </w:rPr>
              <w:t>FRANCO TEJERO</w:t>
            </w:r>
          </w:p>
        </w:tc>
      </w:tr>
    </w:tbl>
    <w:p w14:paraId="1C0A98CA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4E3A1B" w:rsidRPr="00DE0F66" w14:paraId="18E9D330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2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5D942F5C" w14:textId="77777777" w:rsidR="004E3A1B" w:rsidRPr="00DE0F66" w:rsidRDefault="004E3A1B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Objetivo del documento</w:t>
                </w:r>
              </w:p>
            </w:tc>
          </w:sdtContent>
        </w:sdt>
      </w:tr>
      <w:tr w:rsidR="004E3A1B" w:rsidRPr="00DE0F66" w14:paraId="020CC848" w14:textId="77777777" w:rsidTr="00DE0F66">
        <w:tc>
          <w:tcPr>
            <w:tcW w:w="10206" w:type="dxa"/>
            <w:shd w:val="clear" w:color="auto" w:fill="auto"/>
          </w:tcPr>
          <w:sdt>
            <w:sdtPr>
              <w:rPr>
                <w:rFonts w:ascii="Arial" w:hAnsi="Arial" w:cs="Arial"/>
              </w:rPr>
              <w:id w:val="90088922"/>
              <w:lock w:val="sdtContentLocked"/>
              <w:placeholder>
                <w:docPart w:val="B13E2899D96B4453AC79D02CF329532A"/>
              </w:placeholder>
            </w:sdtPr>
            <w:sdtContent>
              <w:p w14:paraId="5D578817" w14:textId="77777777" w:rsidR="004E3A1B" w:rsidRPr="00DE0F66" w:rsidRDefault="004E3A1B" w:rsidP="00460353">
                <w:pPr>
                  <w:jc w:val="both"/>
                  <w:rPr>
                    <w:rFonts w:ascii="Arial" w:hAnsi="Arial" w:cs="Arial"/>
                  </w:rPr>
                </w:pPr>
                <w:r w:rsidRPr="00DE0F66">
                  <w:rPr>
                    <w:rFonts w:ascii="Arial" w:hAnsi="Arial" w:cs="Arial"/>
                  </w:rPr>
                  <w:t>El objetivo de este documento es registrar las evidencias por cada Caso de Prueba descrito en el C204.</w:t>
                </w:r>
              </w:p>
            </w:sdtContent>
          </w:sdt>
        </w:tc>
      </w:tr>
    </w:tbl>
    <w:p w14:paraId="3F6C112D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4250"/>
        <w:gridCol w:w="3546"/>
      </w:tblGrid>
      <w:tr w:rsidR="003F576C" w:rsidRPr="00DE0F66" w14:paraId="1E4DDDEC" w14:textId="77777777" w:rsidTr="00DE0F66">
        <w:sdt>
          <w:sdtPr>
            <w:rPr>
              <w:rFonts w:ascii="Arial" w:hAnsi="Arial" w:cs="Arial"/>
              <w:b/>
              <w:lang w:val="es-MX"/>
            </w:rPr>
            <w:id w:val="2691413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0206" w:type="dxa"/>
                <w:gridSpan w:val="4"/>
                <w:shd w:val="clear" w:color="auto" w:fill="C6D9F1" w:themeFill="text2" w:themeFillTint="33"/>
              </w:tcPr>
              <w:p w14:paraId="2FDBCCD5" w14:textId="77777777" w:rsidR="003F576C" w:rsidRPr="00DE0F66" w:rsidRDefault="003F576C" w:rsidP="00DE0F66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Bitácora de cambios al documento</w:t>
                </w:r>
              </w:p>
            </w:tc>
          </w:sdtContent>
        </w:sdt>
      </w:tr>
      <w:tr w:rsidR="003F576C" w:rsidRPr="00DE0F66" w14:paraId="77571609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4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134" w:type="dxa"/>
                <w:shd w:val="clear" w:color="auto" w:fill="C6D9F1" w:themeFill="text2" w:themeFillTint="33"/>
                <w:vAlign w:val="center"/>
              </w:tcPr>
              <w:p w14:paraId="2C4778B5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Versión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5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276" w:type="dxa"/>
                <w:shd w:val="clear" w:color="auto" w:fill="C6D9F1" w:themeFill="text2" w:themeFillTint="33"/>
                <w:vAlign w:val="center"/>
              </w:tcPr>
              <w:p w14:paraId="4CEE86A7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Fecha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6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4250" w:type="dxa"/>
                <w:shd w:val="clear" w:color="auto" w:fill="C6D9F1" w:themeFill="text2" w:themeFillTint="33"/>
                <w:vAlign w:val="center"/>
              </w:tcPr>
              <w:p w14:paraId="75B098C5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Autor Modificación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7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3546" w:type="dxa"/>
                <w:shd w:val="clear" w:color="auto" w:fill="C6D9F1" w:themeFill="text2" w:themeFillTint="33"/>
                <w:vAlign w:val="center"/>
              </w:tcPr>
              <w:p w14:paraId="12E1B12F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 del cambio</w:t>
                </w:r>
              </w:p>
            </w:tc>
          </w:sdtContent>
        </w:sdt>
      </w:tr>
      <w:tr w:rsidR="003F576C" w:rsidRPr="00DE0F66" w14:paraId="0ACE299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62F55FC9" w14:textId="0CCF436F" w:rsidR="003F576C" w:rsidRPr="00DE0F66" w:rsidRDefault="00587DF6" w:rsidP="00D90B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V1.</w:t>
            </w:r>
            <w:r w:rsidR="0064517C">
              <w:rPr>
                <w:rFonts w:ascii="Arial" w:hAnsi="Arial" w:cs="Arial"/>
                <w:lang w:val="es-MX"/>
              </w:rPr>
              <w:t>0</w:t>
            </w:r>
          </w:p>
        </w:tc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1711155362"/>
            <w:placeholder>
              <w:docPart w:val="8F3C3008E47D4172B8BF0B9BCA6ED112"/>
            </w:placeholder>
            <w:date w:fullDate="2020-05-08T00:00:00Z">
              <w:dateFormat w:val="dd.MM.yyyy"/>
              <w:lid w:val="es-PE"/>
              <w:storeMappedDataAs w:val="date"/>
              <w:calendar w:val="gregorian"/>
            </w:date>
          </w:sdtPr>
          <w:sdtContent>
            <w:tc>
              <w:tcPr>
                <w:tcW w:w="1276" w:type="dxa"/>
                <w:vAlign w:val="center"/>
              </w:tcPr>
              <w:p w14:paraId="7A68A06C" w14:textId="44479025" w:rsidR="003F576C" w:rsidRPr="00DE0F66" w:rsidRDefault="00F51DF0" w:rsidP="00D90BE1">
                <w:pPr>
                  <w:jc w:val="center"/>
                  <w:rPr>
                    <w:rFonts w:ascii="Arial" w:hAnsi="Arial" w:cs="Arial"/>
                    <w:lang w:val="es-MX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08.05.2020</w:t>
                </w:r>
              </w:p>
            </w:tc>
          </w:sdtContent>
        </w:sdt>
        <w:tc>
          <w:tcPr>
            <w:tcW w:w="4250" w:type="dxa"/>
            <w:vAlign w:val="center"/>
          </w:tcPr>
          <w:p w14:paraId="1ADF397C" w14:textId="529701A4" w:rsidR="0064517C" w:rsidRPr="00DE0F66" w:rsidRDefault="00F51DF0" w:rsidP="0064517C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LUIS LUNA CRUZ</w:t>
            </w:r>
          </w:p>
        </w:tc>
        <w:tc>
          <w:tcPr>
            <w:tcW w:w="3546" w:type="dxa"/>
            <w:vAlign w:val="center"/>
          </w:tcPr>
          <w:p w14:paraId="00AD1368" w14:textId="7B31945F" w:rsidR="003F576C" w:rsidRPr="00DE0F66" w:rsidRDefault="00F51DF0" w:rsidP="00645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</w:tr>
      <w:tr w:rsidR="00B86A0F" w:rsidRPr="00DE0F66" w14:paraId="673FFCE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221E5129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01C65EE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5C7F16FD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2A1E0F6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B86A0F" w:rsidRPr="00DE0F66" w14:paraId="7B8CA0E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1CD62B52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F48B6DD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039C2078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7964974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7D9DB5D2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5D05E635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65D57E5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0601C177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0C679A78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50C1FFF4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26553D64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F20E1CC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1B8318FE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0F627F80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D852528" w14:textId="77777777" w:rsidR="004E3A1B" w:rsidRPr="00D90BE1" w:rsidRDefault="004E3A1B" w:rsidP="00DE0F66">
      <w:pPr>
        <w:rPr>
          <w:rFonts w:ascii="Arial" w:hAnsi="Arial" w:cs="Arial"/>
          <w:color w:val="000080"/>
          <w:lang w:val="es-MX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B86A0F" w:rsidRPr="00DE0F66" w14:paraId="72EFA6E5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8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37EF507D" w14:textId="77777777" w:rsidR="00B86A0F" w:rsidRPr="00DE0F66" w:rsidRDefault="00314AA4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Ejecución de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l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os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>Caso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 xml:space="preserve"> de Prueba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del documento C204 y registro de Evidencias</w:t>
                </w:r>
              </w:p>
            </w:tc>
          </w:sdtContent>
        </w:sdt>
      </w:tr>
    </w:tbl>
    <w:p w14:paraId="6EE29713" w14:textId="77777777" w:rsidR="00B86A0F" w:rsidRPr="00DE0F66" w:rsidRDefault="00B86A0F" w:rsidP="00DE0F66">
      <w:pPr>
        <w:rPr>
          <w:rFonts w:ascii="Arial" w:hAnsi="Arial" w:cs="Arial"/>
          <w:b/>
          <w:lang w:val="es-MX"/>
        </w:rPr>
      </w:pPr>
    </w:p>
    <w:p w14:paraId="05CAA5B9" w14:textId="77777777" w:rsidR="00B86A0F" w:rsidRPr="00D90BE1" w:rsidRDefault="00B86A0F" w:rsidP="00DE0F66">
      <w:pPr>
        <w:rPr>
          <w:rFonts w:ascii="Arial" w:hAnsi="Arial" w:cs="Arial"/>
          <w:lang w:val="es-MX"/>
        </w:rPr>
        <w:sectPr w:rsidR="00B86A0F" w:rsidRPr="00D90BE1" w:rsidSect="004E3A1B">
          <w:headerReference w:type="default" r:id="rId8"/>
          <w:footerReference w:type="default" r:id="rId9"/>
          <w:type w:val="continuous"/>
          <w:pgSz w:w="12242" w:h="15842" w:code="1"/>
          <w:pgMar w:top="1418" w:right="1077" w:bottom="1134" w:left="1077" w:header="720" w:footer="720" w:gutter="0"/>
          <w:cols w:space="720"/>
          <w:formProt w:val="0"/>
        </w:sect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3B4C59F0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9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A445A63" w14:textId="77777777" w:rsidR="005871CC" w:rsidRPr="00DE0F66" w:rsidRDefault="008579AA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Identificación del 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 de Prueba</w:t>
                </w:r>
              </w:p>
            </w:tc>
          </w:sdtContent>
        </w:sdt>
      </w:tr>
      <w:tr w:rsidR="003F576C" w:rsidRPr="00DE0F66" w14:paraId="15912F56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0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B231B15" w14:textId="77777777" w:rsidR="003F576C" w:rsidRPr="00DE0F66" w:rsidRDefault="001A4161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CD2FF1A" w14:textId="4563A50E" w:rsidR="003F576C" w:rsidRPr="00DE0F66" w:rsidRDefault="003F576C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76C" w:rsidRPr="00DE0F66" w14:paraId="02432539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1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DD1B421" w14:textId="77777777" w:rsidR="003F576C" w:rsidRPr="00DE0F66" w:rsidRDefault="001A4161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Nombre del </w:t>
                </w:r>
                <w:r w:rsidR="00BC01D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0F85789" w14:textId="59639504" w:rsidR="003F576C" w:rsidRPr="0011482B" w:rsidRDefault="003F576C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4F7B852" w14:textId="77777777" w:rsidR="003F576C" w:rsidRPr="00DE0F66" w:rsidRDefault="003F576C" w:rsidP="00DE0F66">
      <w:pPr>
        <w:rPr>
          <w:rFonts w:ascii="Arial" w:hAnsi="Arial" w:cs="Arial"/>
        </w:rPr>
        <w:sectPr w:rsidR="003F576C" w:rsidRPr="00DE0F66" w:rsidSect="004E3A1B">
          <w:type w:val="continuous"/>
          <w:pgSz w:w="12242" w:h="15842" w:code="1"/>
          <w:pgMar w:top="1418" w:right="1077" w:bottom="1418" w:left="1077" w:header="720" w:footer="0" w:gutter="0"/>
          <w:cols w:space="720"/>
        </w:sectPr>
      </w:pPr>
    </w:p>
    <w:p w14:paraId="0E671FF9" w14:textId="77777777" w:rsidR="003F576C" w:rsidRPr="00DE0F66" w:rsidRDefault="003F576C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7D6E108D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22"/>
            <w:lock w:val="sdtContentLocked"/>
            <w:placeholder>
              <w:docPart w:val="A04FCEFFCC634422B3855C29DAA19235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5425971" w14:textId="77777777" w:rsidR="005871CC" w:rsidRPr="00DE0F66" w:rsidRDefault="005871CC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Pruebas 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d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etallada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 xml:space="preserve"> del Caso de Prueba</w:t>
                </w:r>
              </w:p>
            </w:tc>
          </w:sdtContent>
        </w:sdt>
      </w:tr>
      <w:tr w:rsidR="003F576C" w:rsidRPr="00DE0F66" w14:paraId="588A2CF6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3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27DDC86" w14:textId="77777777" w:rsidR="003F576C" w:rsidRPr="00DE0F66" w:rsidRDefault="0094270B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</w:t>
                </w:r>
                <w:r w:rsidR="003F576C" w:rsidRPr="00DE0F66">
                  <w:rPr>
                    <w:rFonts w:ascii="Arial" w:hAnsi="Arial" w:cs="Arial"/>
                    <w:b/>
                    <w:lang w:val="es-MX"/>
                  </w:rPr>
                  <w:t>:</w:t>
                </w:r>
                <w:r w:rsidR="003F576C"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181B85A" w14:textId="0FD268FD" w:rsidR="003F576C" w:rsidRPr="00DE0F66" w:rsidRDefault="003F576C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  <w:tr w:rsidR="003F576C" w:rsidRPr="00DE0F66" w14:paraId="45549474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4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7EBC929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B910409" w14:textId="0C455E63" w:rsidR="003F576C" w:rsidRPr="00D90BE1" w:rsidRDefault="003F576C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58CFEF0B" w14:textId="77777777" w:rsidR="003F576C" w:rsidRPr="00D90BE1" w:rsidRDefault="003F576C" w:rsidP="00DE0F66">
      <w:pPr>
        <w:rPr>
          <w:rFonts w:ascii="Arial" w:hAnsi="Arial" w:cs="Arial"/>
          <w:lang w:val="es-MX"/>
        </w:rPr>
      </w:pPr>
    </w:p>
    <w:sdt>
      <w:sdtPr>
        <w:rPr>
          <w:rFonts w:ascii="Arial" w:hAnsi="Arial" w:cs="Arial"/>
        </w:rPr>
        <w:id w:val="1276446290"/>
        <w:lock w:val="sdtContentLocked"/>
        <w:placeholder>
          <w:docPart w:val="5AD1CFAA81E241EBA54CC2A52B755B54"/>
        </w:placeholder>
      </w:sdtPr>
      <w:sdtContent>
        <w:p w14:paraId="3C126F15" w14:textId="77777777" w:rsidR="00D90BE1" w:rsidRPr="00D90BE1" w:rsidRDefault="00D90BE1" w:rsidP="00D90BE1">
          <w:pPr>
            <w:jc w:val="center"/>
            <w:rPr>
              <w:rFonts w:ascii="Arial" w:hAnsi="Arial" w:cs="Arial"/>
            </w:rPr>
          </w:pPr>
          <w:r w:rsidRPr="00D90BE1">
            <w:rPr>
              <w:rFonts w:ascii="Arial" w:hAnsi="Arial" w:cs="Arial"/>
              <w:i/>
              <w:lang w:val="es-MX"/>
            </w:rPr>
            <w:t>&lt;Ejecución de las pruebas&gt;</w:t>
          </w:r>
        </w:p>
      </w:sdtContent>
    </w:sdt>
    <w:sdt>
      <w:sdtPr>
        <w:rPr>
          <w:rFonts w:ascii="Arial" w:hAnsi="Arial" w:cs="Arial"/>
        </w:rPr>
        <w:id w:val="-797604172"/>
        <w:lock w:val="sdtContentLocked"/>
        <w:placeholder>
          <w:docPart w:val="4939B6C6F5CD4D8BA47C1392CD9FEF0A"/>
        </w:placeholder>
      </w:sdtPr>
      <w:sdtContent>
        <w:p w14:paraId="2A3C5CA9" w14:textId="77777777" w:rsidR="00D90BE1" w:rsidRPr="00D90BE1" w:rsidRDefault="00D90BE1" w:rsidP="00D90BE1">
          <w:pPr>
            <w:jc w:val="center"/>
            <w:rPr>
              <w:rFonts w:ascii="Arial" w:hAnsi="Arial" w:cs="Arial"/>
              <w:i/>
              <w:lang w:val="es-MX"/>
            </w:rPr>
          </w:pPr>
          <w:r w:rsidRPr="00D90BE1">
            <w:rPr>
              <w:rFonts w:ascii="Arial" w:hAnsi="Arial" w:cs="Arial"/>
              <w:i/>
              <w:lang w:val="es-MX"/>
            </w:rPr>
            <w:t>&lt;Evidencias de resultados – Pantallas&gt;</w:t>
          </w:r>
        </w:p>
      </w:sdtContent>
    </w:sdt>
    <w:p w14:paraId="68BB85AD" w14:textId="2EEEC6B5" w:rsidR="0011482B" w:rsidRDefault="0011482B" w:rsidP="0011482B"/>
    <w:p w14:paraId="1949C7C0" w14:textId="3E80DADB" w:rsidR="000D6246" w:rsidRDefault="000D6246" w:rsidP="0011482B"/>
    <w:p w14:paraId="7058CFAF" w14:textId="1A245B65" w:rsidR="000D6246" w:rsidRDefault="000D6246" w:rsidP="0011482B"/>
    <w:p w14:paraId="7FD2FE0A" w14:textId="5C68C95B" w:rsidR="000D6246" w:rsidRDefault="000D6246" w:rsidP="0011482B"/>
    <w:p w14:paraId="3B018E7C" w14:textId="45C41080" w:rsidR="000D6246" w:rsidRDefault="000D6246" w:rsidP="0011482B"/>
    <w:p w14:paraId="0DB9D618" w14:textId="2D571729" w:rsidR="000D6246" w:rsidRDefault="000D6246" w:rsidP="0011482B"/>
    <w:p w14:paraId="01203B77" w14:textId="4C960737" w:rsidR="000D6246" w:rsidRDefault="000D6246" w:rsidP="0011482B"/>
    <w:p w14:paraId="329FB1A8" w14:textId="336F55D2" w:rsidR="000D6246" w:rsidRDefault="000D6246" w:rsidP="0011482B"/>
    <w:p w14:paraId="513C2052" w14:textId="0AB0CB20" w:rsidR="000D6246" w:rsidRDefault="000D6246" w:rsidP="0011482B"/>
    <w:p w14:paraId="3B6D3C3A" w14:textId="68AC6059" w:rsidR="000D6246" w:rsidRDefault="000D6246" w:rsidP="0011482B"/>
    <w:p w14:paraId="37F92A06" w14:textId="6CCDED09" w:rsidR="000D6246" w:rsidRDefault="000D6246" w:rsidP="0011482B"/>
    <w:p w14:paraId="330B6FB3" w14:textId="58C90290" w:rsidR="000D6246" w:rsidRDefault="000D6246" w:rsidP="0011482B"/>
    <w:p w14:paraId="327434AA" w14:textId="2F153C3E" w:rsidR="000D6246" w:rsidRDefault="000D6246" w:rsidP="0011482B"/>
    <w:p w14:paraId="5CB4F23C" w14:textId="24BDCE3A" w:rsidR="000D6246" w:rsidRDefault="000D6246" w:rsidP="0011482B"/>
    <w:p w14:paraId="209D462A" w14:textId="4C996A7C" w:rsidR="000D6246" w:rsidRDefault="000D6246" w:rsidP="0011482B"/>
    <w:p w14:paraId="3496FDD9" w14:textId="1F954FC4" w:rsidR="000D6246" w:rsidRDefault="000D6246" w:rsidP="0011482B"/>
    <w:p w14:paraId="3E21D531" w14:textId="77777777" w:rsidR="000D6246" w:rsidRDefault="000D6246" w:rsidP="0011482B"/>
    <w:p w14:paraId="4C363E6C" w14:textId="77777777" w:rsidR="00D61DE6" w:rsidRDefault="00D61DE6" w:rsidP="00D61DE6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7BED5C94" w14:textId="77777777" w:rsidTr="004E2511">
        <w:sdt>
          <w:sdtPr>
            <w:rPr>
              <w:rFonts w:ascii="Arial" w:hAnsi="Arial" w:cs="Arial"/>
              <w:b/>
              <w:lang w:val="es-MX"/>
            </w:rPr>
            <w:id w:val="-1413620855"/>
            <w:lock w:val="contentLocked"/>
            <w:placeholder>
              <w:docPart w:val="11C20410DA3F4838BA486AD6C412D9BE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760E993" w14:textId="77777777" w:rsidR="00EC0EF8" w:rsidRPr="00DE0F66" w:rsidRDefault="00EC0EF8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C0EF8" w:rsidRPr="00DE0F66" w14:paraId="3612D9D1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906103036"/>
            <w:lock w:val="contentLocked"/>
            <w:placeholder>
              <w:docPart w:val="D5D7A3DA22EF4FC9A985D6A2786BCFDA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C059219" w14:textId="77777777" w:rsidR="00EC0EF8" w:rsidRPr="00DE0F66" w:rsidRDefault="00EC0EF8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CC2BE7E" w14:textId="062C0CA6" w:rsidR="00EC0EF8" w:rsidRPr="00DE0F66" w:rsidRDefault="00525AEC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C004</w:t>
            </w:r>
          </w:p>
        </w:tc>
      </w:tr>
      <w:tr w:rsidR="00525AEC" w:rsidRPr="0011482B" w14:paraId="257DDD29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014634000"/>
            <w:lock w:val="contentLocked"/>
            <w:placeholder>
              <w:docPart w:val="E59738A7CF124EDFA9FA61B6CFC0AC50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C3AEBF0" w14:textId="77777777" w:rsidR="00525AEC" w:rsidRPr="00DE0F66" w:rsidRDefault="00525AEC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B7A14D4" w14:textId="42080327" w:rsidR="00525AEC" w:rsidRPr="0011482B" w:rsidRDefault="001E74F7" w:rsidP="001E74F7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E74F7">
              <w:rPr>
                <w:rFonts w:ascii="Arial" w:hAnsi="Arial" w:cs="Arial"/>
                <w:sz w:val="20"/>
                <w:szCs w:val="20"/>
                <w:lang w:val="es-ES"/>
              </w:rPr>
              <w:t>Numero de contrato no encontrado (al consultar un numero de contrato, verif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icar que el robot detenga su funcionamiento</w:t>
            </w:r>
            <w:r w:rsidRPr="001E74F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 indicar un mensaje de advertencia).</w:t>
            </w:r>
          </w:p>
        </w:tc>
      </w:tr>
    </w:tbl>
    <w:p w14:paraId="389FECB2" w14:textId="46783676" w:rsidR="00EC0EF8" w:rsidRDefault="00EC0EF8" w:rsidP="00EC0EF8"/>
    <w:p w14:paraId="3CD1B9A8" w14:textId="77777777" w:rsidR="00EC0EF8" w:rsidRPr="00DE0F66" w:rsidRDefault="00EC0EF8" w:rsidP="00EC0EF8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385B801E" w14:textId="77777777" w:rsidTr="00525AEC">
        <w:sdt>
          <w:sdtPr>
            <w:rPr>
              <w:rFonts w:ascii="Arial" w:hAnsi="Arial" w:cs="Arial"/>
              <w:b/>
              <w:lang w:val="es-MX"/>
            </w:rPr>
            <w:id w:val="1522280339"/>
            <w:lock w:val="contentLocked"/>
            <w:placeholder>
              <w:docPart w:val="9B4380EAAA6342CCA7A1209F15BEA32D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4CC3008" w14:textId="77777777" w:rsidR="00EC0EF8" w:rsidRPr="00DE0F66" w:rsidRDefault="00EC0EF8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525AEC" w:rsidRPr="00DE0F66" w14:paraId="4342FC75" w14:textId="77777777" w:rsidTr="00525AEC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802839198"/>
            <w:lock w:val="contentLocked"/>
            <w:placeholder>
              <w:docPart w:val="823CC9A05A094D7AA15F2D65AE092027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4ED73E" w14:textId="77777777" w:rsidR="00525AEC" w:rsidRPr="00DE0F66" w:rsidRDefault="00525AEC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0A41EEB" w14:textId="1655B829" w:rsidR="00525AEC" w:rsidRPr="00DE0F66" w:rsidRDefault="00525AEC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 de existencia de Registros </w:t>
            </w:r>
          </w:p>
        </w:tc>
      </w:tr>
      <w:tr w:rsidR="00525AEC" w:rsidRPr="00DE0F66" w14:paraId="27FE2DED" w14:textId="77777777" w:rsidTr="00525AEC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674638698"/>
            <w:lock w:val="contentLocked"/>
            <w:placeholder>
              <w:docPart w:val="88E036203C2A460BBE3F64AF92B204E8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BDBDB3C" w14:textId="77777777" w:rsidR="00525AEC" w:rsidRPr="00DE0F66" w:rsidRDefault="00525AEC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C76789F" w14:textId="39964980" w:rsidR="00525AEC" w:rsidRPr="00D90BE1" w:rsidRDefault="00525AEC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64517C">
              <w:rPr>
                <w:rFonts w:ascii="Arial" w:hAnsi="Arial" w:cs="Arial"/>
              </w:rPr>
              <w:t>Ingresar a la plantilla Excel y consultar que existan datos</w:t>
            </w:r>
          </w:p>
        </w:tc>
      </w:tr>
    </w:tbl>
    <w:p w14:paraId="25FD4BAC" w14:textId="24B9F7B1" w:rsidR="00405D3C" w:rsidRDefault="00405D3C" w:rsidP="00EC0EF8">
      <w:pPr>
        <w:rPr>
          <w:noProof/>
          <w:lang w:val="es-PE" w:eastAsia="es-PE"/>
        </w:rPr>
      </w:pPr>
    </w:p>
    <w:p w14:paraId="0D600B55" w14:textId="3B19659C" w:rsidR="00932029" w:rsidRDefault="00932029" w:rsidP="00EC0EF8">
      <w:pPr>
        <w:rPr>
          <w:noProof/>
          <w:lang w:val="es-PE" w:eastAsia="es-PE"/>
        </w:rPr>
      </w:pPr>
    </w:p>
    <w:p w14:paraId="585BF361" w14:textId="74021211" w:rsidR="00932029" w:rsidRDefault="001E74F7" w:rsidP="00EC0EF8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0E7C1662" wp14:editId="788FEB17">
            <wp:extent cx="6405880" cy="18548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D698" w14:textId="77777777" w:rsidR="00405D3C" w:rsidRDefault="00405D3C" w:rsidP="00EC0EF8">
      <w:pPr>
        <w:rPr>
          <w:noProof/>
          <w:lang w:val="es-PE" w:eastAsia="es-PE"/>
        </w:rPr>
      </w:pPr>
    </w:p>
    <w:p w14:paraId="3583D429" w14:textId="77777777" w:rsidR="00405D3C" w:rsidRDefault="00405D3C" w:rsidP="00EC0EF8">
      <w:pPr>
        <w:rPr>
          <w:noProof/>
          <w:lang w:val="es-PE" w:eastAsia="es-PE"/>
        </w:rPr>
      </w:pPr>
    </w:p>
    <w:p w14:paraId="0CCE3818" w14:textId="1788BFFD" w:rsidR="00EC0EF8" w:rsidRPr="00405D3C" w:rsidRDefault="00932029" w:rsidP="00405D3C">
      <w:pPr>
        <w:rPr>
          <w:rFonts w:ascii="Arial" w:hAnsi="Arial" w:cs="Arial"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43A0E78" wp14:editId="1A64518C">
            <wp:extent cx="6405880" cy="2179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1BC7" w14:textId="4B22FD4C" w:rsidR="00736DE1" w:rsidRDefault="00736DE1" w:rsidP="00EC0EF8">
      <w:pPr>
        <w:jc w:val="center"/>
        <w:rPr>
          <w:noProof/>
          <w:lang w:val="es-PE" w:eastAsia="es-PE"/>
        </w:rPr>
      </w:pPr>
    </w:p>
    <w:p w14:paraId="185C228E" w14:textId="310EB33C" w:rsidR="00736DE1" w:rsidRDefault="00736DE1" w:rsidP="00EC0EF8">
      <w:pPr>
        <w:jc w:val="center"/>
      </w:pPr>
    </w:p>
    <w:p w14:paraId="1BFED63F" w14:textId="768802D2" w:rsidR="001E74F7" w:rsidRDefault="001E74F7" w:rsidP="00EC0EF8">
      <w:pPr>
        <w:jc w:val="center"/>
      </w:pPr>
    </w:p>
    <w:p w14:paraId="5AE12082" w14:textId="6063CC19" w:rsidR="001E74F7" w:rsidRDefault="001E74F7" w:rsidP="00EC0EF8">
      <w:pPr>
        <w:jc w:val="center"/>
      </w:pPr>
    </w:p>
    <w:p w14:paraId="6F99D6F0" w14:textId="504FFEFB" w:rsidR="001E74F7" w:rsidRDefault="001E74F7" w:rsidP="00EC0EF8">
      <w:pPr>
        <w:jc w:val="center"/>
      </w:pPr>
    </w:p>
    <w:p w14:paraId="27F5B78E" w14:textId="3C1E2C1C" w:rsidR="001E74F7" w:rsidRDefault="001E74F7" w:rsidP="00EC0EF8">
      <w:pPr>
        <w:jc w:val="center"/>
      </w:pPr>
    </w:p>
    <w:p w14:paraId="6C8F03AA" w14:textId="326B3252" w:rsidR="001E74F7" w:rsidRDefault="001E74F7" w:rsidP="00EC0EF8">
      <w:pPr>
        <w:jc w:val="center"/>
      </w:pPr>
    </w:p>
    <w:p w14:paraId="557638CC" w14:textId="134B5D36" w:rsidR="001E74F7" w:rsidRDefault="001E74F7" w:rsidP="00EC0EF8">
      <w:pPr>
        <w:jc w:val="center"/>
      </w:pPr>
    </w:p>
    <w:p w14:paraId="4D43A733" w14:textId="0EFC2B50" w:rsidR="001E74F7" w:rsidRDefault="001E74F7" w:rsidP="00EC0EF8">
      <w:pPr>
        <w:jc w:val="center"/>
      </w:pPr>
    </w:p>
    <w:p w14:paraId="7B1657DA" w14:textId="64A139DF" w:rsidR="001E74F7" w:rsidRDefault="001E74F7" w:rsidP="00EC0EF8">
      <w:pPr>
        <w:jc w:val="center"/>
      </w:pPr>
    </w:p>
    <w:p w14:paraId="18360E29" w14:textId="15708B90" w:rsidR="001E74F7" w:rsidRDefault="001E74F7" w:rsidP="00EC0EF8">
      <w:pPr>
        <w:jc w:val="center"/>
      </w:pPr>
    </w:p>
    <w:p w14:paraId="19A6C8D0" w14:textId="797BB686" w:rsidR="001E74F7" w:rsidRDefault="001E74F7" w:rsidP="00EC0EF8">
      <w:pPr>
        <w:jc w:val="center"/>
      </w:pPr>
    </w:p>
    <w:p w14:paraId="1A16264C" w14:textId="77777777" w:rsidR="001E74F7" w:rsidRDefault="001E74F7" w:rsidP="00EC0EF8">
      <w:pPr>
        <w:jc w:val="center"/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1E74F7" w:rsidRPr="00DE0F66" w14:paraId="2355F86C" w14:textId="77777777" w:rsidTr="004E2511">
        <w:sdt>
          <w:sdtPr>
            <w:rPr>
              <w:rFonts w:ascii="Arial" w:hAnsi="Arial" w:cs="Arial"/>
              <w:b/>
              <w:lang w:val="es-MX"/>
            </w:rPr>
            <w:id w:val="68629306"/>
            <w:lock w:val="contentLocked"/>
            <w:placeholder>
              <w:docPart w:val="82795A33999F4B5383BAE840F9DC1094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209F703" w14:textId="77777777" w:rsidR="001E74F7" w:rsidRPr="00DE0F66" w:rsidRDefault="001E74F7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1E74F7" w:rsidRPr="00DE0F66" w14:paraId="43827947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012279578"/>
            <w:lock w:val="contentLocked"/>
            <w:placeholder>
              <w:docPart w:val="15C956D41BD94397AAE32B170A854456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42801E7" w14:textId="77777777" w:rsidR="001E74F7" w:rsidRPr="00DE0F66" w:rsidRDefault="001E74F7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DDDDD5F" w14:textId="5F870AEA" w:rsidR="001E74F7" w:rsidRPr="00DE0F66" w:rsidRDefault="001E74F7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</w:t>
            </w:r>
            <w:r w:rsidR="00CE1DF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E74F7" w:rsidRPr="0011482B" w14:paraId="34D03868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390010892"/>
            <w:lock w:val="contentLocked"/>
            <w:placeholder>
              <w:docPart w:val="CA29D2F8963A4FA6909AD0FDDAD81732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F7364B1" w14:textId="77777777" w:rsidR="001E74F7" w:rsidRPr="00DE0F66" w:rsidRDefault="001E74F7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8EADA95" w14:textId="1E0EEFA3" w:rsidR="001E74F7" w:rsidRPr="0011482B" w:rsidRDefault="00CE1DF0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E1DF0">
              <w:rPr>
                <w:rFonts w:ascii="Arial" w:hAnsi="Arial" w:cs="Arial"/>
                <w:sz w:val="20"/>
                <w:szCs w:val="20"/>
                <w:lang w:val="es-ES"/>
              </w:rPr>
              <w:t>Datos del número de contrato faltantes o inválidos (al consultar un registro, verificar que el robot continúa funcionando a pesar de estar incorrecto o no haber un valor para dicho registro)</w:t>
            </w:r>
          </w:p>
        </w:tc>
      </w:tr>
    </w:tbl>
    <w:p w14:paraId="3310C30D" w14:textId="77777777" w:rsidR="001E74F7" w:rsidRDefault="001E74F7" w:rsidP="001E74F7"/>
    <w:p w14:paraId="25179853" w14:textId="77777777" w:rsidR="001E74F7" w:rsidRPr="00DE0F66" w:rsidRDefault="001E74F7" w:rsidP="001E74F7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1E74F7" w:rsidRPr="00DE0F66" w14:paraId="24533D57" w14:textId="77777777" w:rsidTr="004E2511">
        <w:sdt>
          <w:sdtPr>
            <w:rPr>
              <w:rFonts w:ascii="Arial" w:hAnsi="Arial" w:cs="Arial"/>
              <w:b/>
              <w:lang w:val="es-MX"/>
            </w:rPr>
            <w:id w:val="-847720916"/>
            <w:lock w:val="contentLocked"/>
            <w:placeholder>
              <w:docPart w:val="C146B51FC9FE4AB89683C0126C5649CE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53B7063" w14:textId="77777777" w:rsidR="001E74F7" w:rsidRPr="00DE0F66" w:rsidRDefault="001E74F7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1E74F7" w:rsidRPr="00DE0F66" w14:paraId="6050ED59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617688971"/>
            <w:lock w:val="contentLocked"/>
            <w:placeholder>
              <w:docPart w:val="D82513F42BA3409F9FC880FA1DE0EEEC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864EF00" w14:textId="77777777" w:rsidR="001E74F7" w:rsidRPr="00DE0F66" w:rsidRDefault="001E74F7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33195E9" w14:textId="6744A4A6" w:rsidR="001E74F7" w:rsidRPr="00DE0F66" w:rsidRDefault="001E74F7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</w:t>
            </w:r>
            <w:r w:rsidR="00CE1DF0">
              <w:rPr>
                <w:rFonts w:ascii="Arial" w:hAnsi="Arial" w:cs="Arial"/>
              </w:rPr>
              <w:t>sulta de existencia de Numero de Contratos</w:t>
            </w:r>
          </w:p>
        </w:tc>
      </w:tr>
      <w:tr w:rsidR="001E74F7" w:rsidRPr="00DE0F66" w14:paraId="3A8B7C50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993910290"/>
            <w:lock w:val="contentLocked"/>
            <w:placeholder>
              <w:docPart w:val="0C37ECAAB54A4A649C28EE044844EC93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1BAE6A24" w14:textId="77777777" w:rsidR="001E74F7" w:rsidRPr="00DE0F66" w:rsidRDefault="001E74F7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D2AB5C2" w14:textId="43502C25" w:rsidR="001E74F7" w:rsidRPr="00D90BE1" w:rsidRDefault="00CE1DF0" w:rsidP="00CE1DF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host 3270 y consultar si existen los datos</w:t>
            </w:r>
            <w:r w:rsidR="001F2EE5">
              <w:rPr>
                <w:rFonts w:ascii="Arial" w:hAnsi="Arial" w:cs="Arial"/>
              </w:rPr>
              <w:t>. En caso de no existir mostrar un indicativo en el archivo de salida.</w:t>
            </w:r>
          </w:p>
        </w:tc>
      </w:tr>
    </w:tbl>
    <w:p w14:paraId="636AC478" w14:textId="15F4EE43" w:rsidR="00C73CB3" w:rsidRDefault="00C73CB3"/>
    <w:p w14:paraId="706541C0" w14:textId="17923616" w:rsidR="001F2EE5" w:rsidRDefault="001F2EE5">
      <w:r>
        <w:t>Excel Input</w:t>
      </w:r>
    </w:p>
    <w:p w14:paraId="200A5352" w14:textId="71F180DD" w:rsidR="001F2EE5" w:rsidRDefault="001F2EE5">
      <w:r>
        <w:rPr>
          <w:noProof/>
          <w:lang w:val="es-PE" w:eastAsia="es-PE"/>
        </w:rPr>
        <w:drawing>
          <wp:inline distT="0" distB="0" distL="0" distR="0" wp14:anchorId="58E99472" wp14:editId="070E9282">
            <wp:extent cx="6405880" cy="11791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F995" w14:textId="76F5AD77" w:rsidR="001F2EE5" w:rsidRDefault="001F2EE5"/>
    <w:p w14:paraId="4A0CAC30" w14:textId="77777777" w:rsidR="001F2EE5" w:rsidRDefault="001F2EE5"/>
    <w:p w14:paraId="57CD2DC4" w14:textId="57026A73" w:rsidR="001F2EE5" w:rsidRDefault="001F2EE5">
      <w:r>
        <w:t>Excel Output</w:t>
      </w:r>
    </w:p>
    <w:p w14:paraId="64A43D35" w14:textId="517167AD" w:rsidR="00CE1DF0" w:rsidRDefault="001F2EE5">
      <w:r>
        <w:rPr>
          <w:noProof/>
          <w:lang w:val="es-PE" w:eastAsia="es-PE"/>
        </w:rPr>
        <w:drawing>
          <wp:inline distT="0" distB="0" distL="0" distR="0" wp14:anchorId="06A32B3F" wp14:editId="088555CE">
            <wp:extent cx="6405880" cy="7029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61D2" w14:textId="00EF383F" w:rsidR="00CE1DF0" w:rsidRDefault="00CE1DF0"/>
    <w:p w14:paraId="744D6A27" w14:textId="25185DEA" w:rsidR="00CE1DF0" w:rsidRDefault="00CE1DF0"/>
    <w:p w14:paraId="2E10EAFA" w14:textId="77777777" w:rsidR="00026284" w:rsidRDefault="00026284" w:rsidP="00026284"/>
    <w:p w14:paraId="5A133908" w14:textId="77777777" w:rsidR="00026284" w:rsidRDefault="00026284" w:rsidP="00026284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026284" w:rsidRPr="00DE0F66" w14:paraId="7A0CC1F5" w14:textId="77777777" w:rsidTr="004E2511">
        <w:sdt>
          <w:sdtPr>
            <w:rPr>
              <w:rFonts w:ascii="Arial" w:hAnsi="Arial" w:cs="Arial"/>
              <w:b/>
              <w:lang w:val="es-MX"/>
            </w:rPr>
            <w:id w:val="1829236755"/>
            <w:lock w:val="contentLocked"/>
            <w:placeholder>
              <w:docPart w:val="043ADDA313434F16824D07C5A7927C40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E7FDB4C" w14:textId="77777777" w:rsidR="00026284" w:rsidRPr="00DE0F66" w:rsidRDefault="00026284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026284" w:rsidRPr="00DE0F66" w14:paraId="5139F533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076078782"/>
            <w:lock w:val="contentLocked"/>
            <w:placeholder>
              <w:docPart w:val="7388360D32664390BCDCD76D6B213B6D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679BB8E" w14:textId="77777777" w:rsidR="00026284" w:rsidRPr="00DE0F66" w:rsidRDefault="00026284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71D11A0" w14:textId="3C03EA5F" w:rsidR="00026284" w:rsidRPr="00DE0F66" w:rsidRDefault="00026284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C006</w:t>
            </w:r>
          </w:p>
        </w:tc>
      </w:tr>
      <w:tr w:rsidR="00026284" w:rsidRPr="0011482B" w14:paraId="16D80898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096057127"/>
            <w:lock w:val="contentLocked"/>
            <w:placeholder>
              <w:docPart w:val="019D94F016C44680AF461A9CF9575E61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78089B5" w14:textId="77777777" w:rsidR="00026284" w:rsidRPr="00DE0F66" w:rsidRDefault="00026284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92FB8F9" w14:textId="0076E966" w:rsidR="00026284" w:rsidRPr="0011482B" w:rsidRDefault="00026284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</w:t>
            </w:r>
            <w:r w:rsidRPr="00026284">
              <w:rPr>
                <w:rFonts w:ascii="Arial" w:hAnsi="Arial" w:cs="Arial"/>
                <w:sz w:val="20"/>
                <w:szCs w:val="20"/>
                <w:lang w:val="es-ES"/>
              </w:rPr>
              <w:t xml:space="preserve">ódigo de Bonificación no encontrado (al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consultar un código de bonificación, </w:t>
            </w:r>
            <w:r w:rsidRPr="00026284">
              <w:rPr>
                <w:rFonts w:ascii="Arial" w:hAnsi="Arial" w:cs="Arial"/>
                <w:sz w:val="20"/>
                <w:szCs w:val="20"/>
                <w:lang w:val="es-ES"/>
              </w:rPr>
              <w:t>verificar que el robot detenga su funcionamiento e indicar un mensaje de advertencia)</w:t>
            </w:r>
          </w:p>
        </w:tc>
      </w:tr>
    </w:tbl>
    <w:p w14:paraId="78CE646A" w14:textId="77777777" w:rsidR="00026284" w:rsidRDefault="00026284" w:rsidP="00026284"/>
    <w:p w14:paraId="20EF355D" w14:textId="77777777" w:rsidR="00026284" w:rsidRPr="00DE0F66" w:rsidRDefault="00026284" w:rsidP="00026284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026284" w:rsidRPr="00DE0F66" w14:paraId="6BE44D9C" w14:textId="77777777" w:rsidTr="004E2511">
        <w:sdt>
          <w:sdtPr>
            <w:rPr>
              <w:rFonts w:ascii="Arial" w:hAnsi="Arial" w:cs="Arial"/>
              <w:b/>
              <w:lang w:val="es-MX"/>
            </w:rPr>
            <w:id w:val="600152934"/>
            <w:lock w:val="contentLocked"/>
            <w:placeholder>
              <w:docPart w:val="0C50884808B046298D4F31BBD6A642E5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3DEF832" w14:textId="77777777" w:rsidR="00026284" w:rsidRPr="00DE0F66" w:rsidRDefault="00026284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026284" w:rsidRPr="00DE0F66" w14:paraId="5C26466B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30552002"/>
            <w:lock w:val="contentLocked"/>
            <w:placeholder>
              <w:docPart w:val="E0C3151F522B47A1AD47D9AFFD5A6BA4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0824366" w14:textId="77777777" w:rsidR="00026284" w:rsidRPr="00DE0F66" w:rsidRDefault="00026284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0605EEC" w14:textId="77777777" w:rsidR="00026284" w:rsidRPr="00DE0F66" w:rsidRDefault="00026284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existencia de Numero de Contratos</w:t>
            </w:r>
          </w:p>
        </w:tc>
      </w:tr>
      <w:tr w:rsidR="00026284" w:rsidRPr="00DE0F66" w14:paraId="251418D2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067610252"/>
            <w:lock w:val="contentLocked"/>
            <w:placeholder>
              <w:docPart w:val="C52ACA27C8634BB998B70FB540379D88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3686A09" w14:textId="77777777" w:rsidR="00026284" w:rsidRPr="00DE0F66" w:rsidRDefault="00026284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7B8BC14" w14:textId="77777777" w:rsidR="00026284" w:rsidRPr="00D90BE1" w:rsidRDefault="00026284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host 3270 y consultar si existen los datos. En caso de no existir mostrar un indicativo en el archivo de salida.</w:t>
            </w:r>
          </w:p>
        </w:tc>
      </w:tr>
    </w:tbl>
    <w:p w14:paraId="32D792CE" w14:textId="5A5B7774" w:rsidR="00026284" w:rsidRDefault="00026284"/>
    <w:p w14:paraId="1AC8F9B7" w14:textId="77777777" w:rsidR="00B73090" w:rsidRDefault="00B73090"/>
    <w:p w14:paraId="412D1D83" w14:textId="77777777" w:rsidR="00B73090" w:rsidRDefault="00B73090"/>
    <w:p w14:paraId="284C03CA" w14:textId="77777777" w:rsidR="00B73090" w:rsidRDefault="00B73090"/>
    <w:p w14:paraId="3A8F3BA6" w14:textId="77777777" w:rsidR="00B73090" w:rsidRDefault="00B73090"/>
    <w:p w14:paraId="2F85C2AB" w14:textId="77777777" w:rsidR="00B73090" w:rsidRDefault="00B73090"/>
    <w:p w14:paraId="3475F5B2" w14:textId="77777777" w:rsidR="00B73090" w:rsidRDefault="00B73090"/>
    <w:p w14:paraId="5399A87F" w14:textId="77777777" w:rsidR="00B73090" w:rsidRDefault="00B73090"/>
    <w:p w14:paraId="5299DCDA" w14:textId="77777777" w:rsidR="00B73090" w:rsidRDefault="00B73090"/>
    <w:p w14:paraId="5F406B77" w14:textId="77777777" w:rsidR="00B73090" w:rsidRDefault="00B73090"/>
    <w:p w14:paraId="29E1CD2C" w14:textId="13B69A0C" w:rsidR="00026284" w:rsidRDefault="00026284">
      <w:r>
        <w:t>Excel Input</w:t>
      </w:r>
    </w:p>
    <w:p w14:paraId="287CC9B5" w14:textId="77777777" w:rsidR="00026284" w:rsidRDefault="00026284"/>
    <w:p w14:paraId="4F45EAA0" w14:textId="2B9880AD" w:rsidR="00026284" w:rsidRDefault="00B73090">
      <w:r>
        <w:rPr>
          <w:noProof/>
          <w:lang w:val="es-PE" w:eastAsia="es-PE"/>
        </w:rPr>
        <w:drawing>
          <wp:inline distT="0" distB="0" distL="0" distR="0" wp14:anchorId="03765DA9" wp14:editId="7E3D6F6F">
            <wp:extent cx="6405880" cy="17468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E61E" w14:textId="77777777" w:rsidR="00B73090" w:rsidRDefault="00B73090"/>
    <w:p w14:paraId="087CCD0D" w14:textId="6DFE71F0" w:rsidR="00026284" w:rsidRDefault="00026284">
      <w:r>
        <w:t>Excel Output</w:t>
      </w:r>
    </w:p>
    <w:p w14:paraId="514C313E" w14:textId="2CBA870A" w:rsidR="00026284" w:rsidRDefault="00026284"/>
    <w:p w14:paraId="0ADB5796" w14:textId="5355462F" w:rsidR="00026284" w:rsidRDefault="00B73090">
      <w:r>
        <w:rPr>
          <w:noProof/>
          <w:lang w:val="es-PE" w:eastAsia="es-PE"/>
        </w:rPr>
        <w:drawing>
          <wp:inline distT="0" distB="0" distL="0" distR="0" wp14:anchorId="097251F1" wp14:editId="421B4CF1">
            <wp:extent cx="6405880" cy="16986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8645" w14:textId="0B470FAE" w:rsidR="00026284" w:rsidRDefault="00026284"/>
    <w:p w14:paraId="40313351" w14:textId="507B16F1" w:rsidR="00026284" w:rsidRDefault="00026284"/>
    <w:p w14:paraId="1356B137" w14:textId="03EE4F35" w:rsidR="00026284" w:rsidRDefault="00026284"/>
    <w:p w14:paraId="4DD6C132" w14:textId="6FC18361" w:rsidR="00CE1DF0" w:rsidRDefault="00CE1DF0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CE1DF0" w:rsidRPr="00DE0F66" w14:paraId="0F938845" w14:textId="77777777" w:rsidTr="004E2511">
        <w:sdt>
          <w:sdtPr>
            <w:rPr>
              <w:rFonts w:ascii="Arial" w:hAnsi="Arial" w:cs="Arial"/>
              <w:b/>
              <w:lang w:val="es-MX"/>
            </w:rPr>
            <w:id w:val="585882886"/>
            <w:lock w:val="contentLocked"/>
            <w:placeholder>
              <w:docPart w:val="7BE853ED2A12458EB2368E97430E4A74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2CAF7DD" w14:textId="77777777" w:rsidR="00CE1DF0" w:rsidRPr="00DE0F66" w:rsidRDefault="00CE1DF0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CE1DF0" w:rsidRPr="00DE0F66" w14:paraId="4CDD873E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736541625"/>
            <w:lock w:val="contentLocked"/>
            <w:placeholder>
              <w:docPart w:val="72B14ED7B76A4A5F9A5FA45B51AA3A96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DF6E46" w14:textId="77777777" w:rsidR="00CE1DF0" w:rsidRPr="00DE0F66" w:rsidRDefault="00CE1DF0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B963789" w14:textId="0265F7D3" w:rsidR="00CE1DF0" w:rsidRPr="00DE0F66" w:rsidRDefault="00CE1DF0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</w:t>
            </w:r>
            <w:r w:rsidR="00026284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E1DF0" w:rsidRPr="0011482B" w14:paraId="400C2E05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553279551"/>
            <w:lock w:val="contentLocked"/>
            <w:placeholder>
              <w:docPart w:val="1EAB3122CA064F1B83ABCDC060C026AA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99A34C1" w14:textId="77777777" w:rsidR="00CE1DF0" w:rsidRPr="00DE0F66" w:rsidRDefault="00CE1DF0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BE6CB25" w14:textId="0C4E1961" w:rsidR="00CE1DF0" w:rsidRPr="0011482B" w:rsidRDefault="00CE1DF0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E1DF0">
              <w:rPr>
                <w:rFonts w:ascii="Arial" w:hAnsi="Arial" w:cs="Arial"/>
                <w:sz w:val="20"/>
                <w:szCs w:val="20"/>
                <w:lang w:val="es-ES"/>
              </w:rPr>
              <w:t xml:space="preserve">Datos del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código de bonificación faltantes</w:t>
            </w:r>
            <w:r w:rsidRPr="00CE1DF0">
              <w:rPr>
                <w:rFonts w:ascii="Arial" w:hAnsi="Arial" w:cs="Arial"/>
                <w:sz w:val="20"/>
                <w:szCs w:val="20"/>
                <w:lang w:val="es-ES"/>
              </w:rPr>
              <w:t xml:space="preserve"> o inválidos (al consultar un registro, verificar que el robot continúa funcionando a pesar de estar incorrecto o no haber un valor para dicho registro)</w:t>
            </w:r>
          </w:p>
        </w:tc>
      </w:tr>
    </w:tbl>
    <w:p w14:paraId="2E4E5F04" w14:textId="77777777" w:rsidR="00CE1DF0" w:rsidRDefault="00CE1DF0" w:rsidP="00CE1DF0"/>
    <w:p w14:paraId="0F9FF732" w14:textId="77777777" w:rsidR="00CE1DF0" w:rsidRPr="00DE0F66" w:rsidRDefault="00CE1DF0" w:rsidP="00CE1DF0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CE1DF0" w:rsidRPr="00DE0F66" w14:paraId="17844374" w14:textId="77777777" w:rsidTr="004E2511">
        <w:sdt>
          <w:sdtPr>
            <w:rPr>
              <w:rFonts w:ascii="Arial" w:hAnsi="Arial" w:cs="Arial"/>
              <w:b/>
              <w:lang w:val="es-MX"/>
            </w:rPr>
            <w:id w:val="-173807239"/>
            <w:lock w:val="contentLocked"/>
            <w:placeholder>
              <w:docPart w:val="7BCDB19FEC9240118E6EB7FFFD5B0660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6DAEB5F" w14:textId="77777777" w:rsidR="00CE1DF0" w:rsidRPr="00DE0F66" w:rsidRDefault="00CE1DF0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CE1DF0" w:rsidRPr="00DE0F66" w14:paraId="24172F51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653104264"/>
            <w:lock w:val="contentLocked"/>
            <w:placeholder>
              <w:docPart w:val="023B1BD42DFD44DFB2EC381B399C03D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81C657F" w14:textId="77777777" w:rsidR="00CE1DF0" w:rsidRPr="00DE0F66" w:rsidRDefault="00CE1DF0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46EA75C" w14:textId="77777777" w:rsidR="00CE1DF0" w:rsidRPr="00DE0F66" w:rsidRDefault="00CE1DF0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existencia de Numero de Contratos</w:t>
            </w:r>
          </w:p>
        </w:tc>
      </w:tr>
      <w:tr w:rsidR="00CE1DF0" w:rsidRPr="00DE0F66" w14:paraId="12E1B72B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824200047"/>
            <w:lock w:val="contentLocked"/>
            <w:placeholder>
              <w:docPart w:val="713BC883D1D94E1B90D9493A102A9037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87F076D" w14:textId="77777777" w:rsidR="00CE1DF0" w:rsidRPr="00DE0F66" w:rsidRDefault="00CE1DF0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C4CA1A3" w14:textId="5F1346D7" w:rsidR="00CE1DF0" w:rsidRPr="00D90BE1" w:rsidRDefault="001F2EE5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host 3270 y consultar si existen los datos. En caso de no existir mostrar un indicativo en el archivo de salida.</w:t>
            </w:r>
          </w:p>
        </w:tc>
      </w:tr>
    </w:tbl>
    <w:p w14:paraId="11C5DA07" w14:textId="24D9844F" w:rsidR="00CE1DF0" w:rsidRDefault="00CE1DF0"/>
    <w:p w14:paraId="47B58BF6" w14:textId="20E30EE1" w:rsidR="00C36D43" w:rsidRDefault="00C36D43">
      <w:r>
        <w:t>Excel Input</w:t>
      </w:r>
    </w:p>
    <w:p w14:paraId="73EF967D" w14:textId="77777777" w:rsidR="00C36D43" w:rsidRDefault="00C36D43"/>
    <w:p w14:paraId="617489D5" w14:textId="5BB95930" w:rsidR="001F2EE5" w:rsidRDefault="00C36D43">
      <w:r>
        <w:rPr>
          <w:noProof/>
          <w:lang w:val="es-PE" w:eastAsia="es-PE"/>
        </w:rPr>
        <w:drawing>
          <wp:inline distT="0" distB="0" distL="0" distR="0" wp14:anchorId="709F5B1B" wp14:editId="2B7AD718">
            <wp:extent cx="6405880" cy="959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B706" w14:textId="531703A4" w:rsidR="00CE1DF0" w:rsidRDefault="00CE1DF0"/>
    <w:p w14:paraId="34F39E7E" w14:textId="5D0A610F" w:rsidR="00C36D43" w:rsidRDefault="00C36D43">
      <w:r>
        <w:t>Excel Output</w:t>
      </w:r>
    </w:p>
    <w:p w14:paraId="6D1AEE58" w14:textId="77777777" w:rsidR="00C36D43" w:rsidRDefault="00C36D43"/>
    <w:p w14:paraId="5D10A9C5" w14:textId="65F331AC" w:rsidR="0094406B" w:rsidRDefault="00C36D43">
      <w:r>
        <w:rPr>
          <w:noProof/>
          <w:lang w:val="es-PE" w:eastAsia="es-PE"/>
        </w:rPr>
        <w:drawing>
          <wp:inline distT="0" distB="0" distL="0" distR="0" wp14:anchorId="3DC590D7" wp14:editId="5F2DB983">
            <wp:extent cx="6405880" cy="1113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FC17" w14:textId="37ADA150" w:rsidR="009F38BE" w:rsidRDefault="009F38BE"/>
    <w:p w14:paraId="2C2E6A62" w14:textId="064CACA6" w:rsidR="009F38BE" w:rsidRDefault="009F38BE" w:rsidP="009F38BE"/>
    <w:p w14:paraId="4688085D" w14:textId="77777777" w:rsidR="009F38BE" w:rsidRDefault="009F38BE" w:rsidP="009F38BE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9F38BE" w:rsidRPr="00DE0F66" w14:paraId="6CF316C8" w14:textId="77777777" w:rsidTr="004E2511">
        <w:sdt>
          <w:sdtPr>
            <w:rPr>
              <w:rFonts w:ascii="Arial" w:hAnsi="Arial" w:cs="Arial"/>
              <w:b/>
              <w:lang w:val="es-MX"/>
            </w:rPr>
            <w:id w:val="-1274932059"/>
            <w:lock w:val="contentLocked"/>
            <w:placeholder>
              <w:docPart w:val="6CC9A531CEC1497CA55E6FC5C0D6EDA5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53A69A1" w14:textId="77777777" w:rsidR="009F38BE" w:rsidRPr="00DE0F66" w:rsidRDefault="009F38BE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9F38BE" w:rsidRPr="00DE0F66" w14:paraId="31A6C120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524833696"/>
            <w:lock w:val="contentLocked"/>
            <w:placeholder>
              <w:docPart w:val="51420462FC6A4D93B9E7DA833186E3C9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4BDF9EE" w14:textId="77777777" w:rsidR="009F38BE" w:rsidRPr="00DE0F66" w:rsidRDefault="009F38BE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72A024B" w14:textId="3C2AD062" w:rsidR="009F38BE" w:rsidRPr="00DE0F66" w:rsidRDefault="009F38BE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C008</w:t>
            </w:r>
          </w:p>
        </w:tc>
      </w:tr>
      <w:tr w:rsidR="009F38BE" w:rsidRPr="0011482B" w14:paraId="406BC5D7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562483467"/>
            <w:lock w:val="contentLocked"/>
            <w:placeholder>
              <w:docPart w:val="F78A1666A5F4486595B77D1748470BBF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54BC635" w14:textId="77777777" w:rsidR="009F38BE" w:rsidRPr="00DE0F66" w:rsidRDefault="009F38BE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6FFDA70" w14:textId="3AD34DE5" w:rsidR="009F38BE" w:rsidRPr="0011482B" w:rsidRDefault="009F38BE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Formato de Fecha Invalido (al consultar el formato de fecha, verificar que el robot detenga su funcionamiento si no identificara el formato siguiente: DD/MM/YYYY)</w:t>
            </w:r>
          </w:p>
        </w:tc>
      </w:tr>
    </w:tbl>
    <w:p w14:paraId="0191AA11" w14:textId="77777777" w:rsidR="009F38BE" w:rsidRDefault="009F38BE" w:rsidP="009F38BE"/>
    <w:p w14:paraId="4C36034D" w14:textId="77777777" w:rsidR="009F38BE" w:rsidRPr="00DE0F66" w:rsidRDefault="009F38BE" w:rsidP="009F38BE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9F38BE" w:rsidRPr="00DE0F66" w14:paraId="041A490F" w14:textId="77777777" w:rsidTr="004E2511">
        <w:sdt>
          <w:sdtPr>
            <w:rPr>
              <w:rFonts w:ascii="Arial" w:hAnsi="Arial" w:cs="Arial"/>
              <w:b/>
              <w:lang w:val="es-MX"/>
            </w:rPr>
            <w:id w:val="-1294436238"/>
            <w:lock w:val="contentLocked"/>
            <w:placeholder>
              <w:docPart w:val="0EFAF0648BA94E32988289222DD7EAD0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F29727F" w14:textId="77777777" w:rsidR="009F38BE" w:rsidRPr="00DE0F66" w:rsidRDefault="009F38BE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9F38BE" w:rsidRPr="00DE0F66" w14:paraId="4C79CFB9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00273473"/>
            <w:lock w:val="contentLocked"/>
            <w:placeholder>
              <w:docPart w:val="94F0C66651C44AE495B1A07F1C32192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F716C88" w14:textId="77777777" w:rsidR="009F38BE" w:rsidRPr="00DE0F66" w:rsidRDefault="009F38BE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D5DA46D" w14:textId="7F70D9FC" w:rsidR="009F38BE" w:rsidRPr="00DE0F66" w:rsidRDefault="009F38BE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Formato de Fecha</w:t>
            </w:r>
          </w:p>
        </w:tc>
      </w:tr>
      <w:tr w:rsidR="009F38BE" w:rsidRPr="00DE0F66" w14:paraId="6770EE1D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220137350"/>
            <w:lock w:val="contentLocked"/>
            <w:placeholder>
              <w:docPart w:val="1F491544FCE34AD7B8F0E590347FE958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822DC26" w14:textId="77777777" w:rsidR="009F38BE" w:rsidRPr="00DE0F66" w:rsidRDefault="009F38BE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C6485E1" w14:textId="1755D136" w:rsidR="009F38BE" w:rsidRPr="00D90BE1" w:rsidRDefault="009F38BE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64517C">
              <w:rPr>
                <w:rFonts w:ascii="Arial" w:hAnsi="Arial" w:cs="Arial"/>
              </w:rPr>
              <w:t>Ingresar a la plantilla Ex</w:t>
            </w:r>
            <w:r>
              <w:rPr>
                <w:rFonts w:ascii="Arial" w:hAnsi="Arial" w:cs="Arial"/>
              </w:rPr>
              <w:t>cel y verificar que el formato de fecha se encuentre en el formato correcto</w:t>
            </w:r>
          </w:p>
        </w:tc>
      </w:tr>
    </w:tbl>
    <w:p w14:paraId="2AE67741" w14:textId="495632FA" w:rsidR="009F38BE" w:rsidRDefault="009F38BE"/>
    <w:p w14:paraId="0AEE865A" w14:textId="7994F50F" w:rsidR="009F38BE" w:rsidRDefault="009F38BE"/>
    <w:p w14:paraId="628A2839" w14:textId="711E4B97" w:rsidR="00433BFB" w:rsidRDefault="00433BFB">
      <w:r>
        <w:t>Excel Input</w:t>
      </w:r>
    </w:p>
    <w:p w14:paraId="3246C708" w14:textId="6DC6507A" w:rsidR="00433BFB" w:rsidRDefault="00433BFB"/>
    <w:p w14:paraId="6C0A494F" w14:textId="7E828FD7" w:rsidR="00433BFB" w:rsidRDefault="00433BFB">
      <w:r>
        <w:rPr>
          <w:noProof/>
          <w:lang w:val="es-PE" w:eastAsia="es-PE"/>
        </w:rPr>
        <w:drawing>
          <wp:inline distT="0" distB="0" distL="0" distR="0" wp14:anchorId="71D52CA7" wp14:editId="360B51EE">
            <wp:extent cx="6405880" cy="15252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B7A3" w14:textId="598AD20A" w:rsidR="00433BFB" w:rsidRDefault="00433BFB"/>
    <w:p w14:paraId="3DA8A87E" w14:textId="4BAD5DFB" w:rsidR="00433BFB" w:rsidRDefault="00433BFB"/>
    <w:p w14:paraId="54FB541A" w14:textId="7930AE4E" w:rsidR="00433BFB" w:rsidRDefault="00433BFB">
      <w:r>
        <w:t>Excel Output</w:t>
      </w:r>
    </w:p>
    <w:p w14:paraId="5B9BDE98" w14:textId="0BE84151" w:rsidR="00433BFB" w:rsidRDefault="00433BFB"/>
    <w:p w14:paraId="0204CF61" w14:textId="0CB0F97F" w:rsidR="0076125B" w:rsidRDefault="00CE1D9B" w:rsidP="0076125B">
      <w:r>
        <w:rPr>
          <w:noProof/>
          <w:lang w:val="es-PE" w:eastAsia="es-PE"/>
        </w:rPr>
        <w:drawing>
          <wp:inline distT="0" distB="0" distL="0" distR="0" wp14:anchorId="2ED2BEA1" wp14:editId="0A997773">
            <wp:extent cx="6405880" cy="1820173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3339"/>
                    <a:stretch/>
                  </pic:blipFill>
                  <pic:spPr bwMode="auto">
                    <a:xfrm>
                      <a:off x="0" y="0"/>
                      <a:ext cx="6405880" cy="182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45D23" w14:textId="77777777" w:rsidR="0076125B" w:rsidRDefault="0076125B" w:rsidP="0076125B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76125B" w:rsidRPr="00DE0F66" w14:paraId="2E2CE0AD" w14:textId="77777777" w:rsidTr="004E2511">
        <w:sdt>
          <w:sdtPr>
            <w:rPr>
              <w:rFonts w:ascii="Arial" w:hAnsi="Arial" w:cs="Arial"/>
              <w:b/>
              <w:lang w:val="es-MX"/>
            </w:rPr>
            <w:id w:val="-1791824013"/>
            <w:lock w:val="contentLocked"/>
            <w:placeholder>
              <w:docPart w:val="29D51DB9046A46179C18E3846A0D91FA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FC5B13B" w14:textId="77777777" w:rsidR="0076125B" w:rsidRPr="00DE0F66" w:rsidRDefault="0076125B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76125B" w:rsidRPr="00DE0F66" w14:paraId="28A722E0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109812137"/>
            <w:lock w:val="contentLocked"/>
            <w:placeholder>
              <w:docPart w:val="7849C3B15E884D1FBEC2B1AF9CDE151C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AB42830" w14:textId="77777777" w:rsidR="0076125B" w:rsidRPr="00DE0F66" w:rsidRDefault="0076125B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C767D06" w14:textId="7E9AFB44" w:rsidR="0076125B" w:rsidRPr="00DE0F66" w:rsidRDefault="0076125B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C009</w:t>
            </w:r>
          </w:p>
        </w:tc>
      </w:tr>
      <w:tr w:rsidR="0076125B" w:rsidRPr="0011482B" w14:paraId="362A4012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181343436"/>
            <w:lock w:val="contentLocked"/>
            <w:placeholder>
              <w:docPart w:val="A722D108471C4D8C81F23B7FBA380B49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EF1C118" w14:textId="77777777" w:rsidR="0076125B" w:rsidRPr="00DE0F66" w:rsidRDefault="0076125B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B8987C5" w14:textId="1ECEB4BF" w:rsidR="0076125B" w:rsidRPr="0011482B" w:rsidRDefault="0076125B" w:rsidP="0076125B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Numero de contrato no existente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 xml:space="preserve"> (al consultar el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número de contrato en el host de 3270 formato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verificar que el robot continúe 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su funcionamiento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muestre un mensaje de alerta)</w:t>
            </w:r>
          </w:p>
        </w:tc>
      </w:tr>
    </w:tbl>
    <w:p w14:paraId="0DE8D287" w14:textId="77777777" w:rsidR="0076125B" w:rsidRDefault="0076125B" w:rsidP="0076125B"/>
    <w:p w14:paraId="37E12C4E" w14:textId="77777777" w:rsidR="0076125B" w:rsidRPr="00DE0F66" w:rsidRDefault="0076125B" w:rsidP="0076125B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76125B" w:rsidRPr="00DE0F66" w14:paraId="09C9B220" w14:textId="77777777" w:rsidTr="004E2511">
        <w:sdt>
          <w:sdtPr>
            <w:rPr>
              <w:rFonts w:ascii="Arial" w:hAnsi="Arial" w:cs="Arial"/>
              <w:b/>
              <w:lang w:val="es-MX"/>
            </w:rPr>
            <w:id w:val="139623897"/>
            <w:lock w:val="contentLocked"/>
            <w:placeholder>
              <w:docPart w:val="4602176260EF4DD3A2C3F4EF79FA0B3A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46D8D11" w14:textId="77777777" w:rsidR="0076125B" w:rsidRPr="00DE0F66" w:rsidRDefault="0076125B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76125B" w:rsidRPr="00DE0F66" w14:paraId="14A85A63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540009149"/>
            <w:lock w:val="contentLocked"/>
            <w:placeholder>
              <w:docPart w:val="42DAB97A177240EAA067BA583AB4B93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19C32D26" w14:textId="77777777" w:rsidR="0076125B" w:rsidRPr="00DE0F66" w:rsidRDefault="0076125B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FA7D522" w14:textId="499418C0" w:rsidR="0076125B" w:rsidRPr="00DE0F66" w:rsidRDefault="0076125B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la existencia del número de contrato en el host del 3270</w:t>
            </w:r>
          </w:p>
        </w:tc>
      </w:tr>
      <w:tr w:rsidR="0076125B" w:rsidRPr="00DE0F66" w14:paraId="46BCA0EA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676849960"/>
            <w:lock w:val="contentLocked"/>
            <w:placeholder>
              <w:docPart w:val="7EE50D7DB3C84D8E9FEA2D576C8A3ABA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19A04423" w14:textId="77777777" w:rsidR="0076125B" w:rsidRPr="00DE0F66" w:rsidRDefault="0076125B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462A0B9" w14:textId="53847161" w:rsidR="0076125B" w:rsidRPr="00D90BE1" w:rsidRDefault="0076125B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host del 3270 e ingresar el número de contrato en la transacción MPZ0</w:t>
            </w:r>
          </w:p>
        </w:tc>
      </w:tr>
    </w:tbl>
    <w:p w14:paraId="014EC74A" w14:textId="77777777" w:rsidR="009F38BE" w:rsidRDefault="009F38BE"/>
    <w:p w14:paraId="5F2D680D" w14:textId="780537AE" w:rsidR="0094406B" w:rsidRDefault="0094406B" w:rsidP="0094406B"/>
    <w:p w14:paraId="7B360C3D" w14:textId="32F6AC9A" w:rsidR="004846CA" w:rsidRDefault="004846CA" w:rsidP="0094406B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846CA" w:rsidRPr="00DE0F66" w14:paraId="4CE75680" w14:textId="77777777" w:rsidTr="004E2511">
        <w:sdt>
          <w:sdtPr>
            <w:rPr>
              <w:rFonts w:ascii="Arial" w:hAnsi="Arial" w:cs="Arial"/>
              <w:b/>
              <w:lang w:val="es-MX"/>
            </w:rPr>
            <w:id w:val="-1870442522"/>
            <w:lock w:val="contentLocked"/>
            <w:placeholder>
              <w:docPart w:val="85820E9122BF41E0A8CE497C3126CFBB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65D8E573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4846CA" w:rsidRPr="00DE0F66" w14:paraId="5D4977AC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075812824"/>
            <w:lock w:val="contentLocked"/>
            <w:placeholder>
              <w:docPart w:val="50B4F47D2AD846F1BAC6DC78E17108E8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1EE51A7" w14:textId="77777777" w:rsidR="004846CA" w:rsidRPr="00DE0F66" w:rsidRDefault="004846CA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EBF55C1" w14:textId="2CBDA4C6" w:rsidR="004846CA" w:rsidRPr="00DE0F66" w:rsidRDefault="004846CA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C010</w:t>
            </w:r>
          </w:p>
        </w:tc>
      </w:tr>
      <w:tr w:rsidR="004846CA" w:rsidRPr="0011482B" w14:paraId="1D0E6E6C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89500278"/>
            <w:lock w:val="contentLocked"/>
            <w:placeholder>
              <w:docPart w:val="3B6ED586386B4FFC9D17CD25CFF73040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680E1EA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967C571" w14:textId="29C0733F" w:rsidR="004846CA" w:rsidRPr="0011482B" w:rsidRDefault="004846CA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Numero de contrato inactivo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 xml:space="preserve"> (al consultar el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número de contrato en el host de 3270 formato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verificar que el robot continúe 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su funcionamiento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muestre un mensaje de alerta)</w:t>
            </w:r>
          </w:p>
        </w:tc>
      </w:tr>
    </w:tbl>
    <w:p w14:paraId="4DAEEE24" w14:textId="77777777" w:rsidR="004846CA" w:rsidRDefault="004846CA" w:rsidP="004846CA"/>
    <w:p w14:paraId="4AF2AACD" w14:textId="77777777" w:rsidR="004846CA" w:rsidRPr="00DE0F66" w:rsidRDefault="004846CA" w:rsidP="004846CA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846CA" w:rsidRPr="00DE0F66" w14:paraId="49294125" w14:textId="77777777" w:rsidTr="004E2511">
        <w:sdt>
          <w:sdtPr>
            <w:rPr>
              <w:rFonts w:ascii="Arial" w:hAnsi="Arial" w:cs="Arial"/>
              <w:b/>
              <w:lang w:val="es-MX"/>
            </w:rPr>
            <w:id w:val="-1973590142"/>
            <w:lock w:val="contentLocked"/>
            <w:placeholder>
              <w:docPart w:val="B6F19D804D134BF5A747BECDC887C3B3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A8F5E80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4846CA" w:rsidRPr="00DE0F66" w14:paraId="71B6BE31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115641840"/>
            <w:lock w:val="contentLocked"/>
            <w:placeholder>
              <w:docPart w:val="3EF92EF2ABB846F3B8094D78D796FFCC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EB510D1" w14:textId="77777777" w:rsidR="004846CA" w:rsidRPr="00DE0F66" w:rsidRDefault="004846CA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352FCBE" w14:textId="7F516E50" w:rsidR="004846CA" w:rsidRPr="00DE0F66" w:rsidRDefault="004846CA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la inactividad del número de contrato en el host del 3270</w:t>
            </w:r>
          </w:p>
        </w:tc>
      </w:tr>
      <w:tr w:rsidR="004846CA" w:rsidRPr="00DE0F66" w14:paraId="5B106540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548999254"/>
            <w:lock w:val="contentLocked"/>
            <w:placeholder>
              <w:docPart w:val="BA7ACF85A5694C82B4C9429246B2D9F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AAB4E59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8E95936" w14:textId="77777777" w:rsidR="004846CA" w:rsidRPr="00D90BE1" w:rsidRDefault="004846CA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al host del 3270 e ingresar el número de contrato en la transacción MPZ0</w:t>
            </w:r>
          </w:p>
        </w:tc>
      </w:tr>
    </w:tbl>
    <w:p w14:paraId="3C48667D" w14:textId="20A6A020" w:rsidR="004846CA" w:rsidRDefault="004846CA" w:rsidP="0094406B"/>
    <w:p w14:paraId="3359A85B" w14:textId="13107753" w:rsidR="004846CA" w:rsidRDefault="004846CA" w:rsidP="0094406B"/>
    <w:p w14:paraId="79BE6B23" w14:textId="207BFAE3" w:rsidR="004846CA" w:rsidRDefault="004846CA" w:rsidP="0094406B"/>
    <w:p w14:paraId="4F54A4FD" w14:textId="37401A7F" w:rsidR="004846CA" w:rsidRDefault="004846CA" w:rsidP="0094406B"/>
    <w:p w14:paraId="31455C4B" w14:textId="6AAFBE44" w:rsidR="004846CA" w:rsidRDefault="004846CA" w:rsidP="0094406B"/>
    <w:p w14:paraId="732339E6" w14:textId="4C718737" w:rsidR="004846CA" w:rsidRDefault="004846CA" w:rsidP="0094406B"/>
    <w:p w14:paraId="3A5D260B" w14:textId="526911D4" w:rsidR="004846CA" w:rsidRDefault="004846CA" w:rsidP="0094406B"/>
    <w:p w14:paraId="23DDC4AA" w14:textId="5F10D805" w:rsidR="004846CA" w:rsidRDefault="004846CA" w:rsidP="0094406B"/>
    <w:p w14:paraId="243C30D4" w14:textId="011FCF8F" w:rsidR="004846CA" w:rsidRDefault="004846CA" w:rsidP="0094406B"/>
    <w:p w14:paraId="3C6A5E3E" w14:textId="3023B7F4" w:rsidR="004846CA" w:rsidRDefault="004846CA" w:rsidP="0094406B"/>
    <w:p w14:paraId="6554E9AC" w14:textId="4ACC43AC" w:rsidR="004846CA" w:rsidRDefault="004846CA" w:rsidP="0094406B"/>
    <w:p w14:paraId="194CE98A" w14:textId="65BD185C" w:rsidR="004846CA" w:rsidRDefault="004846CA" w:rsidP="0094406B"/>
    <w:p w14:paraId="225C6F92" w14:textId="54CF6964" w:rsidR="004846CA" w:rsidRDefault="004846CA" w:rsidP="0094406B"/>
    <w:p w14:paraId="340B0150" w14:textId="20D9CB00" w:rsidR="004846CA" w:rsidRDefault="004846CA" w:rsidP="0094406B"/>
    <w:p w14:paraId="5E4D8C79" w14:textId="01D36F84" w:rsidR="004846CA" w:rsidRDefault="004846CA" w:rsidP="0094406B"/>
    <w:p w14:paraId="2769D626" w14:textId="4A342D9C" w:rsidR="004846CA" w:rsidRDefault="004846CA" w:rsidP="0094406B"/>
    <w:p w14:paraId="4EC6940A" w14:textId="1079C060" w:rsidR="004846CA" w:rsidRDefault="004846CA" w:rsidP="0094406B"/>
    <w:p w14:paraId="29D5EFFA" w14:textId="1C5B8B0C" w:rsidR="004846CA" w:rsidRDefault="004846CA" w:rsidP="0094406B"/>
    <w:p w14:paraId="7EF2062D" w14:textId="6D276F32" w:rsidR="004846CA" w:rsidRDefault="004846CA" w:rsidP="0094406B"/>
    <w:p w14:paraId="1CE1C83A" w14:textId="6C5A48DB" w:rsidR="004846CA" w:rsidRDefault="004846CA" w:rsidP="0094406B"/>
    <w:p w14:paraId="5EA9FACF" w14:textId="27AF0917" w:rsidR="004846CA" w:rsidRDefault="004846CA" w:rsidP="0094406B"/>
    <w:p w14:paraId="00FC8AD4" w14:textId="4131CC2C" w:rsidR="004846CA" w:rsidRDefault="004846CA" w:rsidP="0094406B"/>
    <w:p w14:paraId="2E727985" w14:textId="241A2661" w:rsidR="004846CA" w:rsidRDefault="004846CA" w:rsidP="0094406B"/>
    <w:p w14:paraId="1A3F2385" w14:textId="4397A172" w:rsidR="004846CA" w:rsidRDefault="004846CA" w:rsidP="0094406B"/>
    <w:p w14:paraId="2B197805" w14:textId="7E92C29D" w:rsidR="004846CA" w:rsidRDefault="004846CA" w:rsidP="0094406B"/>
    <w:p w14:paraId="5F40F70C" w14:textId="197AF91B" w:rsidR="004846CA" w:rsidRDefault="004846CA" w:rsidP="0094406B"/>
    <w:p w14:paraId="1DB336C2" w14:textId="0324A649" w:rsidR="004846CA" w:rsidRDefault="004846CA" w:rsidP="0094406B"/>
    <w:p w14:paraId="300BF49E" w14:textId="77777777" w:rsidR="004846CA" w:rsidRDefault="004846CA" w:rsidP="0094406B"/>
    <w:p w14:paraId="05FE4682" w14:textId="6FFA240E" w:rsidR="004846CA" w:rsidRDefault="004846CA" w:rsidP="0094406B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846CA" w:rsidRPr="00DE0F66" w14:paraId="1BD249AA" w14:textId="77777777" w:rsidTr="004E2511">
        <w:sdt>
          <w:sdtPr>
            <w:rPr>
              <w:rFonts w:ascii="Arial" w:hAnsi="Arial" w:cs="Arial"/>
              <w:b/>
              <w:lang w:val="es-MX"/>
            </w:rPr>
            <w:id w:val="-2018534021"/>
            <w:lock w:val="contentLocked"/>
            <w:placeholder>
              <w:docPart w:val="6B6616415D7E43149785716CDE9D4FFA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20458E0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4846CA" w:rsidRPr="00DE0F66" w14:paraId="347A4E88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893279474"/>
            <w:lock w:val="contentLocked"/>
            <w:placeholder>
              <w:docPart w:val="17E714A8FC70426AB0547F6D91872B19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D60D2C0" w14:textId="77777777" w:rsidR="004846CA" w:rsidRPr="00DE0F66" w:rsidRDefault="004846CA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6820158" w14:textId="4ED00DD5" w:rsidR="004846CA" w:rsidRPr="00DE0F66" w:rsidRDefault="004846CA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C011</w:t>
            </w:r>
          </w:p>
        </w:tc>
      </w:tr>
      <w:tr w:rsidR="004846CA" w:rsidRPr="0011482B" w14:paraId="40EA73F2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009596582"/>
            <w:lock w:val="contentLocked"/>
            <w:placeholder>
              <w:docPart w:val="B0D6AD88B9534823ACB473425CDE8BFC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3238EC6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62913D4" w14:textId="5B4A6253" w:rsidR="004846CA" w:rsidRPr="0011482B" w:rsidRDefault="004F3FE2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Centro de costo sin capacidad de modificar</w:t>
            </w:r>
            <w:r w:rsidR="004846CA" w:rsidRPr="009F38BE">
              <w:rPr>
                <w:rFonts w:ascii="Arial" w:hAnsi="Arial" w:cs="Arial"/>
                <w:sz w:val="20"/>
                <w:szCs w:val="20"/>
                <w:lang w:val="es-ES"/>
              </w:rPr>
              <w:t xml:space="preserve"> (al consultar el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centro de costo</w:t>
            </w:r>
            <w:r w:rsidR="00507B5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4846CA">
              <w:rPr>
                <w:rFonts w:ascii="Arial" w:hAnsi="Arial" w:cs="Arial"/>
                <w:sz w:val="20"/>
                <w:szCs w:val="20"/>
                <w:lang w:val="es-ES"/>
              </w:rPr>
              <w:t>en el host de 3270</w:t>
            </w:r>
            <w:r w:rsidR="004846CA" w:rsidRPr="009F38BE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="004846CA">
              <w:rPr>
                <w:rFonts w:ascii="Arial" w:hAnsi="Arial" w:cs="Arial"/>
                <w:sz w:val="20"/>
                <w:szCs w:val="20"/>
                <w:lang w:val="es-ES"/>
              </w:rPr>
              <w:t xml:space="preserve"> verificar que el robot continúe </w:t>
            </w:r>
            <w:r w:rsidR="004846CA" w:rsidRPr="009F38BE">
              <w:rPr>
                <w:rFonts w:ascii="Arial" w:hAnsi="Arial" w:cs="Arial"/>
                <w:sz w:val="20"/>
                <w:szCs w:val="20"/>
                <w:lang w:val="es-ES"/>
              </w:rPr>
              <w:t>su funcionamiento</w:t>
            </w:r>
            <w:r w:rsidR="004846CA">
              <w:rPr>
                <w:rFonts w:ascii="Arial" w:hAnsi="Arial" w:cs="Arial"/>
                <w:sz w:val="20"/>
                <w:szCs w:val="20"/>
                <w:lang w:val="es-ES"/>
              </w:rPr>
              <w:t xml:space="preserve"> y muestre un mensaje de alerta)</w:t>
            </w:r>
          </w:p>
        </w:tc>
      </w:tr>
    </w:tbl>
    <w:p w14:paraId="7D6EF323" w14:textId="77777777" w:rsidR="004846CA" w:rsidRDefault="004846CA" w:rsidP="004846CA"/>
    <w:p w14:paraId="247278F5" w14:textId="77777777" w:rsidR="004846CA" w:rsidRPr="00DE0F66" w:rsidRDefault="004846CA" w:rsidP="004846CA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846CA" w:rsidRPr="00DE0F66" w14:paraId="7C63620A" w14:textId="77777777" w:rsidTr="004E2511">
        <w:sdt>
          <w:sdtPr>
            <w:rPr>
              <w:rFonts w:ascii="Arial" w:hAnsi="Arial" w:cs="Arial"/>
              <w:b/>
              <w:lang w:val="es-MX"/>
            </w:rPr>
            <w:id w:val="1091813578"/>
            <w:lock w:val="contentLocked"/>
            <w:placeholder>
              <w:docPart w:val="2315DB3345B24301B042919F52E81E6F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6971091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4846CA" w:rsidRPr="00DE0F66" w14:paraId="069DDB5D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785155961"/>
            <w:lock w:val="contentLocked"/>
            <w:placeholder>
              <w:docPart w:val="12E273972DCF4C209059A04C35821AE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BB511E5" w14:textId="77777777" w:rsidR="004846CA" w:rsidRPr="00DE0F66" w:rsidRDefault="004846CA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C7C4633" w14:textId="77777777" w:rsidR="004846CA" w:rsidRPr="00DE0F66" w:rsidRDefault="004846CA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de la inactividad del número de contrato en el host del 3270</w:t>
            </w:r>
          </w:p>
        </w:tc>
      </w:tr>
      <w:tr w:rsidR="004846CA" w:rsidRPr="00DE0F66" w14:paraId="24BB2B8F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565178661"/>
            <w:lock w:val="contentLocked"/>
            <w:placeholder>
              <w:docPart w:val="4FDB5DEE2789497EA289197431FE600B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0F5212D" w14:textId="77777777" w:rsidR="004846CA" w:rsidRPr="00DE0F66" w:rsidRDefault="004846CA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706A380" w14:textId="24F52E71" w:rsidR="004846CA" w:rsidRPr="00D90BE1" w:rsidRDefault="004846CA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</w:t>
            </w:r>
            <w:r w:rsidR="00507B52">
              <w:rPr>
                <w:rFonts w:ascii="Arial" w:hAnsi="Arial" w:cs="Arial"/>
              </w:rPr>
              <w:t xml:space="preserve"> al host del 3270 y verificar el centro de costo en la </w:t>
            </w:r>
            <w:r>
              <w:rPr>
                <w:rFonts w:ascii="Arial" w:hAnsi="Arial" w:cs="Arial"/>
              </w:rPr>
              <w:t>transacción MPZ0</w:t>
            </w:r>
          </w:p>
        </w:tc>
      </w:tr>
    </w:tbl>
    <w:p w14:paraId="6A462319" w14:textId="464122EB" w:rsidR="004846CA" w:rsidRDefault="004846CA" w:rsidP="0094406B"/>
    <w:p w14:paraId="4BE57B3F" w14:textId="726824F0" w:rsidR="004846CA" w:rsidRDefault="004846CA" w:rsidP="00507B52">
      <w:pPr>
        <w:jc w:val="center"/>
      </w:pPr>
      <w:r>
        <w:rPr>
          <w:noProof/>
          <w:lang w:eastAsia="es-PE"/>
        </w:rPr>
        <w:drawing>
          <wp:inline distT="0" distB="0" distL="0" distR="0" wp14:anchorId="58EA125A" wp14:editId="26CEF4D7">
            <wp:extent cx="5400040" cy="3607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CF9" w14:textId="7EF27D35" w:rsidR="00256F2E" w:rsidRDefault="00256F2E" w:rsidP="00507B52">
      <w:pPr>
        <w:jc w:val="center"/>
      </w:pPr>
    </w:p>
    <w:p w14:paraId="37BA49D3" w14:textId="0C4EE31E" w:rsidR="00256F2E" w:rsidRDefault="00256F2E" w:rsidP="00256F2E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256F2E" w:rsidRPr="00DE0F66" w14:paraId="6F9860E4" w14:textId="77777777" w:rsidTr="004E2511">
        <w:sdt>
          <w:sdtPr>
            <w:rPr>
              <w:rFonts w:ascii="Arial" w:hAnsi="Arial" w:cs="Arial"/>
              <w:b/>
              <w:lang w:val="es-MX"/>
            </w:rPr>
            <w:id w:val="-567881805"/>
            <w:lock w:val="contentLocked"/>
            <w:placeholder>
              <w:docPart w:val="145C02D86F174F0A9C7F4D378D41EDD4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3041B4F" w14:textId="77777777" w:rsidR="00256F2E" w:rsidRPr="00DE0F66" w:rsidRDefault="00256F2E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256F2E" w:rsidRPr="00DE0F66" w14:paraId="79A0463B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141259026"/>
            <w:lock w:val="contentLocked"/>
            <w:placeholder>
              <w:docPart w:val="46A702B40BB041D791FDC42DE6B4B77D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3C9F7B3" w14:textId="77777777" w:rsidR="00256F2E" w:rsidRPr="00DE0F66" w:rsidRDefault="00256F2E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6306505" w14:textId="6C4DEED0" w:rsidR="00256F2E" w:rsidRPr="00DE0F66" w:rsidRDefault="00256F2E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C012</w:t>
            </w:r>
          </w:p>
        </w:tc>
      </w:tr>
      <w:tr w:rsidR="00256F2E" w:rsidRPr="0011482B" w14:paraId="168654CB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96622895"/>
            <w:lock w:val="contentLocked"/>
            <w:placeholder>
              <w:docPart w:val="01992B27692B4D8D88406F426D46980F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14B34856" w14:textId="77777777" w:rsidR="00256F2E" w:rsidRPr="00DE0F66" w:rsidRDefault="00256F2E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CEACB4E" w14:textId="47E1D3C8" w:rsidR="00256F2E" w:rsidRPr="0011482B" w:rsidRDefault="00763795" w:rsidP="00763795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Código de bonificación no registrado en la transacción MP10 (al ingresar a la transacción MP10 e ingresar un código de bonificación </w:t>
            </w:r>
            <w:r w:rsidR="00256F2E" w:rsidRPr="009F38BE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="00256F2E">
              <w:rPr>
                <w:rFonts w:ascii="Arial" w:hAnsi="Arial" w:cs="Arial"/>
                <w:sz w:val="20"/>
                <w:szCs w:val="20"/>
                <w:lang w:val="es-ES"/>
              </w:rPr>
              <w:t xml:space="preserve"> verificar que el robot continúe </w:t>
            </w:r>
            <w:r w:rsidR="00256F2E" w:rsidRPr="009F38BE">
              <w:rPr>
                <w:rFonts w:ascii="Arial" w:hAnsi="Arial" w:cs="Arial"/>
                <w:sz w:val="20"/>
                <w:szCs w:val="20"/>
                <w:lang w:val="es-ES"/>
              </w:rPr>
              <w:t>su funcionamiento</w:t>
            </w:r>
            <w:r w:rsidR="00256F2E">
              <w:rPr>
                <w:rFonts w:ascii="Arial" w:hAnsi="Arial" w:cs="Arial"/>
                <w:sz w:val="20"/>
                <w:szCs w:val="20"/>
                <w:lang w:val="es-ES"/>
              </w:rPr>
              <w:t xml:space="preserve"> y muestre un mensaje de alerta)</w:t>
            </w:r>
          </w:p>
        </w:tc>
      </w:tr>
    </w:tbl>
    <w:p w14:paraId="3A6FA0FA" w14:textId="77777777" w:rsidR="00256F2E" w:rsidRDefault="00256F2E" w:rsidP="00256F2E"/>
    <w:p w14:paraId="677F5742" w14:textId="77777777" w:rsidR="00256F2E" w:rsidRPr="00DE0F66" w:rsidRDefault="00256F2E" w:rsidP="00256F2E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256F2E" w:rsidRPr="00DE0F66" w14:paraId="02E98DA2" w14:textId="77777777" w:rsidTr="004E2511">
        <w:sdt>
          <w:sdtPr>
            <w:rPr>
              <w:rFonts w:ascii="Arial" w:hAnsi="Arial" w:cs="Arial"/>
              <w:b/>
              <w:lang w:val="es-MX"/>
            </w:rPr>
            <w:id w:val="1109315500"/>
            <w:lock w:val="contentLocked"/>
            <w:placeholder>
              <w:docPart w:val="0FB8AB0D0DD0402989BBECC951B9625F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B4360E9" w14:textId="77777777" w:rsidR="00256F2E" w:rsidRPr="00DE0F66" w:rsidRDefault="00256F2E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256F2E" w:rsidRPr="00DE0F66" w14:paraId="6186DB2E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770740596"/>
            <w:lock w:val="contentLocked"/>
            <w:placeholder>
              <w:docPart w:val="BED51841AFD243CBABB7AE2525DCC2C9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4EB422A" w14:textId="77777777" w:rsidR="00256F2E" w:rsidRPr="00DE0F66" w:rsidRDefault="00256F2E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0561595" w14:textId="351D15DC" w:rsidR="00256F2E" w:rsidRPr="00DE0F66" w:rsidRDefault="004E2511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 código de bonificación Invalido</w:t>
            </w:r>
          </w:p>
        </w:tc>
      </w:tr>
      <w:tr w:rsidR="00256F2E" w:rsidRPr="00DE0F66" w14:paraId="5F80177E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064328977"/>
            <w:lock w:val="contentLocked"/>
            <w:placeholder>
              <w:docPart w:val="E1D28BE96B09419090FF17A71828BE97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D935CB0" w14:textId="77777777" w:rsidR="00256F2E" w:rsidRPr="00DE0F66" w:rsidRDefault="00256F2E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95791C5" w14:textId="6693CAEE" w:rsidR="00256F2E" w:rsidRPr="00D90BE1" w:rsidRDefault="004E2511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transacción MP10 e ingresar un código de bonificación invalido</w:t>
            </w:r>
          </w:p>
        </w:tc>
      </w:tr>
    </w:tbl>
    <w:p w14:paraId="496BB36A" w14:textId="77777777" w:rsidR="00256F2E" w:rsidRDefault="00256F2E" w:rsidP="00256F2E"/>
    <w:p w14:paraId="7ECBA6F8" w14:textId="51BA778D" w:rsidR="004846CA" w:rsidRDefault="004846CA" w:rsidP="0094406B"/>
    <w:p w14:paraId="79893349" w14:textId="0CE8851A" w:rsidR="004846CA" w:rsidRDefault="004846CA" w:rsidP="0094406B"/>
    <w:p w14:paraId="4F46F5FC" w14:textId="11249F53" w:rsidR="004E2511" w:rsidRDefault="004E2511" w:rsidP="0094406B"/>
    <w:p w14:paraId="4500F40A" w14:textId="6E26AD18" w:rsidR="004E2511" w:rsidRDefault="004E2511" w:rsidP="0094406B"/>
    <w:p w14:paraId="5CCB6E19" w14:textId="21E7EE46" w:rsidR="004E2511" w:rsidRDefault="004E2511" w:rsidP="0094406B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E2511" w:rsidRPr="00DE0F66" w14:paraId="22853958" w14:textId="77777777" w:rsidTr="004E2511">
        <w:sdt>
          <w:sdtPr>
            <w:rPr>
              <w:rFonts w:ascii="Arial" w:hAnsi="Arial" w:cs="Arial"/>
              <w:b/>
              <w:lang w:val="es-MX"/>
            </w:rPr>
            <w:id w:val="-1100875862"/>
            <w:lock w:val="contentLocked"/>
            <w:placeholder>
              <w:docPart w:val="32BF6BDD725F40659E45E3E823CDD835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CFA89CD" w14:textId="77777777" w:rsidR="004E2511" w:rsidRPr="00DE0F66" w:rsidRDefault="004E2511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4E2511" w:rsidRPr="00DE0F66" w14:paraId="3EB11F22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728840943"/>
            <w:lock w:val="contentLocked"/>
            <w:placeholder>
              <w:docPart w:val="67E40B884B8D4763B70C3EDD28124F62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BF59D76" w14:textId="77777777" w:rsidR="004E2511" w:rsidRPr="00DE0F66" w:rsidRDefault="004E2511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8A6B66C" w14:textId="69402936" w:rsidR="004E2511" w:rsidRPr="00DE0F66" w:rsidRDefault="004E2511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C013</w:t>
            </w:r>
          </w:p>
        </w:tc>
      </w:tr>
      <w:tr w:rsidR="004E2511" w:rsidRPr="0011482B" w14:paraId="3139A17B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812906185"/>
            <w:lock w:val="contentLocked"/>
            <w:placeholder>
              <w:docPart w:val="ADBF618713094F51948524B7F62E656B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C042349" w14:textId="77777777" w:rsidR="004E2511" w:rsidRPr="00DE0F66" w:rsidRDefault="004E2511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5CA6962" w14:textId="01312D86" w:rsidR="004E2511" w:rsidRPr="0011482B" w:rsidRDefault="004E2511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Código de bonificación no registrado en la transacción MPZ0 (al ingresar a la transacción MP10 e ingresar un código de bonificación 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verificar que el robot continúe </w:t>
            </w:r>
            <w:r w:rsidRPr="009F38BE">
              <w:rPr>
                <w:rFonts w:ascii="Arial" w:hAnsi="Arial" w:cs="Arial"/>
                <w:sz w:val="20"/>
                <w:szCs w:val="20"/>
                <w:lang w:val="es-ES"/>
              </w:rPr>
              <w:t>su funcionamiento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muestre un mensaje de alerta)</w:t>
            </w:r>
          </w:p>
        </w:tc>
      </w:tr>
    </w:tbl>
    <w:p w14:paraId="0AF4AD19" w14:textId="77777777" w:rsidR="004E2511" w:rsidRDefault="004E2511" w:rsidP="004E2511"/>
    <w:p w14:paraId="67A16182" w14:textId="77777777" w:rsidR="004E2511" w:rsidRPr="00DE0F66" w:rsidRDefault="004E2511" w:rsidP="004E2511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E2511" w:rsidRPr="00DE0F66" w14:paraId="2989A51E" w14:textId="77777777" w:rsidTr="004E2511">
        <w:sdt>
          <w:sdtPr>
            <w:rPr>
              <w:rFonts w:ascii="Arial" w:hAnsi="Arial" w:cs="Arial"/>
              <w:b/>
              <w:lang w:val="es-MX"/>
            </w:rPr>
            <w:id w:val="-170102763"/>
            <w:lock w:val="contentLocked"/>
            <w:placeholder>
              <w:docPart w:val="ECAA8A1286914B00B76B6D5FDFD55A42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3526B8BB" w14:textId="77777777" w:rsidR="004E2511" w:rsidRPr="00DE0F66" w:rsidRDefault="004E2511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4E2511" w:rsidRPr="00DE0F66" w14:paraId="48687FFA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788851128"/>
            <w:lock w:val="contentLocked"/>
            <w:placeholder>
              <w:docPart w:val="7AF4D94629864A2C87A9E14504567B24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09038CE" w14:textId="77777777" w:rsidR="004E2511" w:rsidRPr="00DE0F66" w:rsidRDefault="004E2511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7E0068F" w14:textId="77777777" w:rsidR="004E2511" w:rsidRPr="00DE0F66" w:rsidRDefault="004E2511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 código de bonificación Invalido</w:t>
            </w:r>
          </w:p>
        </w:tc>
      </w:tr>
      <w:tr w:rsidR="004E2511" w:rsidRPr="00DE0F66" w14:paraId="2A45F433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814785069"/>
            <w:lock w:val="contentLocked"/>
            <w:placeholder>
              <w:docPart w:val="8F9F1C2DB3CC4E889B22FE85B6FFB90F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C028677" w14:textId="77777777" w:rsidR="004E2511" w:rsidRPr="00DE0F66" w:rsidRDefault="004E2511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7ED6B9B" w14:textId="60D57678" w:rsidR="004E2511" w:rsidRPr="00D90BE1" w:rsidRDefault="004E2511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transacción MZ0 e ingresar un código de bonificación invalido</w:t>
            </w:r>
          </w:p>
        </w:tc>
      </w:tr>
    </w:tbl>
    <w:p w14:paraId="59ACB9F0" w14:textId="17D1A00B" w:rsidR="004E2511" w:rsidRDefault="004E2511" w:rsidP="0094406B"/>
    <w:p w14:paraId="5FF594AB" w14:textId="4F6263F2" w:rsidR="004E2511" w:rsidRDefault="004E2511" w:rsidP="0094406B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E2511" w:rsidRPr="00DE0F66" w14:paraId="024853F4" w14:textId="77777777" w:rsidTr="004E2511">
        <w:sdt>
          <w:sdtPr>
            <w:rPr>
              <w:rFonts w:ascii="Arial" w:hAnsi="Arial" w:cs="Arial"/>
              <w:b/>
              <w:lang w:val="es-MX"/>
            </w:rPr>
            <w:id w:val="-1915314890"/>
            <w:lock w:val="contentLocked"/>
            <w:placeholder>
              <w:docPart w:val="EE880C12DD0641BF9E669B41BF3D7F5B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3684088A" w14:textId="77777777" w:rsidR="004E2511" w:rsidRPr="00DE0F66" w:rsidRDefault="004E2511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4E2511" w:rsidRPr="00DE0F66" w14:paraId="1DCFDEA2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048595814"/>
            <w:lock w:val="contentLocked"/>
            <w:placeholder>
              <w:docPart w:val="A540E0DEDE4E4A94B855F2F4D038F27D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BC96580" w14:textId="77777777" w:rsidR="004E2511" w:rsidRPr="00DE0F66" w:rsidRDefault="004E2511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8479945" w14:textId="440F4874" w:rsidR="004E2511" w:rsidRPr="00DE0F66" w:rsidRDefault="004E2511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</w:t>
            </w:r>
            <w:r w:rsidR="00024BC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E2511" w:rsidRPr="0011482B" w14:paraId="7C70BC0A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946002366"/>
            <w:lock w:val="contentLocked"/>
            <w:placeholder>
              <w:docPart w:val="BEF92A2E427142E0AC27579348A6D937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A9CBC46" w14:textId="77777777" w:rsidR="004E2511" w:rsidRPr="00DE0F66" w:rsidRDefault="004E2511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9EFB7F2" w14:textId="4906C934" w:rsidR="004E2511" w:rsidRPr="0011482B" w:rsidRDefault="004E2511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0BEAD907" w14:textId="77777777" w:rsidR="004E2511" w:rsidRDefault="004E2511" w:rsidP="004E2511"/>
    <w:p w14:paraId="4B948BBA" w14:textId="77777777" w:rsidR="004E2511" w:rsidRPr="00DE0F66" w:rsidRDefault="004E2511" w:rsidP="004E2511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4E2511" w:rsidRPr="00DE0F66" w14:paraId="3D21F45C" w14:textId="77777777" w:rsidTr="004E2511">
        <w:sdt>
          <w:sdtPr>
            <w:rPr>
              <w:rFonts w:ascii="Arial" w:hAnsi="Arial" w:cs="Arial"/>
              <w:b/>
              <w:lang w:val="es-MX"/>
            </w:rPr>
            <w:id w:val="-48700628"/>
            <w:lock w:val="contentLocked"/>
            <w:placeholder>
              <w:docPart w:val="51F4E6D4F0D64FBD8EB7EC8B7C06A1E2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CC14287" w14:textId="77777777" w:rsidR="004E2511" w:rsidRPr="00DE0F66" w:rsidRDefault="004E2511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4E2511" w:rsidRPr="00DE0F66" w14:paraId="70372E3B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2060859221"/>
            <w:lock w:val="contentLocked"/>
            <w:placeholder>
              <w:docPart w:val="6DB6D75E9D43473A8E40B9854DCB9150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AA8338E" w14:textId="77777777" w:rsidR="004E2511" w:rsidRPr="00DE0F66" w:rsidRDefault="004E2511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1CEA907" w14:textId="16741ABA" w:rsidR="004E2511" w:rsidRPr="00DE0F66" w:rsidRDefault="004E2511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  <w:tr w:rsidR="004E2511" w:rsidRPr="00DE0F66" w14:paraId="7468DDEF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575504752"/>
            <w:lock w:val="contentLocked"/>
            <w:placeholder>
              <w:docPart w:val="A7CD9C28808745FBAF271044ADEF233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FF59296" w14:textId="77777777" w:rsidR="004E2511" w:rsidRPr="00DE0F66" w:rsidRDefault="004E2511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B05465A" w14:textId="04298506" w:rsidR="004E2511" w:rsidRPr="00D90BE1" w:rsidRDefault="004E2511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0CA11907" w14:textId="77777777" w:rsidR="004E2511" w:rsidRDefault="004E2511" w:rsidP="0094406B"/>
    <w:p w14:paraId="3F336B63" w14:textId="77777777" w:rsidR="004E2511" w:rsidRDefault="004E2511" w:rsidP="0094406B"/>
    <w:p w14:paraId="66D48502" w14:textId="6E9E9D2F" w:rsidR="00256F2E" w:rsidRDefault="00256F2E" w:rsidP="0094406B"/>
    <w:p w14:paraId="5600F8DA" w14:textId="5D3B696E" w:rsidR="00256F2E" w:rsidRDefault="00256F2E" w:rsidP="0094406B"/>
    <w:p w14:paraId="4B48964C" w14:textId="77777777" w:rsidR="00256F2E" w:rsidRDefault="00256F2E" w:rsidP="0094406B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94406B" w:rsidRPr="00DE0F66" w14:paraId="7DD10099" w14:textId="77777777" w:rsidTr="004E2511">
        <w:sdt>
          <w:sdtPr>
            <w:rPr>
              <w:rFonts w:ascii="Arial" w:hAnsi="Arial" w:cs="Arial"/>
              <w:b/>
              <w:lang w:val="es-MX"/>
            </w:rPr>
            <w:id w:val="214859742"/>
            <w:lock w:val="contentLocked"/>
            <w:placeholder>
              <w:docPart w:val="1CF220D9D3D3437DAA9556FDB201C2A8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6BFDAC89" w14:textId="77777777" w:rsidR="0094406B" w:rsidRPr="00DE0F66" w:rsidRDefault="0094406B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94406B" w:rsidRPr="00DE0F66" w14:paraId="50BD71FE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241714783"/>
            <w:lock w:val="contentLocked"/>
            <w:placeholder>
              <w:docPart w:val="B48669C37291463C9F21DBE889155B9A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610DF19" w14:textId="77777777" w:rsidR="0094406B" w:rsidRPr="00DE0F66" w:rsidRDefault="0094406B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04BA31D" w14:textId="77669237" w:rsidR="0094406B" w:rsidRPr="00DE0F66" w:rsidRDefault="00455914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C019</w:t>
            </w:r>
          </w:p>
        </w:tc>
      </w:tr>
      <w:tr w:rsidR="0094406B" w:rsidRPr="0011482B" w14:paraId="399B51CB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352305602"/>
            <w:lock w:val="contentLocked"/>
            <w:placeholder>
              <w:docPart w:val="4873B9E2564547C8B369A812DFAABEE0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ECAEAAD" w14:textId="77777777" w:rsidR="0094406B" w:rsidRPr="00DE0F66" w:rsidRDefault="0094406B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999BAAE" w14:textId="07DEC622" w:rsidR="0094406B" w:rsidRPr="0011482B" w:rsidRDefault="00C36D43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36D43">
              <w:rPr>
                <w:rFonts w:ascii="Arial" w:hAnsi="Arial" w:cs="Arial"/>
                <w:sz w:val="20"/>
                <w:szCs w:val="20"/>
                <w:lang w:val="es-ES"/>
              </w:rPr>
              <w:t>Totales - Cantidad de registros (comparar cantidad de registros del reporte origen versus el generado por el robot)</w:t>
            </w:r>
          </w:p>
        </w:tc>
      </w:tr>
    </w:tbl>
    <w:p w14:paraId="169DB583" w14:textId="77777777" w:rsidR="0094406B" w:rsidRDefault="0094406B" w:rsidP="0094406B"/>
    <w:p w14:paraId="3B49111F" w14:textId="77777777" w:rsidR="0094406B" w:rsidRPr="00DE0F66" w:rsidRDefault="0094406B" w:rsidP="0094406B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94406B" w:rsidRPr="00DE0F66" w14:paraId="35092070" w14:textId="77777777" w:rsidTr="004E2511">
        <w:sdt>
          <w:sdtPr>
            <w:rPr>
              <w:rFonts w:ascii="Arial" w:hAnsi="Arial" w:cs="Arial"/>
              <w:b/>
              <w:lang w:val="es-MX"/>
            </w:rPr>
            <w:id w:val="-158936355"/>
            <w:lock w:val="contentLocked"/>
            <w:placeholder>
              <w:docPart w:val="90A91D72EDC34066ADD91D8DA4398088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7D22A461" w14:textId="77777777" w:rsidR="0094406B" w:rsidRPr="00DE0F66" w:rsidRDefault="0094406B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C36D43" w:rsidRPr="00DE0F66" w14:paraId="00B108D0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626864063"/>
            <w:lock w:val="contentLocked"/>
            <w:placeholder>
              <w:docPart w:val="DEFCDD67D74344318CA007CB11AEE5E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A2E44A0" w14:textId="77777777" w:rsidR="00C36D43" w:rsidRPr="00DE0F66" w:rsidRDefault="00C36D43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C0B8319" w14:textId="2DE47116" w:rsidR="00C36D43" w:rsidRPr="00DE0F66" w:rsidRDefault="00C36D43" w:rsidP="00667695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Comparar la </w:t>
            </w:r>
            <w:r w:rsidR="00667695">
              <w:rPr>
                <w:rFonts w:ascii="Arial" w:hAnsi="Arial" w:cs="Arial"/>
              </w:rPr>
              <w:t>totalidad del número de contrato procesados.</w:t>
            </w:r>
          </w:p>
        </w:tc>
      </w:tr>
      <w:tr w:rsidR="00C36D43" w:rsidRPr="00DE0F66" w14:paraId="1CFC0CDF" w14:textId="77777777" w:rsidTr="00667695">
        <w:trPr>
          <w:trHeight w:val="531"/>
        </w:trPr>
        <w:sdt>
          <w:sdtPr>
            <w:rPr>
              <w:rFonts w:ascii="Arial" w:hAnsi="Arial" w:cs="Arial"/>
              <w:b/>
              <w:lang w:val="es-MX"/>
            </w:rPr>
            <w:id w:val="-1311791444"/>
            <w:lock w:val="contentLocked"/>
            <w:placeholder>
              <w:docPart w:val="03245FC4F41746BA95C2FEE67D6C17D6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2ABC5EB" w14:textId="77777777" w:rsidR="00C36D43" w:rsidRPr="00DE0F66" w:rsidRDefault="00C36D43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2D47E3F" w14:textId="4EBA1753" w:rsidR="00C36D43" w:rsidRPr="00D90BE1" w:rsidRDefault="00667695" w:rsidP="00667695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total de</w:t>
            </w:r>
            <w:r w:rsidR="00C36D43" w:rsidRPr="000E09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contratos procesados corresponde al número  presente en el archivo de entrada.</w:t>
            </w:r>
          </w:p>
        </w:tc>
      </w:tr>
    </w:tbl>
    <w:p w14:paraId="0C8677E8" w14:textId="77777777" w:rsidR="0094406B" w:rsidRDefault="0094406B" w:rsidP="0094406B"/>
    <w:p w14:paraId="1DB2B38C" w14:textId="3B34F6D4" w:rsidR="0094406B" w:rsidRDefault="006443E1" w:rsidP="0094406B">
      <w:r>
        <w:t>Ex</w:t>
      </w:r>
      <w:r w:rsidR="00DE3B69">
        <w:t>c</w:t>
      </w:r>
      <w:r>
        <w:t>el Input</w:t>
      </w:r>
    </w:p>
    <w:p w14:paraId="33ED8BF5" w14:textId="77777777" w:rsidR="006443E1" w:rsidRDefault="006443E1" w:rsidP="0094406B"/>
    <w:p w14:paraId="6B9EBCCA" w14:textId="7B1A0887" w:rsidR="0094406B" w:rsidRDefault="00667695" w:rsidP="0094406B">
      <w:r>
        <w:rPr>
          <w:noProof/>
          <w:lang w:val="es-PE" w:eastAsia="es-PE"/>
        </w:rPr>
        <w:drawing>
          <wp:inline distT="0" distB="0" distL="0" distR="0" wp14:anchorId="30C61709" wp14:editId="613C4CFC">
            <wp:extent cx="6405880" cy="18211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A970" w14:textId="33A68F04" w:rsidR="0094406B" w:rsidRDefault="0094406B" w:rsidP="00EC0EF8"/>
    <w:p w14:paraId="17C95536" w14:textId="232A769F" w:rsidR="006443E1" w:rsidRDefault="006443E1" w:rsidP="00EC0EF8">
      <w:r>
        <w:t>Excel Output</w:t>
      </w:r>
    </w:p>
    <w:p w14:paraId="2F1584DC" w14:textId="77777777" w:rsidR="006443E1" w:rsidRDefault="006443E1" w:rsidP="00EC0EF8"/>
    <w:p w14:paraId="27A667C0" w14:textId="27EF65FF" w:rsidR="006443E1" w:rsidRDefault="006443E1" w:rsidP="00EC0EF8">
      <w:r>
        <w:rPr>
          <w:noProof/>
          <w:lang w:val="es-PE" w:eastAsia="es-PE"/>
        </w:rPr>
        <w:drawing>
          <wp:inline distT="0" distB="0" distL="0" distR="0" wp14:anchorId="2628AC0C" wp14:editId="2201C94F">
            <wp:extent cx="6405880" cy="1411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9324" w14:textId="77777777" w:rsidR="00667695" w:rsidRDefault="00667695" w:rsidP="00EC0EF8"/>
    <w:p w14:paraId="31B1BE75" w14:textId="6BCC3D34" w:rsidR="0094406B" w:rsidRDefault="0094406B" w:rsidP="00EC0EF8"/>
    <w:p w14:paraId="1554F606" w14:textId="1CC66FAD" w:rsidR="006443E1" w:rsidRDefault="006443E1" w:rsidP="00EC0EF8"/>
    <w:p w14:paraId="03B6F5E0" w14:textId="66A821C1" w:rsidR="006443E1" w:rsidRDefault="006443E1" w:rsidP="00EC0EF8"/>
    <w:p w14:paraId="761B9C4D" w14:textId="77777777" w:rsidR="006443E1" w:rsidRDefault="006443E1" w:rsidP="006443E1"/>
    <w:p w14:paraId="1C482F49" w14:textId="77777777" w:rsidR="006443E1" w:rsidRDefault="006443E1" w:rsidP="006443E1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6443E1" w:rsidRPr="00DE0F66" w14:paraId="05CE2124" w14:textId="77777777" w:rsidTr="004E2511">
        <w:sdt>
          <w:sdtPr>
            <w:rPr>
              <w:rFonts w:ascii="Arial" w:hAnsi="Arial" w:cs="Arial"/>
              <w:b/>
              <w:lang w:val="es-MX"/>
            </w:rPr>
            <w:id w:val="328950699"/>
            <w:lock w:val="contentLocked"/>
            <w:placeholder>
              <w:docPart w:val="93D56E3BBAD744ABAB5EFBD0D25593CD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84AB9FF" w14:textId="77777777" w:rsidR="006443E1" w:rsidRPr="00DE0F66" w:rsidRDefault="006443E1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6443E1" w:rsidRPr="00DE0F66" w14:paraId="5575F4A4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304242548"/>
            <w:lock w:val="contentLocked"/>
            <w:placeholder>
              <w:docPart w:val="C5B8BEB6F9154AF9AAA07D47055A6947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FDA09B7" w14:textId="77777777" w:rsidR="006443E1" w:rsidRPr="00DE0F66" w:rsidRDefault="006443E1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AB38EB0" w14:textId="5BF218DD" w:rsidR="006443E1" w:rsidRPr="00DE0F66" w:rsidRDefault="00455914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C020</w:t>
            </w:r>
          </w:p>
        </w:tc>
      </w:tr>
      <w:tr w:rsidR="006443E1" w:rsidRPr="0011482B" w14:paraId="65C35023" w14:textId="77777777" w:rsidTr="004E251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966804625"/>
            <w:lock w:val="contentLocked"/>
            <w:placeholder>
              <w:docPart w:val="1C4E8288587149578543A6EA68420106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37176A" w14:textId="77777777" w:rsidR="006443E1" w:rsidRPr="00DE0F66" w:rsidRDefault="006443E1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189FD32" w14:textId="62E03DBB" w:rsidR="006443E1" w:rsidRPr="0011482B" w:rsidRDefault="006443E1" w:rsidP="004E251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443E1">
              <w:rPr>
                <w:rFonts w:ascii="Arial" w:hAnsi="Arial" w:cs="Arial"/>
                <w:sz w:val="20"/>
                <w:szCs w:val="20"/>
                <w:lang w:val="es-ES"/>
              </w:rPr>
              <w:t>CALIDAD DE DATOS - MUESTRA  (comparar todos los campos del reporte origen versus el generado por el robot, campo por campo)</w:t>
            </w:r>
          </w:p>
        </w:tc>
      </w:tr>
    </w:tbl>
    <w:p w14:paraId="10E63AEA" w14:textId="77777777" w:rsidR="006443E1" w:rsidRDefault="006443E1" w:rsidP="006443E1"/>
    <w:p w14:paraId="6B6EE192" w14:textId="77777777" w:rsidR="006443E1" w:rsidRPr="00DE0F66" w:rsidRDefault="006443E1" w:rsidP="006443E1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6443E1" w:rsidRPr="00DE0F66" w14:paraId="376DB834" w14:textId="77777777" w:rsidTr="004E2511">
        <w:sdt>
          <w:sdtPr>
            <w:rPr>
              <w:rFonts w:ascii="Arial" w:hAnsi="Arial" w:cs="Arial"/>
              <w:b/>
              <w:lang w:val="es-MX"/>
            </w:rPr>
            <w:id w:val="-1736310292"/>
            <w:lock w:val="contentLocked"/>
            <w:placeholder>
              <w:docPart w:val="C49BAC6DAF844196BFE80B9205F8B848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7D09195" w14:textId="77777777" w:rsidR="006443E1" w:rsidRPr="00DE0F66" w:rsidRDefault="006443E1" w:rsidP="004E251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6443E1" w:rsidRPr="00DE0F66" w14:paraId="5E7AE45C" w14:textId="77777777" w:rsidTr="004E251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47001776"/>
            <w:lock w:val="contentLocked"/>
            <w:placeholder>
              <w:docPart w:val="3FDF2796541B4E6F8B3D158CE6D1F11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74069C7" w14:textId="77777777" w:rsidR="006443E1" w:rsidRPr="00DE0F66" w:rsidRDefault="006443E1" w:rsidP="004E251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D26A453" w14:textId="021B8796" w:rsidR="006443E1" w:rsidRPr="00DE0F66" w:rsidRDefault="006443E1" w:rsidP="004E251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Comparar todos los campos del reporte</w:t>
            </w:r>
          </w:p>
        </w:tc>
      </w:tr>
      <w:tr w:rsidR="006443E1" w:rsidRPr="00DE0F66" w14:paraId="24B2A2CC" w14:textId="77777777" w:rsidTr="004E2511">
        <w:trPr>
          <w:trHeight w:val="531"/>
        </w:trPr>
        <w:sdt>
          <w:sdtPr>
            <w:rPr>
              <w:rFonts w:ascii="Arial" w:hAnsi="Arial" w:cs="Arial"/>
              <w:b/>
              <w:lang w:val="es-MX"/>
            </w:rPr>
            <w:id w:val="-1359580991"/>
            <w:lock w:val="contentLocked"/>
            <w:placeholder>
              <w:docPart w:val="42072C424A324DA9A6E8E13E32AD99C7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B977FF4" w14:textId="77777777" w:rsidR="006443E1" w:rsidRPr="00DE0F66" w:rsidRDefault="006443E1" w:rsidP="004E251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E148802" w14:textId="1C862EBC" w:rsidR="006443E1" w:rsidRPr="00D90BE1" w:rsidRDefault="006443E1" w:rsidP="006443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totalidad de campos del reporte debe estar homologada con el archivo de entrada</w:t>
            </w:r>
          </w:p>
        </w:tc>
      </w:tr>
    </w:tbl>
    <w:p w14:paraId="741C3F80" w14:textId="5B8A391C" w:rsidR="006443E1" w:rsidRDefault="006443E1" w:rsidP="006443E1"/>
    <w:p w14:paraId="60BDC02F" w14:textId="31B9CD8F" w:rsidR="00920921" w:rsidRDefault="00920921" w:rsidP="006443E1">
      <w:r>
        <w:t>Excel Input</w:t>
      </w:r>
    </w:p>
    <w:p w14:paraId="04E5BBCA" w14:textId="77777777" w:rsidR="00920921" w:rsidRDefault="00920921" w:rsidP="006443E1"/>
    <w:p w14:paraId="5B23D9CE" w14:textId="048DAB0E" w:rsidR="006443E1" w:rsidRDefault="00920921" w:rsidP="00EC0EF8">
      <w:r>
        <w:rPr>
          <w:noProof/>
          <w:lang w:val="es-PE" w:eastAsia="es-PE"/>
        </w:rPr>
        <w:drawing>
          <wp:inline distT="0" distB="0" distL="0" distR="0" wp14:anchorId="0F7E56F5" wp14:editId="6BAEC12C">
            <wp:extent cx="6405880" cy="23660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F17B" w14:textId="6440D37D" w:rsidR="00920921" w:rsidRDefault="00920921" w:rsidP="00EC0EF8"/>
    <w:p w14:paraId="25FE5A39" w14:textId="4F474D70" w:rsidR="00920921" w:rsidRDefault="00920921" w:rsidP="00EC0EF8">
      <w:r>
        <w:t>Excel Output</w:t>
      </w:r>
    </w:p>
    <w:p w14:paraId="36B06A2A" w14:textId="0AEC1F83" w:rsidR="00920921" w:rsidRDefault="00920921" w:rsidP="00EC0EF8"/>
    <w:p w14:paraId="1F81A1CF" w14:textId="53867D46" w:rsidR="00920921" w:rsidRDefault="00920921" w:rsidP="00EC0EF8">
      <w:bookmarkStart w:id="1" w:name="_GoBack"/>
      <w:r>
        <w:rPr>
          <w:noProof/>
          <w:lang w:val="es-PE" w:eastAsia="es-PE"/>
        </w:rPr>
        <w:drawing>
          <wp:inline distT="0" distB="0" distL="0" distR="0" wp14:anchorId="6980C8CF" wp14:editId="268CF219">
            <wp:extent cx="6405880" cy="23412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20921" w:rsidSect="00E433D4">
      <w:headerReference w:type="default" r:id="rId25"/>
      <w:footerReference w:type="default" r:id="rId26"/>
      <w:type w:val="continuous"/>
      <w:pgSz w:w="12242" w:h="15842" w:code="1"/>
      <w:pgMar w:top="1418" w:right="1077" w:bottom="1134" w:left="1077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2DA5D" w14:textId="77777777" w:rsidR="00FB3115" w:rsidRDefault="00FB3115">
      <w:r>
        <w:separator/>
      </w:r>
    </w:p>
  </w:endnote>
  <w:endnote w:type="continuationSeparator" w:id="0">
    <w:p w14:paraId="4E986DC0" w14:textId="77777777" w:rsidR="00FB3115" w:rsidRDefault="00FB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4E2511" w14:paraId="49E7C719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13D3B788" w14:textId="77777777" w:rsidR="004E2511" w:rsidRPr="00D11B53" w:rsidRDefault="004E2511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  <w:r>
            <w:rPr>
              <w:rStyle w:val="Nmerodepgina"/>
              <w:snapToGrid w:val="0"/>
              <w:sz w:val="18"/>
              <w:lang w:eastAsia="en-US"/>
            </w:rPr>
            <w:t>v1.0 – Feb.2019</w:t>
          </w:r>
        </w:p>
      </w:tc>
      <w:tc>
        <w:tcPr>
          <w:tcW w:w="4346" w:type="dxa"/>
        </w:tcPr>
        <w:p w14:paraId="3C349FEB" w14:textId="1FD796F4" w:rsidR="004E2511" w:rsidRDefault="004E2511" w:rsidP="00071160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FB3115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FB3115">
            <w:rPr>
              <w:rStyle w:val="Nmerodepgina"/>
              <w:i/>
              <w:noProof/>
              <w:sz w:val="18"/>
            </w:rPr>
            <w:t>1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5BCDE3EB" w14:textId="77777777" w:rsidR="004E2511" w:rsidRDefault="004E2511">
    <w:pPr>
      <w:pStyle w:val="Piedepgina"/>
      <w:rPr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4E2511" w14:paraId="7C670E2E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09599342" w14:textId="77777777" w:rsidR="004E2511" w:rsidRDefault="004E2511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  <w:r>
            <w:rPr>
              <w:rStyle w:val="Nmerodepgina"/>
              <w:snapToGrid w:val="0"/>
              <w:sz w:val="18"/>
              <w:lang w:eastAsia="en-US"/>
            </w:rPr>
            <w:t>v1.0 – Feb.2020</w:t>
          </w:r>
        </w:p>
        <w:p w14:paraId="616BD105" w14:textId="428BD43A" w:rsidR="004E2511" w:rsidRPr="00D11B53" w:rsidRDefault="004E2511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</w:p>
      </w:tc>
      <w:tc>
        <w:tcPr>
          <w:tcW w:w="4346" w:type="dxa"/>
        </w:tcPr>
        <w:p w14:paraId="003E9858" w14:textId="22B960B8" w:rsidR="004E2511" w:rsidRDefault="004E2511" w:rsidP="00071160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024BC4">
            <w:rPr>
              <w:rStyle w:val="Nmerodepgina"/>
              <w:i/>
              <w:noProof/>
              <w:snapToGrid w:val="0"/>
              <w:sz w:val="18"/>
              <w:lang w:eastAsia="en-US"/>
            </w:rPr>
            <w:t>10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024BC4">
            <w:rPr>
              <w:rStyle w:val="Nmerodepgina"/>
              <w:i/>
              <w:noProof/>
              <w:sz w:val="18"/>
            </w:rPr>
            <w:t>10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1897ECFB" w14:textId="77777777" w:rsidR="004E2511" w:rsidRDefault="004E2511">
    <w:pPr>
      <w:pStyle w:val="Piedepgina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DAAE5" w14:textId="77777777" w:rsidR="00FB3115" w:rsidRDefault="00FB3115">
      <w:r>
        <w:separator/>
      </w:r>
    </w:p>
  </w:footnote>
  <w:footnote w:type="continuationSeparator" w:id="0">
    <w:p w14:paraId="0C32CAB3" w14:textId="77777777" w:rsidR="00FB3115" w:rsidRDefault="00FB3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80"/>
      <w:gridCol w:w="7426"/>
    </w:tblGrid>
    <w:tr w:rsidR="004E2511" w14:paraId="71FB726F" w14:textId="77777777" w:rsidTr="00DE0F66">
      <w:trPr>
        <w:cantSplit/>
        <w:trHeight w:val="703"/>
      </w:trPr>
      <w:tc>
        <w:tcPr>
          <w:tcW w:w="2780" w:type="dxa"/>
        </w:tcPr>
        <w:p w14:paraId="4C86AC4F" w14:textId="77777777" w:rsidR="004E2511" w:rsidRDefault="004E2511">
          <w:pPr>
            <w:pStyle w:val="Encabezado"/>
          </w:pPr>
          <w:r w:rsidRPr="00382DF2">
            <w:rPr>
              <w:noProof/>
              <w:lang w:val="es-PE" w:eastAsia="es-PE"/>
            </w:rPr>
            <w:drawing>
              <wp:inline distT="0" distB="0" distL="0" distR="0" wp14:anchorId="11AD815B" wp14:editId="48484A3D">
                <wp:extent cx="1576070" cy="398145"/>
                <wp:effectExtent l="0" t="0" r="5080" b="190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6" w:type="dxa"/>
          <w:vAlign w:val="center"/>
        </w:tcPr>
        <w:p w14:paraId="658D1F6C" w14:textId="77777777" w:rsidR="004E2511" w:rsidRPr="00DE0F66" w:rsidRDefault="004E2511" w:rsidP="007D23EA">
          <w:pPr>
            <w:pStyle w:val="Encabezado"/>
            <w:jc w:val="right"/>
            <w:rPr>
              <w:rFonts w:ascii="Arial" w:hAnsi="Arial"/>
              <w:sz w:val="24"/>
            </w:rPr>
          </w:pPr>
          <w:r w:rsidRPr="00DE0F66">
            <w:rPr>
              <w:rFonts w:ascii="Arial" w:hAnsi="Arial"/>
              <w:sz w:val="24"/>
            </w:rPr>
            <w:t>T907 - Evidencia de Pruebas</w:t>
          </w:r>
        </w:p>
      </w:tc>
    </w:tr>
  </w:tbl>
  <w:p w14:paraId="5662045C" w14:textId="77777777" w:rsidR="004E2511" w:rsidRDefault="004E25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80"/>
      <w:gridCol w:w="7426"/>
    </w:tblGrid>
    <w:tr w:rsidR="004E2511" w14:paraId="621509A8" w14:textId="77777777" w:rsidTr="00DE0F66">
      <w:trPr>
        <w:cantSplit/>
        <w:trHeight w:val="703"/>
      </w:trPr>
      <w:tc>
        <w:tcPr>
          <w:tcW w:w="2780" w:type="dxa"/>
        </w:tcPr>
        <w:p w14:paraId="1C2762D4" w14:textId="77777777" w:rsidR="004E2511" w:rsidRDefault="004E2511">
          <w:pPr>
            <w:pStyle w:val="Encabezado"/>
          </w:pPr>
          <w:r w:rsidRPr="00382DF2">
            <w:rPr>
              <w:noProof/>
              <w:lang w:val="es-PE" w:eastAsia="es-PE"/>
            </w:rPr>
            <w:drawing>
              <wp:inline distT="0" distB="0" distL="0" distR="0" wp14:anchorId="4215BDC5" wp14:editId="571E0BB4">
                <wp:extent cx="1576070" cy="398145"/>
                <wp:effectExtent l="0" t="0" r="5080" b="190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6" w:type="dxa"/>
          <w:vAlign w:val="center"/>
        </w:tcPr>
        <w:p w14:paraId="2E071DF5" w14:textId="77777777" w:rsidR="004E2511" w:rsidRPr="00DE0F66" w:rsidRDefault="004E2511" w:rsidP="007D23EA">
          <w:pPr>
            <w:pStyle w:val="Encabezado"/>
            <w:jc w:val="right"/>
            <w:rPr>
              <w:rFonts w:ascii="Arial" w:hAnsi="Arial"/>
              <w:sz w:val="24"/>
            </w:rPr>
          </w:pPr>
          <w:r w:rsidRPr="00DE0F66">
            <w:rPr>
              <w:rFonts w:ascii="Arial" w:hAnsi="Arial"/>
              <w:sz w:val="24"/>
            </w:rPr>
            <w:t>T907 - Evidencia de Pruebas</w:t>
          </w:r>
        </w:p>
      </w:tc>
    </w:tr>
  </w:tbl>
  <w:p w14:paraId="5C206113" w14:textId="77777777" w:rsidR="004E2511" w:rsidRDefault="004E25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4A3F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6"/>
    <w:rsid w:val="00021A9E"/>
    <w:rsid w:val="00024BC4"/>
    <w:rsid w:val="00026284"/>
    <w:rsid w:val="0006004E"/>
    <w:rsid w:val="00070C6E"/>
    <w:rsid w:val="00071160"/>
    <w:rsid w:val="00072F17"/>
    <w:rsid w:val="00097B4C"/>
    <w:rsid w:val="000A4AB9"/>
    <w:rsid w:val="000B7DAC"/>
    <w:rsid w:val="000D6246"/>
    <w:rsid w:val="000E092E"/>
    <w:rsid w:val="000E172F"/>
    <w:rsid w:val="00101B64"/>
    <w:rsid w:val="00102011"/>
    <w:rsid w:val="0011482B"/>
    <w:rsid w:val="00122CD8"/>
    <w:rsid w:val="001677E3"/>
    <w:rsid w:val="001841EF"/>
    <w:rsid w:val="0019547A"/>
    <w:rsid w:val="00197884"/>
    <w:rsid w:val="001A3EEB"/>
    <w:rsid w:val="001A4161"/>
    <w:rsid w:val="001B46C3"/>
    <w:rsid w:val="001D001C"/>
    <w:rsid w:val="001E74F7"/>
    <w:rsid w:val="001F16B2"/>
    <w:rsid w:val="001F23D2"/>
    <w:rsid w:val="001F2EE5"/>
    <w:rsid w:val="00231AB1"/>
    <w:rsid w:val="00256F2E"/>
    <w:rsid w:val="00274C20"/>
    <w:rsid w:val="00281098"/>
    <w:rsid w:val="00282B80"/>
    <w:rsid w:val="0029601C"/>
    <w:rsid w:val="002A0C41"/>
    <w:rsid w:val="002A4AF0"/>
    <w:rsid w:val="002B6E0B"/>
    <w:rsid w:val="002C53EB"/>
    <w:rsid w:val="002D5E89"/>
    <w:rsid w:val="002E5CFB"/>
    <w:rsid w:val="002F225A"/>
    <w:rsid w:val="00303BF3"/>
    <w:rsid w:val="00311822"/>
    <w:rsid w:val="00314AA4"/>
    <w:rsid w:val="00320767"/>
    <w:rsid w:val="00343EB6"/>
    <w:rsid w:val="0034577B"/>
    <w:rsid w:val="003524DF"/>
    <w:rsid w:val="00356D6B"/>
    <w:rsid w:val="00377482"/>
    <w:rsid w:val="003848FA"/>
    <w:rsid w:val="003A310C"/>
    <w:rsid w:val="003A432E"/>
    <w:rsid w:val="003B0837"/>
    <w:rsid w:val="003F2F0B"/>
    <w:rsid w:val="003F576C"/>
    <w:rsid w:val="004009A9"/>
    <w:rsid w:val="00400C14"/>
    <w:rsid w:val="00405D3C"/>
    <w:rsid w:val="00433BFB"/>
    <w:rsid w:val="00436351"/>
    <w:rsid w:val="004431DE"/>
    <w:rsid w:val="00450BEB"/>
    <w:rsid w:val="00455914"/>
    <w:rsid w:val="00460353"/>
    <w:rsid w:val="00464C75"/>
    <w:rsid w:val="00470248"/>
    <w:rsid w:val="00476E8F"/>
    <w:rsid w:val="004846CA"/>
    <w:rsid w:val="0049716F"/>
    <w:rsid w:val="004A101C"/>
    <w:rsid w:val="004B56F2"/>
    <w:rsid w:val="004D6F50"/>
    <w:rsid w:val="004D700D"/>
    <w:rsid w:val="004E2511"/>
    <w:rsid w:val="004E2BC9"/>
    <w:rsid w:val="004E3A1B"/>
    <w:rsid w:val="004F3FE2"/>
    <w:rsid w:val="004F4255"/>
    <w:rsid w:val="005047C2"/>
    <w:rsid w:val="005051FD"/>
    <w:rsid w:val="00507B52"/>
    <w:rsid w:val="00507FC3"/>
    <w:rsid w:val="0051097B"/>
    <w:rsid w:val="00525657"/>
    <w:rsid w:val="00525AEC"/>
    <w:rsid w:val="00533BA6"/>
    <w:rsid w:val="00554C3A"/>
    <w:rsid w:val="00562FA9"/>
    <w:rsid w:val="00577F72"/>
    <w:rsid w:val="005871CC"/>
    <w:rsid w:val="00587DF6"/>
    <w:rsid w:val="005D5A96"/>
    <w:rsid w:val="005E0F49"/>
    <w:rsid w:val="00625C56"/>
    <w:rsid w:val="006351DF"/>
    <w:rsid w:val="00636137"/>
    <w:rsid w:val="006373D2"/>
    <w:rsid w:val="006443E1"/>
    <w:rsid w:val="0064504D"/>
    <w:rsid w:val="0064517C"/>
    <w:rsid w:val="00645464"/>
    <w:rsid w:val="00652B5C"/>
    <w:rsid w:val="00663FC3"/>
    <w:rsid w:val="00664799"/>
    <w:rsid w:val="006659DD"/>
    <w:rsid w:val="00667695"/>
    <w:rsid w:val="0067196C"/>
    <w:rsid w:val="00680D6D"/>
    <w:rsid w:val="0068370A"/>
    <w:rsid w:val="00685D83"/>
    <w:rsid w:val="006B27ED"/>
    <w:rsid w:val="006D6580"/>
    <w:rsid w:val="006E0E59"/>
    <w:rsid w:val="00736DE1"/>
    <w:rsid w:val="007422CE"/>
    <w:rsid w:val="0076125B"/>
    <w:rsid w:val="00763795"/>
    <w:rsid w:val="007823FE"/>
    <w:rsid w:val="0079211F"/>
    <w:rsid w:val="007A795B"/>
    <w:rsid w:val="007B2E08"/>
    <w:rsid w:val="007B3459"/>
    <w:rsid w:val="007C1EFF"/>
    <w:rsid w:val="007C4625"/>
    <w:rsid w:val="007C65D4"/>
    <w:rsid w:val="007D23EA"/>
    <w:rsid w:val="00855D2A"/>
    <w:rsid w:val="008579AA"/>
    <w:rsid w:val="00857A72"/>
    <w:rsid w:val="00866035"/>
    <w:rsid w:val="00872101"/>
    <w:rsid w:val="00882C7C"/>
    <w:rsid w:val="00892442"/>
    <w:rsid w:val="008B1AF7"/>
    <w:rsid w:val="008C639E"/>
    <w:rsid w:val="008C65F6"/>
    <w:rsid w:val="008E0F3C"/>
    <w:rsid w:val="008F07D2"/>
    <w:rsid w:val="00901140"/>
    <w:rsid w:val="00901C6F"/>
    <w:rsid w:val="00920921"/>
    <w:rsid w:val="00932029"/>
    <w:rsid w:val="0094270B"/>
    <w:rsid w:val="00943BE4"/>
    <w:rsid w:val="0094406B"/>
    <w:rsid w:val="0095138D"/>
    <w:rsid w:val="00970E66"/>
    <w:rsid w:val="009B17DE"/>
    <w:rsid w:val="009D4476"/>
    <w:rsid w:val="009F38BE"/>
    <w:rsid w:val="00A06F6A"/>
    <w:rsid w:val="00A134B3"/>
    <w:rsid w:val="00A1623F"/>
    <w:rsid w:val="00A428DC"/>
    <w:rsid w:val="00A54DB3"/>
    <w:rsid w:val="00A5749B"/>
    <w:rsid w:val="00A645B8"/>
    <w:rsid w:val="00A71304"/>
    <w:rsid w:val="00A8269B"/>
    <w:rsid w:val="00A90E84"/>
    <w:rsid w:val="00A92294"/>
    <w:rsid w:val="00AB5339"/>
    <w:rsid w:val="00AC27AC"/>
    <w:rsid w:val="00AC78FD"/>
    <w:rsid w:val="00AD1190"/>
    <w:rsid w:val="00AE5423"/>
    <w:rsid w:val="00B53CA0"/>
    <w:rsid w:val="00B62111"/>
    <w:rsid w:val="00B73090"/>
    <w:rsid w:val="00B86A0F"/>
    <w:rsid w:val="00B90688"/>
    <w:rsid w:val="00B94892"/>
    <w:rsid w:val="00BA3895"/>
    <w:rsid w:val="00BC01DB"/>
    <w:rsid w:val="00BC5CD0"/>
    <w:rsid w:val="00BD3886"/>
    <w:rsid w:val="00C054D7"/>
    <w:rsid w:val="00C17A30"/>
    <w:rsid w:val="00C20967"/>
    <w:rsid w:val="00C316CC"/>
    <w:rsid w:val="00C36267"/>
    <w:rsid w:val="00C36D43"/>
    <w:rsid w:val="00C43E00"/>
    <w:rsid w:val="00C50D67"/>
    <w:rsid w:val="00C57FF5"/>
    <w:rsid w:val="00C73CB3"/>
    <w:rsid w:val="00CA4CD6"/>
    <w:rsid w:val="00CA643F"/>
    <w:rsid w:val="00CB467E"/>
    <w:rsid w:val="00CC3D6E"/>
    <w:rsid w:val="00CC4918"/>
    <w:rsid w:val="00CC4E35"/>
    <w:rsid w:val="00CC74DD"/>
    <w:rsid w:val="00CE1D9B"/>
    <w:rsid w:val="00CE1DF0"/>
    <w:rsid w:val="00D04E98"/>
    <w:rsid w:val="00D05A5E"/>
    <w:rsid w:val="00D32171"/>
    <w:rsid w:val="00D46757"/>
    <w:rsid w:val="00D61DE6"/>
    <w:rsid w:val="00D81E35"/>
    <w:rsid w:val="00D86EA6"/>
    <w:rsid w:val="00D90BE1"/>
    <w:rsid w:val="00DD66BC"/>
    <w:rsid w:val="00DD7F92"/>
    <w:rsid w:val="00DE0F66"/>
    <w:rsid w:val="00DE3B69"/>
    <w:rsid w:val="00E0388B"/>
    <w:rsid w:val="00E0764C"/>
    <w:rsid w:val="00E17317"/>
    <w:rsid w:val="00E3716E"/>
    <w:rsid w:val="00E433D4"/>
    <w:rsid w:val="00E6245B"/>
    <w:rsid w:val="00E66CEB"/>
    <w:rsid w:val="00E71AB4"/>
    <w:rsid w:val="00E73A99"/>
    <w:rsid w:val="00E773E7"/>
    <w:rsid w:val="00E833EC"/>
    <w:rsid w:val="00E95A28"/>
    <w:rsid w:val="00EB171B"/>
    <w:rsid w:val="00EC036E"/>
    <w:rsid w:val="00EC0EF8"/>
    <w:rsid w:val="00EC2128"/>
    <w:rsid w:val="00EC3A75"/>
    <w:rsid w:val="00ED6E1C"/>
    <w:rsid w:val="00EF4EBE"/>
    <w:rsid w:val="00F0155A"/>
    <w:rsid w:val="00F10177"/>
    <w:rsid w:val="00F11316"/>
    <w:rsid w:val="00F161DC"/>
    <w:rsid w:val="00F16BEB"/>
    <w:rsid w:val="00F371D3"/>
    <w:rsid w:val="00F51DF0"/>
    <w:rsid w:val="00F74E6D"/>
    <w:rsid w:val="00F853C7"/>
    <w:rsid w:val="00F917CA"/>
    <w:rsid w:val="00F93C21"/>
    <w:rsid w:val="00FA74A1"/>
    <w:rsid w:val="00FB3115"/>
    <w:rsid w:val="00FB729B"/>
    <w:rsid w:val="00FD4B6A"/>
    <w:rsid w:val="00FD64D2"/>
    <w:rsid w:val="00FF3B59"/>
    <w:rsid w:val="00FF43E1"/>
    <w:rsid w:val="00FF4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5021B9"/>
  <w15:docId w15:val="{F83A5581-B5DF-4F51-9393-319B5778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6C"/>
    <w:rPr>
      <w:lang w:val="es-ES" w:eastAsia="es-ES"/>
    </w:rPr>
  </w:style>
  <w:style w:type="paragraph" w:styleId="Ttulo1">
    <w:name w:val="heading 1"/>
    <w:basedOn w:val="Normal"/>
    <w:next w:val="Normal"/>
    <w:qFormat/>
    <w:rsid w:val="003F576C"/>
    <w:pPr>
      <w:keepNext/>
      <w:outlineLvl w:val="0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F576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576C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nhideWhenUsed/>
    <w:rsid w:val="003F576C"/>
    <w:pPr>
      <w:spacing w:before="100" w:beforeAutospacing="1" w:after="119"/>
    </w:pPr>
    <w:rPr>
      <w:sz w:val="24"/>
      <w:szCs w:val="24"/>
      <w:lang w:val="es-MX" w:eastAsia="es-MX"/>
    </w:rPr>
  </w:style>
  <w:style w:type="character" w:customStyle="1" w:styleId="EncabezadoCar">
    <w:name w:val="Encabezado Car"/>
    <w:link w:val="Encabezado"/>
    <w:rsid w:val="00872101"/>
    <w:rPr>
      <w:lang w:val="es-ES" w:eastAsia="es-ES"/>
    </w:rPr>
  </w:style>
  <w:style w:type="character" w:styleId="Nmerodepgina">
    <w:name w:val="page number"/>
    <w:basedOn w:val="Fuentedeprrafopredeter"/>
    <w:rsid w:val="00872101"/>
  </w:style>
  <w:style w:type="character" w:styleId="Textodelmarcadordeposicin">
    <w:name w:val="Placeholder Text"/>
    <w:basedOn w:val="Fuentedeprrafopredeter"/>
    <w:uiPriority w:val="99"/>
    <w:semiHidden/>
    <w:rsid w:val="00400C14"/>
    <w:rPr>
      <w:color w:val="808080"/>
    </w:rPr>
  </w:style>
  <w:style w:type="paragraph" w:styleId="Textodeglobo">
    <w:name w:val="Balloon Text"/>
    <w:basedOn w:val="Normal"/>
    <w:link w:val="TextodegloboCar"/>
    <w:rsid w:val="00400C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00C14"/>
    <w:rPr>
      <w:rFonts w:ascii="Tahoma" w:hAnsi="Tahoma" w:cs="Tahoma"/>
      <w:sz w:val="16"/>
      <w:szCs w:val="16"/>
      <w:lang w:val="es-ES" w:eastAsia="es-ES"/>
    </w:rPr>
  </w:style>
  <w:style w:type="character" w:customStyle="1" w:styleId="Estilo1">
    <w:name w:val="Estilo1"/>
    <w:basedOn w:val="Fuentedeprrafopredeter"/>
    <w:rsid w:val="00400C14"/>
    <w:rPr>
      <w:b/>
    </w:rPr>
  </w:style>
  <w:style w:type="character" w:customStyle="1" w:styleId="Estilo2">
    <w:name w:val="Estilo2"/>
    <w:basedOn w:val="Fuentedeprrafopredeter"/>
    <w:rsid w:val="00400C14"/>
    <w:rPr>
      <w:b/>
      <w:sz w:val="28"/>
    </w:rPr>
  </w:style>
  <w:style w:type="character" w:customStyle="1" w:styleId="Estilo3">
    <w:name w:val="Estilo3"/>
    <w:basedOn w:val="Fuentedeprrafopredeter"/>
    <w:rsid w:val="00400C14"/>
    <w:rPr>
      <w:b/>
      <w:sz w:val="24"/>
    </w:rPr>
  </w:style>
  <w:style w:type="character" w:customStyle="1" w:styleId="Estilo4">
    <w:name w:val="Estilo4"/>
    <w:basedOn w:val="Fuentedeprrafopredeter"/>
    <w:rsid w:val="00400C14"/>
    <w:rPr>
      <w:b/>
    </w:rPr>
  </w:style>
  <w:style w:type="paragraph" w:styleId="Prrafodelista">
    <w:name w:val="List Paragraph"/>
    <w:basedOn w:val="Normal"/>
    <w:uiPriority w:val="34"/>
    <w:qFormat/>
    <w:rsid w:val="005871C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rsid w:val="00DE0F6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Carlos\Documents\BBVA\CPA%20LEAN\T907%20Evidencia%20de%20Pruebas%20Calidad%20V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4FCEFFCC634422B3855C29DAA19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F3DB0-770B-4B5B-873C-170E7FADA91A}"/>
      </w:docPartPr>
      <w:docPartBody>
        <w:p w:rsidR="00BA5452" w:rsidRDefault="009C407A">
          <w:pPr>
            <w:pStyle w:val="A04FCEFFCC634422B3855C29DAA1923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3E2899D96B4453AC79D02CF3295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4953-2450-40ED-A2C4-919887EBD5F8}"/>
      </w:docPartPr>
      <w:docPartBody>
        <w:p w:rsidR="00BA5452" w:rsidRDefault="009C407A">
          <w:pPr>
            <w:pStyle w:val="B13E2899D96B4453AC79D02CF329532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77617AEE824EDA8324F9164CB26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A7DB-1A5B-4241-A706-A824A769C347}"/>
      </w:docPartPr>
      <w:docPartBody>
        <w:p w:rsidR="00BA5452" w:rsidRDefault="005F21C7" w:rsidP="005F21C7">
          <w:pPr>
            <w:pStyle w:val="3277617AEE824EDA8324F9164CB2653E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FD76D164E0486A9C4BBFBE434E9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B926E-6ECE-440E-A69A-4671215F084E}"/>
      </w:docPartPr>
      <w:docPartBody>
        <w:p w:rsidR="00BA5452" w:rsidRDefault="005F21C7" w:rsidP="005F21C7">
          <w:pPr>
            <w:pStyle w:val="D4FD76D164E0486A9C4BBFBE434E9EF3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A2295764B348DD8BD1AB56C6C06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40DE4-DFB7-42D7-AEDE-C1B756832E16}"/>
      </w:docPartPr>
      <w:docPartBody>
        <w:p w:rsidR="00BA5452" w:rsidRDefault="00036EDD" w:rsidP="00036EDD">
          <w:pPr>
            <w:pStyle w:val="4EA2295764B348DD8BD1AB56C6C06FE94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Elegir elemento</w:t>
          </w:r>
        </w:p>
      </w:docPartBody>
    </w:docPart>
    <w:docPart>
      <w:docPartPr>
        <w:name w:val="F6E96B9BD1A44D3FA0E27C7D6B137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5FEB-5705-42C2-81B3-57047288CC5F}"/>
      </w:docPartPr>
      <w:docPartBody>
        <w:p w:rsidR="00BA5452" w:rsidRDefault="005F21C7" w:rsidP="005F21C7">
          <w:pPr>
            <w:pStyle w:val="F6E96B9BD1A44D3FA0E27C7D6B13716D"/>
          </w:pPr>
          <w:r w:rsidRPr="005D3802">
            <w:rPr>
              <w:rStyle w:val="Estilo2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0E7BA03775B441179BA21B92FCBB4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5E38-8D83-4909-B88C-BF014505D064}"/>
      </w:docPartPr>
      <w:docPartBody>
        <w:p w:rsidR="00BA5452" w:rsidRDefault="00036EDD" w:rsidP="00036EDD">
          <w:pPr>
            <w:pStyle w:val="0E7BA03775B441179BA21B92FCBB4AD04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5AD1CFAA81E241EBA54CC2A52B755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03423-2F33-4354-9207-B4099CC42425}"/>
      </w:docPartPr>
      <w:docPartBody>
        <w:p w:rsidR="00BA5452" w:rsidRDefault="005F21C7" w:rsidP="005F21C7">
          <w:pPr>
            <w:pStyle w:val="5AD1CFAA81E241EBA54CC2A52B755B5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39B6C6F5CD4D8BA47C1392CD9FE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EA3E-E5F3-4CBD-B794-E37293527B49}"/>
      </w:docPartPr>
      <w:docPartBody>
        <w:p w:rsidR="00BA5452" w:rsidRDefault="005F21C7" w:rsidP="005F21C7">
          <w:pPr>
            <w:pStyle w:val="4939B6C6F5CD4D8BA47C1392CD9FEF0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C20410DA3F4838BA486AD6C412D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0B2A3-2C98-4771-9E35-04121AF212B9}"/>
      </w:docPartPr>
      <w:docPartBody>
        <w:p w:rsidR="00B8032D" w:rsidRDefault="00DC1D10" w:rsidP="00DC1D10">
          <w:pPr>
            <w:pStyle w:val="11C20410DA3F4838BA486AD6C412D9B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5D7A3DA22EF4FC9A985D6A2786B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FDFE-85C4-48F1-81D3-E17D6C78B8AB}"/>
      </w:docPartPr>
      <w:docPartBody>
        <w:p w:rsidR="00B8032D" w:rsidRDefault="00DC1D10" w:rsidP="00DC1D10">
          <w:pPr>
            <w:pStyle w:val="D5D7A3DA22EF4FC9A985D6A2786BCFD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B4380EAAA6342CCA7A1209F15BE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BE35-FA34-4596-B480-2B53FF4ECD72}"/>
      </w:docPartPr>
      <w:docPartBody>
        <w:p w:rsidR="00B8032D" w:rsidRDefault="00DC1D10" w:rsidP="00DC1D10">
          <w:pPr>
            <w:pStyle w:val="9B4380EAAA6342CCA7A1209F15BEA32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3C3008E47D4172B8BF0B9BCA6E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CA46-CBC6-4766-AA2D-EF47E71B65CB}"/>
      </w:docPartPr>
      <w:docPartBody>
        <w:p w:rsidR="00CB45EE" w:rsidRDefault="00F61D9F" w:rsidP="00F61D9F">
          <w:pPr>
            <w:pStyle w:val="8F3C3008E47D4172B8BF0B9BCA6ED112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E59738A7CF124EDFA9FA61B6CFC0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8854A-6146-4614-BC11-562FD1BF54EF}"/>
      </w:docPartPr>
      <w:docPartBody>
        <w:p w:rsidR="00EE7E67" w:rsidRDefault="00CB45EE" w:rsidP="00CB45EE">
          <w:pPr>
            <w:pStyle w:val="E59738A7CF124EDFA9FA61B6CFC0AC5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3CC9A05A094D7AA15F2D65AE092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A5B43-84CE-4A78-93EE-5BA5BA4B4FE9}"/>
      </w:docPartPr>
      <w:docPartBody>
        <w:p w:rsidR="00EE7E67" w:rsidRDefault="00CB45EE" w:rsidP="00CB45EE">
          <w:pPr>
            <w:pStyle w:val="823CC9A05A094D7AA15F2D65AE09202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8E036203C2A460BBE3F64AF92B20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4F275-44BF-40B3-8792-930E14E0E3C0}"/>
      </w:docPartPr>
      <w:docPartBody>
        <w:p w:rsidR="00EE7E67" w:rsidRDefault="00CB45EE" w:rsidP="00CB45EE">
          <w:pPr>
            <w:pStyle w:val="88E036203C2A460BBE3F64AF92B204E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795A33999F4B5383BAE840F9DC1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37AEC-30AF-4E98-82AC-502EA543AB48}"/>
      </w:docPartPr>
      <w:docPartBody>
        <w:p w:rsidR="00B1179B" w:rsidRDefault="005A2155" w:rsidP="005A2155">
          <w:pPr>
            <w:pStyle w:val="82795A33999F4B5383BAE840F9DC109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5C956D41BD94397AAE32B170A85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477CB-AAAB-4886-8B2C-9A5DA8D3A52F}"/>
      </w:docPartPr>
      <w:docPartBody>
        <w:p w:rsidR="00B1179B" w:rsidRDefault="005A2155" w:rsidP="005A2155">
          <w:pPr>
            <w:pStyle w:val="15C956D41BD94397AAE32B170A85445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29D2F8963A4FA6909AD0FDDAD8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3F1B6-2CED-46BA-B8DB-3F1412D029D6}"/>
      </w:docPartPr>
      <w:docPartBody>
        <w:p w:rsidR="00B1179B" w:rsidRDefault="005A2155" w:rsidP="005A2155">
          <w:pPr>
            <w:pStyle w:val="CA29D2F8963A4FA6909AD0FDDAD8173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146B51FC9FE4AB89683C0126C564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53A4C-B903-4AC6-8406-6D33BD7966B6}"/>
      </w:docPartPr>
      <w:docPartBody>
        <w:p w:rsidR="00B1179B" w:rsidRDefault="005A2155" w:rsidP="005A2155">
          <w:pPr>
            <w:pStyle w:val="C146B51FC9FE4AB89683C0126C5649C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82513F42BA3409F9FC880FA1DE0E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9356B-A61B-4B1A-8D9F-B1E05336BF47}"/>
      </w:docPartPr>
      <w:docPartBody>
        <w:p w:rsidR="00B1179B" w:rsidRDefault="005A2155" w:rsidP="005A2155">
          <w:pPr>
            <w:pStyle w:val="D82513F42BA3409F9FC880FA1DE0EEE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37ECAAB54A4A649C28EE044844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CB6BF-2DC7-4C11-AE20-1B96FDA3BE98}"/>
      </w:docPartPr>
      <w:docPartBody>
        <w:p w:rsidR="00B1179B" w:rsidRDefault="005A2155" w:rsidP="005A2155">
          <w:pPr>
            <w:pStyle w:val="0C37ECAAB54A4A649C28EE044844EC93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E853ED2A12458EB2368E97430E4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9FE3C-9379-4EE3-9BDD-AA230DC8707D}"/>
      </w:docPartPr>
      <w:docPartBody>
        <w:p w:rsidR="00B1179B" w:rsidRDefault="005A2155" w:rsidP="005A2155">
          <w:pPr>
            <w:pStyle w:val="7BE853ED2A12458EB2368E97430E4A7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2B14ED7B76A4A5F9A5FA45B51AA3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DF30C-C46A-4560-A665-AEEBCEAFBA6A}"/>
      </w:docPartPr>
      <w:docPartBody>
        <w:p w:rsidR="00B1179B" w:rsidRDefault="005A2155" w:rsidP="005A2155">
          <w:pPr>
            <w:pStyle w:val="72B14ED7B76A4A5F9A5FA45B51AA3A9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EAB3122CA064F1B83ABCDC060C0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FAC15-877D-4B7F-80C5-8AC919E6717D}"/>
      </w:docPartPr>
      <w:docPartBody>
        <w:p w:rsidR="00B1179B" w:rsidRDefault="005A2155" w:rsidP="005A2155">
          <w:pPr>
            <w:pStyle w:val="1EAB3122CA064F1B83ABCDC060C026A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CDB19FEC9240118E6EB7FFFD5B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095FE-3FE2-4B65-809D-31FE5FE3DC9C}"/>
      </w:docPartPr>
      <w:docPartBody>
        <w:p w:rsidR="00B1179B" w:rsidRDefault="005A2155" w:rsidP="005A2155">
          <w:pPr>
            <w:pStyle w:val="7BCDB19FEC9240118E6EB7FFFD5B066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23B1BD42DFD44DFB2EC381B399C0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D7512-15D2-4654-A362-C8FF097B4904}"/>
      </w:docPartPr>
      <w:docPartBody>
        <w:p w:rsidR="00B1179B" w:rsidRDefault="005A2155" w:rsidP="005A2155">
          <w:pPr>
            <w:pStyle w:val="023B1BD42DFD44DFB2EC381B399C03D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13BC883D1D94E1B90D9493A102A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D168D-5CD1-45F1-B5C5-6D86E106960D}"/>
      </w:docPartPr>
      <w:docPartBody>
        <w:p w:rsidR="00B1179B" w:rsidRDefault="005A2155" w:rsidP="005A2155">
          <w:pPr>
            <w:pStyle w:val="713BC883D1D94E1B90D9493A102A903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F220D9D3D3437DAA9556FDB201C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F04EF-CD13-4EBA-8C54-55109D2ACA3A}"/>
      </w:docPartPr>
      <w:docPartBody>
        <w:p w:rsidR="00857056" w:rsidRDefault="00B1179B" w:rsidP="00B1179B">
          <w:pPr>
            <w:pStyle w:val="1CF220D9D3D3437DAA9556FDB201C2A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48669C37291463C9F21DBE889155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59F5-857D-4212-80C9-02EAC30C20DE}"/>
      </w:docPartPr>
      <w:docPartBody>
        <w:p w:rsidR="00857056" w:rsidRDefault="00B1179B" w:rsidP="00B1179B">
          <w:pPr>
            <w:pStyle w:val="B48669C37291463C9F21DBE889155B9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873B9E2564547C8B369A812DFAAB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1A4AB-678F-47BD-8E73-850AC2B8375D}"/>
      </w:docPartPr>
      <w:docPartBody>
        <w:p w:rsidR="00857056" w:rsidRDefault="00B1179B" w:rsidP="00B1179B">
          <w:pPr>
            <w:pStyle w:val="4873B9E2564547C8B369A812DFAABEE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A91D72EDC34066ADD91D8DA4398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B05D5-A181-4D66-8E14-9C78C08C9AF7}"/>
      </w:docPartPr>
      <w:docPartBody>
        <w:p w:rsidR="00857056" w:rsidRDefault="00B1179B" w:rsidP="00B1179B">
          <w:pPr>
            <w:pStyle w:val="90A91D72EDC34066ADD91D8DA439808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CDD67D74344318CA007CB11AE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A93F3-FC97-4AB1-ADA6-4A6FBDE3AE61}"/>
      </w:docPartPr>
      <w:docPartBody>
        <w:p w:rsidR="00857056" w:rsidRDefault="00B1179B" w:rsidP="00B1179B">
          <w:pPr>
            <w:pStyle w:val="DEFCDD67D74344318CA007CB11AEE5E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245FC4F41746BA95C2FEE67D6C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6F67E-4896-42D6-AD06-4B8392CE5DCB}"/>
      </w:docPartPr>
      <w:docPartBody>
        <w:p w:rsidR="00857056" w:rsidRDefault="00B1179B" w:rsidP="00B1179B">
          <w:pPr>
            <w:pStyle w:val="03245FC4F41746BA95C2FEE67D6C17D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3D56E3BBAD744ABAB5EFBD0D2559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63EB2-CA60-4B2A-B76A-DF10EAF5F7C2}"/>
      </w:docPartPr>
      <w:docPartBody>
        <w:p w:rsidR="00857056" w:rsidRDefault="00B1179B" w:rsidP="00B1179B">
          <w:pPr>
            <w:pStyle w:val="93D56E3BBAD744ABAB5EFBD0D25593C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5B8BEB6F9154AF9AAA07D47055A6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42F5D-0856-4E9F-B564-DCB8D7C6232C}"/>
      </w:docPartPr>
      <w:docPartBody>
        <w:p w:rsidR="00857056" w:rsidRDefault="00B1179B" w:rsidP="00B1179B">
          <w:pPr>
            <w:pStyle w:val="C5B8BEB6F9154AF9AAA07D47055A694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4E8288587149578543A6EA68420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C848D-34D0-4D19-8F47-9FA365839017}"/>
      </w:docPartPr>
      <w:docPartBody>
        <w:p w:rsidR="00857056" w:rsidRDefault="00B1179B" w:rsidP="00B1179B">
          <w:pPr>
            <w:pStyle w:val="1C4E8288587149578543A6EA6842010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9BAC6DAF844196BFE80B9205F8B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EB3B9-B932-49CB-BF0D-01FAEB788819}"/>
      </w:docPartPr>
      <w:docPartBody>
        <w:p w:rsidR="00857056" w:rsidRDefault="00B1179B" w:rsidP="00B1179B">
          <w:pPr>
            <w:pStyle w:val="C49BAC6DAF844196BFE80B9205F8B84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FDF2796541B4E6F8B3D158CE6D1F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B294D-30AC-4B6E-AD3E-A51B867C0BF7}"/>
      </w:docPartPr>
      <w:docPartBody>
        <w:p w:rsidR="00857056" w:rsidRDefault="00B1179B" w:rsidP="00B1179B">
          <w:pPr>
            <w:pStyle w:val="3FDF2796541B4E6F8B3D158CE6D1F11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2072C424A324DA9A6E8E13E32AD9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0853-447C-4C37-AE1C-FBBB487A73F1}"/>
      </w:docPartPr>
      <w:docPartBody>
        <w:p w:rsidR="00857056" w:rsidRDefault="00B1179B" w:rsidP="00B1179B">
          <w:pPr>
            <w:pStyle w:val="42072C424A324DA9A6E8E13E32AD99C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43ADDA313434F16824D07C5A792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70F94-30A1-476C-82C9-068A461F3772}"/>
      </w:docPartPr>
      <w:docPartBody>
        <w:p w:rsidR="00AC6684" w:rsidRDefault="00AC6684" w:rsidP="00AC6684">
          <w:pPr>
            <w:pStyle w:val="043ADDA313434F16824D07C5A7927C4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388360D32664390BCDCD76D6B213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48742-2005-4391-AEE0-DCF21DAA61F6}"/>
      </w:docPartPr>
      <w:docPartBody>
        <w:p w:rsidR="00AC6684" w:rsidRDefault="00AC6684" w:rsidP="00AC6684">
          <w:pPr>
            <w:pStyle w:val="7388360D32664390BCDCD76D6B213B6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19D94F016C44680AF461A9CF9575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B82B0-32DF-4848-986D-401C9708ECEC}"/>
      </w:docPartPr>
      <w:docPartBody>
        <w:p w:rsidR="00AC6684" w:rsidRDefault="00AC6684" w:rsidP="00AC6684">
          <w:pPr>
            <w:pStyle w:val="019D94F016C44680AF461A9CF9575E61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50884808B046298D4F31BBD6A64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1AE1F-4615-4755-A0B3-25F089C4DCE2}"/>
      </w:docPartPr>
      <w:docPartBody>
        <w:p w:rsidR="00AC6684" w:rsidRDefault="00AC6684" w:rsidP="00AC6684">
          <w:pPr>
            <w:pStyle w:val="0C50884808B046298D4F31BBD6A642E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0C3151F522B47A1AD47D9AFFD5A6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CFCD6-5966-40E6-ABCA-AE1175F3DF74}"/>
      </w:docPartPr>
      <w:docPartBody>
        <w:p w:rsidR="00AC6684" w:rsidRDefault="00AC6684" w:rsidP="00AC6684">
          <w:pPr>
            <w:pStyle w:val="E0C3151F522B47A1AD47D9AFFD5A6BA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52ACA27C8634BB998B70FB540379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B185D-A023-4ADA-9E97-1647D88FFCE9}"/>
      </w:docPartPr>
      <w:docPartBody>
        <w:p w:rsidR="00AC6684" w:rsidRDefault="00AC6684" w:rsidP="00AC6684">
          <w:pPr>
            <w:pStyle w:val="C52ACA27C8634BB998B70FB540379D8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CC9A531CEC1497CA55E6FC5C0D6E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48489-CE05-44DC-BD9B-B86CD2A2641A}"/>
      </w:docPartPr>
      <w:docPartBody>
        <w:p w:rsidR="00AC6684" w:rsidRDefault="00AC6684" w:rsidP="00AC6684">
          <w:pPr>
            <w:pStyle w:val="6CC9A531CEC1497CA55E6FC5C0D6EDA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1420462FC6A4D93B9E7DA833186E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2776-1035-412D-811D-6513E1ED4E3F}"/>
      </w:docPartPr>
      <w:docPartBody>
        <w:p w:rsidR="00AC6684" w:rsidRDefault="00AC6684" w:rsidP="00AC6684">
          <w:pPr>
            <w:pStyle w:val="51420462FC6A4D93B9E7DA833186E3C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8A1666A5F4486595B77D1748470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D5BD6-A3FA-4C27-BB80-A7C3DD2E8C32}"/>
      </w:docPartPr>
      <w:docPartBody>
        <w:p w:rsidR="00AC6684" w:rsidRDefault="00AC6684" w:rsidP="00AC6684">
          <w:pPr>
            <w:pStyle w:val="F78A1666A5F4486595B77D1748470BB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FAF0648BA94E32988289222DD7E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82887-2EBC-4CCF-A930-D4C1B85E8AB8}"/>
      </w:docPartPr>
      <w:docPartBody>
        <w:p w:rsidR="00AC6684" w:rsidRDefault="00AC6684" w:rsidP="00AC6684">
          <w:pPr>
            <w:pStyle w:val="0EFAF0648BA94E32988289222DD7EAD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4F0C66651C44AE495B1A07F1C321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A789D-218E-4153-8586-DB37AC52BCE0}"/>
      </w:docPartPr>
      <w:docPartBody>
        <w:p w:rsidR="00AC6684" w:rsidRDefault="00AC6684" w:rsidP="00AC6684">
          <w:pPr>
            <w:pStyle w:val="94F0C66651C44AE495B1A07F1C32192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491544FCE34AD7B8F0E590347FE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CBE34-84A6-46EC-8023-306A44D30885}"/>
      </w:docPartPr>
      <w:docPartBody>
        <w:p w:rsidR="00AC6684" w:rsidRDefault="00AC6684" w:rsidP="00AC6684">
          <w:pPr>
            <w:pStyle w:val="1F491544FCE34AD7B8F0E590347FE95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9D51DB9046A46179C18E3846A0D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AFFDC-2B20-4127-B3AF-083890A4ED6A}"/>
      </w:docPartPr>
      <w:docPartBody>
        <w:p w:rsidR="00AC6684" w:rsidRDefault="00AC6684" w:rsidP="00AC6684">
          <w:pPr>
            <w:pStyle w:val="29D51DB9046A46179C18E3846A0D91F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849C3B15E884D1FBEC2B1AF9CDE1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5247A-24DF-4C48-B50B-F4CED19AC404}"/>
      </w:docPartPr>
      <w:docPartBody>
        <w:p w:rsidR="00AC6684" w:rsidRDefault="00AC6684" w:rsidP="00AC6684">
          <w:pPr>
            <w:pStyle w:val="7849C3B15E884D1FBEC2B1AF9CDE151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722D108471C4D8C81F23B7FBA380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0FA3-8716-4F81-B930-5BDA75672ED6}"/>
      </w:docPartPr>
      <w:docPartBody>
        <w:p w:rsidR="00AC6684" w:rsidRDefault="00AC6684" w:rsidP="00AC6684">
          <w:pPr>
            <w:pStyle w:val="A722D108471C4D8C81F23B7FBA380B4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02176260EF4DD3A2C3F4EF79FA0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C384B-99EF-4393-979E-E846F8154016}"/>
      </w:docPartPr>
      <w:docPartBody>
        <w:p w:rsidR="00AC6684" w:rsidRDefault="00AC6684" w:rsidP="00AC6684">
          <w:pPr>
            <w:pStyle w:val="4602176260EF4DD3A2C3F4EF79FA0B3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2DAB97A177240EAA067BA583AB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68E71-E9D5-4235-BDED-8139E1726C45}"/>
      </w:docPartPr>
      <w:docPartBody>
        <w:p w:rsidR="00AC6684" w:rsidRDefault="00AC6684" w:rsidP="00AC6684">
          <w:pPr>
            <w:pStyle w:val="42DAB97A177240EAA067BA583AB4B93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E50D7DB3C84D8E9FEA2D576C8A3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CA713-D46C-427A-93D4-C832D93C856E}"/>
      </w:docPartPr>
      <w:docPartBody>
        <w:p w:rsidR="00AC6684" w:rsidRDefault="00AC6684" w:rsidP="00AC6684">
          <w:pPr>
            <w:pStyle w:val="7EE50D7DB3C84D8E9FEA2D576C8A3AB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820E9122BF41E0A8CE497C3126C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1E8AF-22B1-43A6-A741-E5D9B4174F95}"/>
      </w:docPartPr>
      <w:docPartBody>
        <w:p w:rsidR="00AC6684" w:rsidRDefault="00AC6684" w:rsidP="00AC6684">
          <w:pPr>
            <w:pStyle w:val="85820E9122BF41E0A8CE497C3126CFBB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B4F47D2AD846F1BAC6DC78E1710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3F2B4-8FA1-4B02-A469-07F35FD61E3F}"/>
      </w:docPartPr>
      <w:docPartBody>
        <w:p w:rsidR="00AC6684" w:rsidRDefault="00AC6684" w:rsidP="00AC6684">
          <w:pPr>
            <w:pStyle w:val="50B4F47D2AD846F1BAC6DC78E17108E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6ED586386B4FFC9D17CD25CFF73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061D4-E3E7-432C-BEE4-8E6563DCF5AA}"/>
      </w:docPartPr>
      <w:docPartBody>
        <w:p w:rsidR="00AC6684" w:rsidRDefault="00AC6684" w:rsidP="00AC6684">
          <w:pPr>
            <w:pStyle w:val="3B6ED586386B4FFC9D17CD25CFF7304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F19D804D134BF5A747BECDC887C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558A-7763-4904-8112-610CA03707EA}"/>
      </w:docPartPr>
      <w:docPartBody>
        <w:p w:rsidR="00AC6684" w:rsidRDefault="00AC6684" w:rsidP="00AC6684">
          <w:pPr>
            <w:pStyle w:val="B6F19D804D134BF5A747BECDC887C3B3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F92EF2ABB846F3B8094D78D796F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4F00-D3F6-4E63-BF27-1D3BC5049393}"/>
      </w:docPartPr>
      <w:docPartBody>
        <w:p w:rsidR="00AC6684" w:rsidRDefault="00AC6684" w:rsidP="00AC6684">
          <w:pPr>
            <w:pStyle w:val="3EF92EF2ABB846F3B8094D78D796FFC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A7ACF85A5694C82B4C9429246B2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ADC79-2CBC-40EB-B4B6-6185EE61F850}"/>
      </w:docPartPr>
      <w:docPartBody>
        <w:p w:rsidR="00AC6684" w:rsidRDefault="00AC6684" w:rsidP="00AC6684">
          <w:pPr>
            <w:pStyle w:val="BA7ACF85A5694C82B4C9429246B2D9F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B6616415D7E43149785716CDE9D4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C8E4-B8AB-4855-B2BF-5AB5C7269A19}"/>
      </w:docPartPr>
      <w:docPartBody>
        <w:p w:rsidR="00AC6684" w:rsidRDefault="00AC6684" w:rsidP="00AC6684">
          <w:pPr>
            <w:pStyle w:val="6B6616415D7E43149785716CDE9D4FF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E714A8FC70426AB0547F6D91872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A176-8D3C-428C-BCC6-D2AD6E48AAFE}"/>
      </w:docPartPr>
      <w:docPartBody>
        <w:p w:rsidR="00AC6684" w:rsidRDefault="00AC6684" w:rsidP="00AC6684">
          <w:pPr>
            <w:pStyle w:val="17E714A8FC70426AB0547F6D91872B1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6AD88B9534823ACB473425CDE8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34CF-C1A7-4534-9EE5-6181B1874669}"/>
      </w:docPartPr>
      <w:docPartBody>
        <w:p w:rsidR="00AC6684" w:rsidRDefault="00AC6684" w:rsidP="00AC6684">
          <w:pPr>
            <w:pStyle w:val="B0D6AD88B9534823ACB473425CDE8BF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315DB3345B24301B042919F52E81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ACAC1-A00C-46A3-8D09-2FF48643DAEB}"/>
      </w:docPartPr>
      <w:docPartBody>
        <w:p w:rsidR="00AC6684" w:rsidRDefault="00AC6684" w:rsidP="00AC6684">
          <w:pPr>
            <w:pStyle w:val="2315DB3345B24301B042919F52E81E6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E273972DCF4C209059A04C3582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8383D-AB28-4428-9FE2-FE99A4C94597}"/>
      </w:docPartPr>
      <w:docPartBody>
        <w:p w:rsidR="00AC6684" w:rsidRDefault="00AC6684" w:rsidP="00AC6684">
          <w:pPr>
            <w:pStyle w:val="12E273972DCF4C209059A04C35821AE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DB5DEE2789497EA289197431FE6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EFF80-11BB-4410-8AC1-7516E45DA189}"/>
      </w:docPartPr>
      <w:docPartBody>
        <w:p w:rsidR="00AC6684" w:rsidRDefault="00AC6684" w:rsidP="00AC6684">
          <w:pPr>
            <w:pStyle w:val="4FDB5DEE2789497EA289197431FE600B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45C02D86F174F0A9C7F4D378D41E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D747B-1568-4176-A200-3597A3FB13BC}"/>
      </w:docPartPr>
      <w:docPartBody>
        <w:p w:rsidR="00AC6684" w:rsidRDefault="00AC6684" w:rsidP="00AC6684">
          <w:pPr>
            <w:pStyle w:val="145C02D86F174F0A9C7F4D378D41EDD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A702B40BB041D791FDC42DE6B4B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96E68-5C18-4EAE-B9AA-10D30880928C}"/>
      </w:docPartPr>
      <w:docPartBody>
        <w:p w:rsidR="00AC6684" w:rsidRDefault="00AC6684" w:rsidP="00AC6684">
          <w:pPr>
            <w:pStyle w:val="46A702B40BB041D791FDC42DE6B4B77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1992B27692B4D8D88406F426D469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6F64-3EEB-462E-BE36-96E71A34A159}"/>
      </w:docPartPr>
      <w:docPartBody>
        <w:p w:rsidR="00AC6684" w:rsidRDefault="00AC6684" w:rsidP="00AC6684">
          <w:pPr>
            <w:pStyle w:val="01992B27692B4D8D88406F426D46980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FB8AB0D0DD0402989BBECC951B96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A8213-8C2B-4941-A7BE-83DFAFD307AF}"/>
      </w:docPartPr>
      <w:docPartBody>
        <w:p w:rsidR="00AC6684" w:rsidRDefault="00AC6684" w:rsidP="00AC6684">
          <w:pPr>
            <w:pStyle w:val="0FB8AB0D0DD0402989BBECC951B9625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ED51841AFD243CBABB7AE2525DCC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DFDF2-5A94-48D8-957B-10ADCB3F1AF7}"/>
      </w:docPartPr>
      <w:docPartBody>
        <w:p w:rsidR="00AC6684" w:rsidRDefault="00AC6684" w:rsidP="00AC6684">
          <w:pPr>
            <w:pStyle w:val="BED51841AFD243CBABB7AE2525DCC2C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D28BE96B09419090FF17A71828B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77683-0C38-4F9A-94C4-265F126299AA}"/>
      </w:docPartPr>
      <w:docPartBody>
        <w:p w:rsidR="00AC6684" w:rsidRDefault="00AC6684" w:rsidP="00AC6684">
          <w:pPr>
            <w:pStyle w:val="E1D28BE96B09419090FF17A71828BE9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BF6BDD725F40659E45E3E823CDD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50D94-8E95-4E2C-B7E4-7DE83B170CBE}"/>
      </w:docPartPr>
      <w:docPartBody>
        <w:p w:rsidR="00AC6684" w:rsidRDefault="00AC6684" w:rsidP="00AC6684">
          <w:pPr>
            <w:pStyle w:val="32BF6BDD725F40659E45E3E823CDD83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E40B884B8D4763B70C3EDD28124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8087B-FDD7-4DD2-9F4B-D77D85901436}"/>
      </w:docPartPr>
      <w:docPartBody>
        <w:p w:rsidR="00AC6684" w:rsidRDefault="00AC6684" w:rsidP="00AC6684">
          <w:pPr>
            <w:pStyle w:val="67E40B884B8D4763B70C3EDD28124F6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DBF618713094F51948524B7F62E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EC197-3866-4558-9443-AD847D4F5C3B}"/>
      </w:docPartPr>
      <w:docPartBody>
        <w:p w:rsidR="00AC6684" w:rsidRDefault="00AC6684" w:rsidP="00AC6684">
          <w:pPr>
            <w:pStyle w:val="ADBF618713094F51948524B7F62E656B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CAA8A1286914B00B76B6D5FDFD55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93CD3-28DC-4326-8D4F-0B4479C4E432}"/>
      </w:docPartPr>
      <w:docPartBody>
        <w:p w:rsidR="00AC6684" w:rsidRDefault="00AC6684" w:rsidP="00AC6684">
          <w:pPr>
            <w:pStyle w:val="ECAA8A1286914B00B76B6D5FDFD55A4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AF4D94629864A2C87A9E14504567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098-31DB-4DC2-BD34-7E38EFFE3482}"/>
      </w:docPartPr>
      <w:docPartBody>
        <w:p w:rsidR="00AC6684" w:rsidRDefault="00AC6684" w:rsidP="00AC6684">
          <w:pPr>
            <w:pStyle w:val="7AF4D94629864A2C87A9E14504567B2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9F1C2DB3CC4E889B22FE85B6FFB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0D0DF-D332-484F-8CE6-EA2B08111905}"/>
      </w:docPartPr>
      <w:docPartBody>
        <w:p w:rsidR="00AC6684" w:rsidRDefault="00AC6684" w:rsidP="00AC6684">
          <w:pPr>
            <w:pStyle w:val="8F9F1C2DB3CC4E889B22FE85B6FFB90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880C12DD0641BF9E669B41BF3D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FF6AA-CDC8-4773-852C-37B5B28EEABA}"/>
      </w:docPartPr>
      <w:docPartBody>
        <w:p w:rsidR="00AC6684" w:rsidRDefault="00AC6684" w:rsidP="00AC6684">
          <w:pPr>
            <w:pStyle w:val="EE880C12DD0641BF9E669B41BF3D7F5B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540E0DEDE4E4A94B855F2F4D038F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AC94-4C4B-48C9-839D-05B541279BB7}"/>
      </w:docPartPr>
      <w:docPartBody>
        <w:p w:rsidR="00AC6684" w:rsidRDefault="00AC6684" w:rsidP="00AC6684">
          <w:pPr>
            <w:pStyle w:val="A540E0DEDE4E4A94B855F2F4D038F27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EF92A2E427142E0AC27579348A6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0037-3CE1-45C3-BD5F-C27C60D18CB1}"/>
      </w:docPartPr>
      <w:docPartBody>
        <w:p w:rsidR="00AC6684" w:rsidRDefault="00AC6684" w:rsidP="00AC6684">
          <w:pPr>
            <w:pStyle w:val="BEF92A2E427142E0AC27579348A6D93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1F4E6D4F0D64FBD8EB7EC8B7C06A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69F33-6970-4C43-AD5E-98A5494961F8}"/>
      </w:docPartPr>
      <w:docPartBody>
        <w:p w:rsidR="00AC6684" w:rsidRDefault="00AC6684" w:rsidP="00AC6684">
          <w:pPr>
            <w:pStyle w:val="51F4E6D4F0D64FBD8EB7EC8B7C06A1E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DB6D75E9D43473A8E40B9854DCB9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BEB9B-943B-40E9-BD3D-00B2EBE7A4C2}"/>
      </w:docPartPr>
      <w:docPartBody>
        <w:p w:rsidR="00AC6684" w:rsidRDefault="00AC6684" w:rsidP="00AC6684">
          <w:pPr>
            <w:pStyle w:val="6DB6D75E9D43473A8E40B9854DCB915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7CD9C28808745FBAF271044ADEF2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73CD5-3157-44C0-87B3-8AB530401AFE}"/>
      </w:docPartPr>
      <w:docPartBody>
        <w:p w:rsidR="00AC6684" w:rsidRDefault="00AC6684" w:rsidP="00AC6684">
          <w:pPr>
            <w:pStyle w:val="A7CD9C28808745FBAF271044ADEF233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C7"/>
    <w:rsid w:val="00036EDD"/>
    <w:rsid w:val="000A710C"/>
    <w:rsid w:val="00190FC6"/>
    <w:rsid w:val="002023A7"/>
    <w:rsid w:val="0033198D"/>
    <w:rsid w:val="00354945"/>
    <w:rsid w:val="00383EB9"/>
    <w:rsid w:val="003E1158"/>
    <w:rsid w:val="00416522"/>
    <w:rsid w:val="005A2155"/>
    <w:rsid w:val="005E7ADD"/>
    <w:rsid w:val="005F21C7"/>
    <w:rsid w:val="00607885"/>
    <w:rsid w:val="006F5DDA"/>
    <w:rsid w:val="007159E9"/>
    <w:rsid w:val="00774554"/>
    <w:rsid w:val="007E2338"/>
    <w:rsid w:val="00857056"/>
    <w:rsid w:val="009C407A"/>
    <w:rsid w:val="00A32AF2"/>
    <w:rsid w:val="00AC6684"/>
    <w:rsid w:val="00B1179B"/>
    <w:rsid w:val="00B67E54"/>
    <w:rsid w:val="00B8032D"/>
    <w:rsid w:val="00BA5452"/>
    <w:rsid w:val="00C110F8"/>
    <w:rsid w:val="00C65B25"/>
    <w:rsid w:val="00CB45EE"/>
    <w:rsid w:val="00D30146"/>
    <w:rsid w:val="00DA7B9E"/>
    <w:rsid w:val="00DB21D7"/>
    <w:rsid w:val="00DC1D10"/>
    <w:rsid w:val="00DC25CA"/>
    <w:rsid w:val="00DC5501"/>
    <w:rsid w:val="00E35C6E"/>
    <w:rsid w:val="00EE7E67"/>
    <w:rsid w:val="00EF7CE8"/>
    <w:rsid w:val="00F61D9F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6684"/>
    <w:rPr>
      <w:color w:val="808080"/>
    </w:rPr>
  </w:style>
  <w:style w:type="paragraph" w:customStyle="1" w:styleId="A04FCEFFCC634422B3855C29DAA19235">
    <w:name w:val="A04FCEFFCC634422B3855C29DAA19235"/>
  </w:style>
  <w:style w:type="paragraph" w:customStyle="1" w:styleId="BDF0563ABD244467B02AFB1F5C737F0E">
    <w:name w:val="BDF0563ABD244467B02AFB1F5C737F0E"/>
  </w:style>
  <w:style w:type="paragraph" w:customStyle="1" w:styleId="DE827E100B6549B4B55F973BA7322733">
    <w:name w:val="DE827E100B6549B4B55F973BA7322733"/>
  </w:style>
  <w:style w:type="paragraph" w:customStyle="1" w:styleId="B0541CFEDD0B459EACF572EADFE7DBFD">
    <w:name w:val="B0541CFEDD0B459EACF572EADFE7DBFD"/>
  </w:style>
  <w:style w:type="paragraph" w:customStyle="1" w:styleId="75126BBBA870412DBACCB73FCE953A16">
    <w:name w:val="75126BBBA870412DBACCB73FCE953A16"/>
  </w:style>
  <w:style w:type="paragraph" w:customStyle="1" w:styleId="4A13405E2BE04A8E86A6AFD9066071BA">
    <w:name w:val="4A13405E2BE04A8E86A6AFD9066071BA"/>
  </w:style>
  <w:style w:type="paragraph" w:customStyle="1" w:styleId="CA81A1974F874ED6BCAB38A97488542E">
    <w:name w:val="CA81A1974F874ED6BCAB38A97488542E"/>
  </w:style>
  <w:style w:type="paragraph" w:customStyle="1" w:styleId="B13E2899D96B4453AC79D02CF329532A">
    <w:name w:val="B13E2899D96B4453AC79D02CF329532A"/>
  </w:style>
  <w:style w:type="paragraph" w:customStyle="1" w:styleId="16A53DBDD3CB49D2956357C5B9BD88B3">
    <w:name w:val="16A53DBDD3CB49D2956357C5B9BD88B3"/>
    <w:rsid w:val="005F21C7"/>
  </w:style>
  <w:style w:type="paragraph" w:customStyle="1" w:styleId="FB0C9C4C5F3449F4ABA108F3FDC0DC28">
    <w:name w:val="FB0C9C4C5F3449F4ABA108F3FDC0DC28"/>
    <w:rsid w:val="005F21C7"/>
  </w:style>
  <w:style w:type="character" w:customStyle="1" w:styleId="Estilo2">
    <w:name w:val="Estilo2"/>
    <w:basedOn w:val="Fuentedeprrafopredeter"/>
    <w:rsid w:val="00F61D9F"/>
    <w:rPr>
      <w:b/>
      <w:sz w:val="28"/>
    </w:rPr>
  </w:style>
  <w:style w:type="paragraph" w:customStyle="1" w:styleId="59EF2B65865F46AFA24AD52F25D75EFF">
    <w:name w:val="59EF2B65865F46AFA24AD52F25D75EFF"/>
    <w:rsid w:val="005F21C7"/>
  </w:style>
  <w:style w:type="paragraph" w:customStyle="1" w:styleId="972E0B167F1246FE91A959033D2AAF4A">
    <w:name w:val="972E0B167F1246FE91A959033D2AAF4A"/>
    <w:rsid w:val="005F21C7"/>
  </w:style>
  <w:style w:type="paragraph" w:customStyle="1" w:styleId="CB63B039B7A3473E86314C809528522D">
    <w:name w:val="CB63B039B7A3473E86314C809528522D"/>
    <w:rsid w:val="005F21C7"/>
  </w:style>
  <w:style w:type="paragraph" w:customStyle="1" w:styleId="3277617AEE824EDA8324F9164CB2653E">
    <w:name w:val="3277617AEE824EDA8324F9164CB2653E"/>
    <w:rsid w:val="005F21C7"/>
  </w:style>
  <w:style w:type="paragraph" w:customStyle="1" w:styleId="D4FD76D164E0486A9C4BBFBE434E9EF3">
    <w:name w:val="D4FD76D164E0486A9C4BBFBE434E9EF3"/>
    <w:rsid w:val="005F21C7"/>
  </w:style>
  <w:style w:type="paragraph" w:customStyle="1" w:styleId="4EA2295764B348DD8BD1AB56C6C06FE9">
    <w:name w:val="4EA2295764B348DD8BD1AB56C6C06FE9"/>
    <w:rsid w:val="005F21C7"/>
  </w:style>
  <w:style w:type="paragraph" w:customStyle="1" w:styleId="F6E96B9BD1A44D3FA0E27C7D6B13716D">
    <w:name w:val="F6E96B9BD1A44D3FA0E27C7D6B13716D"/>
    <w:rsid w:val="005F21C7"/>
  </w:style>
  <w:style w:type="paragraph" w:customStyle="1" w:styleId="0E7BA03775B441179BA21B92FCBB4AD0">
    <w:name w:val="0E7BA03775B441179BA21B92FCBB4AD0"/>
    <w:rsid w:val="005F21C7"/>
  </w:style>
  <w:style w:type="paragraph" w:customStyle="1" w:styleId="AFE50CFC45CF4348B9C4F06F4288B9B5">
    <w:name w:val="AFE50CFC45CF4348B9C4F06F4288B9B5"/>
    <w:rsid w:val="005F21C7"/>
  </w:style>
  <w:style w:type="paragraph" w:customStyle="1" w:styleId="5AD1CFAA81E241EBA54CC2A52B755B54">
    <w:name w:val="5AD1CFAA81E241EBA54CC2A52B755B54"/>
    <w:rsid w:val="005F21C7"/>
  </w:style>
  <w:style w:type="paragraph" w:customStyle="1" w:styleId="4939B6C6F5CD4D8BA47C1392CD9FEF0A">
    <w:name w:val="4939B6C6F5CD4D8BA47C1392CD9FEF0A"/>
    <w:rsid w:val="005F21C7"/>
  </w:style>
  <w:style w:type="paragraph" w:customStyle="1" w:styleId="4EA2295764B348DD8BD1AB56C6C06FE91">
    <w:name w:val="4EA2295764B348DD8BD1AB56C6C06FE91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1">
    <w:name w:val="0E7BA03775B441179BA21B92FCBB4AD01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2">
    <w:name w:val="4EA2295764B348DD8BD1AB56C6C06FE92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2">
    <w:name w:val="0E7BA03775B441179BA21B92FCBB4AD02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3">
    <w:name w:val="4EA2295764B348DD8BD1AB56C6C06FE93"/>
    <w:rsid w:val="00E35C6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3">
    <w:name w:val="0E7BA03775B441179BA21B92FCBB4AD03"/>
    <w:rsid w:val="00E35C6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4">
    <w:name w:val="4EA2295764B348DD8BD1AB56C6C06FE94"/>
    <w:rsid w:val="00036ED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4">
    <w:name w:val="0E7BA03775B441179BA21B92FCBB4AD04"/>
    <w:rsid w:val="00036ED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CFEEB76588245F0B5829E4116C8F3AD">
    <w:name w:val="8CFEEB76588245F0B5829E4116C8F3AD"/>
    <w:rsid w:val="00416522"/>
    <w:pPr>
      <w:spacing w:after="160" w:line="259" w:lineRule="auto"/>
    </w:pPr>
    <w:rPr>
      <w:lang w:val="es-PE" w:eastAsia="es-PE"/>
    </w:rPr>
  </w:style>
  <w:style w:type="paragraph" w:customStyle="1" w:styleId="E305C0EBF22843789ADC573DAB88185E">
    <w:name w:val="E305C0EBF22843789ADC573DAB88185E"/>
    <w:rsid w:val="00416522"/>
    <w:pPr>
      <w:spacing w:after="160" w:line="259" w:lineRule="auto"/>
    </w:pPr>
    <w:rPr>
      <w:lang w:val="es-PE" w:eastAsia="es-PE"/>
    </w:rPr>
  </w:style>
  <w:style w:type="paragraph" w:customStyle="1" w:styleId="EECC851B68AB45A19C9026807B65BFFB">
    <w:name w:val="EECC851B68AB45A19C9026807B65BFFB"/>
    <w:rsid w:val="00416522"/>
    <w:pPr>
      <w:spacing w:after="160" w:line="259" w:lineRule="auto"/>
    </w:pPr>
    <w:rPr>
      <w:lang w:val="es-PE" w:eastAsia="es-PE"/>
    </w:rPr>
  </w:style>
  <w:style w:type="paragraph" w:customStyle="1" w:styleId="12E580ECBDC6438E9FEACB77667DAAF2">
    <w:name w:val="12E580ECBDC6438E9FEACB77667DAAF2"/>
    <w:rsid w:val="00416522"/>
    <w:pPr>
      <w:spacing w:after="160" w:line="259" w:lineRule="auto"/>
    </w:pPr>
    <w:rPr>
      <w:lang w:val="es-PE" w:eastAsia="es-PE"/>
    </w:rPr>
  </w:style>
  <w:style w:type="paragraph" w:customStyle="1" w:styleId="A87BE2B692C94654918BE1F4889DC489">
    <w:name w:val="A87BE2B692C94654918BE1F4889DC489"/>
    <w:rsid w:val="00416522"/>
    <w:pPr>
      <w:spacing w:after="160" w:line="259" w:lineRule="auto"/>
    </w:pPr>
    <w:rPr>
      <w:lang w:val="es-PE" w:eastAsia="es-PE"/>
    </w:rPr>
  </w:style>
  <w:style w:type="paragraph" w:customStyle="1" w:styleId="E729C1A319974E67ABCA0A98C39EFC6C">
    <w:name w:val="E729C1A319974E67ABCA0A98C39EFC6C"/>
    <w:rsid w:val="00416522"/>
    <w:pPr>
      <w:spacing w:after="160" w:line="259" w:lineRule="auto"/>
    </w:pPr>
    <w:rPr>
      <w:lang w:val="es-PE" w:eastAsia="es-PE"/>
    </w:rPr>
  </w:style>
  <w:style w:type="paragraph" w:customStyle="1" w:styleId="D68233BE0BE8489ABDF0EC1E92C62CD4">
    <w:name w:val="D68233BE0BE8489ABDF0EC1E92C62CD4"/>
    <w:rsid w:val="00416522"/>
    <w:pPr>
      <w:spacing w:after="160" w:line="259" w:lineRule="auto"/>
    </w:pPr>
    <w:rPr>
      <w:lang w:val="es-PE" w:eastAsia="es-PE"/>
    </w:rPr>
  </w:style>
  <w:style w:type="paragraph" w:customStyle="1" w:styleId="EB13FF0323434744A1493423DFCC9ED1">
    <w:name w:val="EB13FF0323434744A1493423DFCC9ED1"/>
    <w:rsid w:val="00416522"/>
    <w:pPr>
      <w:spacing w:after="160" w:line="259" w:lineRule="auto"/>
    </w:pPr>
    <w:rPr>
      <w:lang w:val="es-PE" w:eastAsia="es-PE"/>
    </w:rPr>
  </w:style>
  <w:style w:type="paragraph" w:customStyle="1" w:styleId="B66734D481B941D49676077059A8230F">
    <w:name w:val="B66734D481B941D49676077059A8230F"/>
    <w:rsid w:val="00416522"/>
    <w:pPr>
      <w:spacing w:after="160" w:line="259" w:lineRule="auto"/>
    </w:pPr>
    <w:rPr>
      <w:lang w:val="es-PE" w:eastAsia="es-PE"/>
    </w:rPr>
  </w:style>
  <w:style w:type="paragraph" w:customStyle="1" w:styleId="EF8514BBAD83472582276F1C9585B005">
    <w:name w:val="EF8514BBAD83472582276F1C9585B005"/>
    <w:rsid w:val="00416522"/>
    <w:pPr>
      <w:spacing w:after="160" w:line="259" w:lineRule="auto"/>
    </w:pPr>
    <w:rPr>
      <w:lang w:val="es-PE" w:eastAsia="es-PE"/>
    </w:rPr>
  </w:style>
  <w:style w:type="paragraph" w:customStyle="1" w:styleId="AC51153228024E479A39BA162F48227F">
    <w:name w:val="AC51153228024E479A39BA162F48227F"/>
    <w:rsid w:val="00416522"/>
    <w:pPr>
      <w:spacing w:after="160" w:line="259" w:lineRule="auto"/>
    </w:pPr>
    <w:rPr>
      <w:lang w:val="es-PE" w:eastAsia="es-PE"/>
    </w:rPr>
  </w:style>
  <w:style w:type="paragraph" w:customStyle="1" w:styleId="DE779EB591484F18A992B2C30376708B">
    <w:name w:val="DE779EB591484F18A992B2C30376708B"/>
    <w:rsid w:val="00416522"/>
    <w:pPr>
      <w:spacing w:after="160" w:line="259" w:lineRule="auto"/>
    </w:pPr>
    <w:rPr>
      <w:lang w:val="es-PE" w:eastAsia="es-PE"/>
    </w:rPr>
  </w:style>
  <w:style w:type="paragraph" w:customStyle="1" w:styleId="1C261707AB4445F1BA8EED992C2059A9">
    <w:name w:val="1C261707AB4445F1BA8EED992C2059A9"/>
    <w:rsid w:val="00416522"/>
    <w:pPr>
      <w:spacing w:after="160" w:line="259" w:lineRule="auto"/>
    </w:pPr>
    <w:rPr>
      <w:lang w:val="es-PE" w:eastAsia="es-PE"/>
    </w:rPr>
  </w:style>
  <w:style w:type="paragraph" w:customStyle="1" w:styleId="7683F5E9633245A9A13A0F342BF2E02F">
    <w:name w:val="7683F5E9633245A9A13A0F342BF2E02F"/>
    <w:rsid w:val="00416522"/>
    <w:pPr>
      <w:spacing w:after="160" w:line="259" w:lineRule="auto"/>
    </w:pPr>
    <w:rPr>
      <w:lang w:val="es-PE" w:eastAsia="es-PE"/>
    </w:rPr>
  </w:style>
  <w:style w:type="paragraph" w:customStyle="1" w:styleId="95C357A172A64B339DCFB32EC0DC571E">
    <w:name w:val="95C357A172A64B339DCFB32EC0DC571E"/>
    <w:rsid w:val="00416522"/>
    <w:pPr>
      <w:spacing w:after="160" w:line="259" w:lineRule="auto"/>
    </w:pPr>
    <w:rPr>
      <w:lang w:val="es-PE" w:eastAsia="es-PE"/>
    </w:rPr>
  </w:style>
  <w:style w:type="paragraph" w:customStyle="1" w:styleId="E7352E5C45A948A6866A2FF681EBA72D">
    <w:name w:val="E7352E5C45A948A6866A2FF681EBA72D"/>
    <w:rsid w:val="00383EB9"/>
    <w:pPr>
      <w:spacing w:after="160" w:line="259" w:lineRule="auto"/>
    </w:pPr>
    <w:rPr>
      <w:lang w:val="es-MX" w:eastAsia="es-MX"/>
    </w:rPr>
  </w:style>
  <w:style w:type="paragraph" w:customStyle="1" w:styleId="4637D95772E44472A10D6909D6B7A425">
    <w:name w:val="4637D95772E44472A10D6909D6B7A425"/>
    <w:rsid w:val="00383EB9"/>
    <w:pPr>
      <w:spacing w:after="160" w:line="259" w:lineRule="auto"/>
    </w:pPr>
    <w:rPr>
      <w:lang w:val="es-MX" w:eastAsia="es-MX"/>
    </w:rPr>
  </w:style>
  <w:style w:type="paragraph" w:customStyle="1" w:styleId="1A0AE5BAA1A643A598E26BB8B51086A1">
    <w:name w:val="1A0AE5BAA1A643A598E26BB8B51086A1"/>
    <w:rsid w:val="00DC1D10"/>
    <w:pPr>
      <w:spacing w:after="160" w:line="259" w:lineRule="auto"/>
    </w:pPr>
    <w:rPr>
      <w:lang w:val="es-PE" w:eastAsia="es-PE"/>
    </w:rPr>
  </w:style>
  <w:style w:type="paragraph" w:customStyle="1" w:styleId="69350D89C50E426F8F44460808427CCA">
    <w:name w:val="69350D89C50E426F8F44460808427CCA"/>
    <w:rsid w:val="00DC1D10"/>
    <w:pPr>
      <w:spacing w:after="160" w:line="259" w:lineRule="auto"/>
    </w:pPr>
    <w:rPr>
      <w:lang w:val="es-PE" w:eastAsia="es-PE"/>
    </w:rPr>
  </w:style>
  <w:style w:type="paragraph" w:customStyle="1" w:styleId="43266D88C8114F24A91B5775FBB07834">
    <w:name w:val="43266D88C8114F24A91B5775FBB07834"/>
    <w:rsid w:val="00DC1D10"/>
    <w:pPr>
      <w:spacing w:after="160" w:line="259" w:lineRule="auto"/>
    </w:pPr>
    <w:rPr>
      <w:lang w:val="es-PE" w:eastAsia="es-PE"/>
    </w:rPr>
  </w:style>
  <w:style w:type="paragraph" w:customStyle="1" w:styleId="42963FB3288B4BA49D654BD58DCDCE1B">
    <w:name w:val="42963FB3288B4BA49D654BD58DCDCE1B"/>
    <w:rsid w:val="00DC1D10"/>
    <w:pPr>
      <w:spacing w:after="160" w:line="259" w:lineRule="auto"/>
    </w:pPr>
    <w:rPr>
      <w:lang w:val="es-PE" w:eastAsia="es-PE"/>
    </w:rPr>
  </w:style>
  <w:style w:type="paragraph" w:customStyle="1" w:styleId="4FEBBDEA0B8B48E9A2B801BF8BE35F6D">
    <w:name w:val="4FEBBDEA0B8B48E9A2B801BF8BE35F6D"/>
    <w:rsid w:val="00DC1D10"/>
    <w:pPr>
      <w:spacing w:after="160" w:line="259" w:lineRule="auto"/>
    </w:pPr>
    <w:rPr>
      <w:lang w:val="es-PE" w:eastAsia="es-PE"/>
    </w:rPr>
  </w:style>
  <w:style w:type="paragraph" w:customStyle="1" w:styleId="861DA80198AF4C75ADCF4ADF4018D113">
    <w:name w:val="861DA80198AF4C75ADCF4ADF4018D113"/>
    <w:rsid w:val="00DC1D10"/>
    <w:pPr>
      <w:spacing w:after="160" w:line="259" w:lineRule="auto"/>
    </w:pPr>
    <w:rPr>
      <w:lang w:val="es-PE" w:eastAsia="es-PE"/>
    </w:rPr>
  </w:style>
  <w:style w:type="paragraph" w:customStyle="1" w:styleId="11C20410DA3F4838BA486AD6C412D9BE">
    <w:name w:val="11C20410DA3F4838BA486AD6C412D9BE"/>
    <w:rsid w:val="00DC1D10"/>
    <w:pPr>
      <w:spacing w:after="160" w:line="259" w:lineRule="auto"/>
    </w:pPr>
    <w:rPr>
      <w:lang w:val="es-PE" w:eastAsia="es-PE"/>
    </w:rPr>
  </w:style>
  <w:style w:type="paragraph" w:customStyle="1" w:styleId="D5D7A3DA22EF4FC9A985D6A2786BCFDA">
    <w:name w:val="D5D7A3DA22EF4FC9A985D6A2786BCFDA"/>
    <w:rsid w:val="00DC1D10"/>
    <w:pPr>
      <w:spacing w:after="160" w:line="259" w:lineRule="auto"/>
    </w:pPr>
    <w:rPr>
      <w:lang w:val="es-PE" w:eastAsia="es-PE"/>
    </w:rPr>
  </w:style>
  <w:style w:type="paragraph" w:customStyle="1" w:styleId="9919D69A580847398A3D22CF937DF910">
    <w:name w:val="9919D69A580847398A3D22CF937DF910"/>
    <w:rsid w:val="00DC1D10"/>
    <w:pPr>
      <w:spacing w:after="160" w:line="259" w:lineRule="auto"/>
    </w:pPr>
    <w:rPr>
      <w:lang w:val="es-PE" w:eastAsia="es-PE"/>
    </w:rPr>
  </w:style>
  <w:style w:type="paragraph" w:customStyle="1" w:styleId="9B4380EAAA6342CCA7A1209F15BEA32D">
    <w:name w:val="9B4380EAAA6342CCA7A1209F15BEA32D"/>
    <w:rsid w:val="00DC1D10"/>
    <w:pPr>
      <w:spacing w:after="160" w:line="259" w:lineRule="auto"/>
    </w:pPr>
    <w:rPr>
      <w:lang w:val="es-PE" w:eastAsia="es-PE"/>
    </w:rPr>
  </w:style>
  <w:style w:type="paragraph" w:customStyle="1" w:styleId="F803024A50D84E8E8B7052CE335173A2">
    <w:name w:val="F803024A50D84E8E8B7052CE335173A2"/>
    <w:rsid w:val="00DC1D10"/>
    <w:pPr>
      <w:spacing w:after="160" w:line="259" w:lineRule="auto"/>
    </w:pPr>
    <w:rPr>
      <w:lang w:val="es-PE" w:eastAsia="es-PE"/>
    </w:rPr>
  </w:style>
  <w:style w:type="paragraph" w:customStyle="1" w:styleId="922C9D0F155443CE83DB47C84DAB3797">
    <w:name w:val="922C9D0F155443CE83DB47C84DAB3797"/>
    <w:rsid w:val="00DC1D10"/>
    <w:pPr>
      <w:spacing w:after="160" w:line="259" w:lineRule="auto"/>
    </w:pPr>
    <w:rPr>
      <w:lang w:val="es-PE" w:eastAsia="es-PE"/>
    </w:rPr>
  </w:style>
  <w:style w:type="paragraph" w:customStyle="1" w:styleId="3CF13723D4E84A9FBF36C9FF39357267">
    <w:name w:val="3CF13723D4E84A9FBF36C9FF39357267"/>
    <w:rsid w:val="00DC1D10"/>
    <w:pPr>
      <w:spacing w:after="160" w:line="259" w:lineRule="auto"/>
    </w:pPr>
    <w:rPr>
      <w:lang w:val="es-PE" w:eastAsia="es-PE"/>
    </w:rPr>
  </w:style>
  <w:style w:type="paragraph" w:customStyle="1" w:styleId="494D60430F264F71991B64EEC516AD78">
    <w:name w:val="494D60430F264F71991B64EEC516AD78"/>
    <w:rsid w:val="00DC1D10"/>
    <w:pPr>
      <w:spacing w:after="160" w:line="259" w:lineRule="auto"/>
    </w:pPr>
    <w:rPr>
      <w:lang w:val="es-PE" w:eastAsia="es-PE"/>
    </w:rPr>
  </w:style>
  <w:style w:type="paragraph" w:customStyle="1" w:styleId="46F2B030FAAD4A5BAF232508FA0E3644">
    <w:name w:val="46F2B030FAAD4A5BAF232508FA0E3644"/>
    <w:rsid w:val="00DC1D10"/>
    <w:pPr>
      <w:spacing w:after="160" w:line="259" w:lineRule="auto"/>
    </w:pPr>
    <w:rPr>
      <w:lang w:val="es-PE" w:eastAsia="es-PE"/>
    </w:rPr>
  </w:style>
  <w:style w:type="paragraph" w:customStyle="1" w:styleId="2B093420B3B94FD589B3220C17D93B1F">
    <w:name w:val="2B093420B3B94FD589B3220C17D93B1F"/>
    <w:rsid w:val="00DC1D10"/>
    <w:pPr>
      <w:spacing w:after="160" w:line="259" w:lineRule="auto"/>
    </w:pPr>
    <w:rPr>
      <w:lang w:val="es-PE" w:eastAsia="es-PE"/>
    </w:rPr>
  </w:style>
  <w:style w:type="paragraph" w:customStyle="1" w:styleId="58E636E21ABD458ABD05F3F1C8C31499">
    <w:name w:val="58E636E21ABD458ABD05F3F1C8C31499"/>
    <w:rsid w:val="00DC1D10"/>
    <w:pPr>
      <w:spacing w:after="160" w:line="259" w:lineRule="auto"/>
    </w:pPr>
    <w:rPr>
      <w:lang w:val="es-PE" w:eastAsia="es-PE"/>
    </w:rPr>
  </w:style>
  <w:style w:type="paragraph" w:customStyle="1" w:styleId="C247FCF6D3304EC1B96E018293BEA0C2">
    <w:name w:val="C247FCF6D3304EC1B96E018293BEA0C2"/>
    <w:rsid w:val="00DC1D10"/>
    <w:pPr>
      <w:spacing w:after="160" w:line="259" w:lineRule="auto"/>
    </w:pPr>
    <w:rPr>
      <w:lang w:val="es-PE" w:eastAsia="es-PE"/>
    </w:rPr>
  </w:style>
  <w:style w:type="paragraph" w:customStyle="1" w:styleId="06C2945DA47044168F1877E21FBDF43D">
    <w:name w:val="06C2945DA47044168F1877E21FBDF43D"/>
    <w:rsid w:val="00DC1D10"/>
    <w:pPr>
      <w:spacing w:after="160" w:line="259" w:lineRule="auto"/>
    </w:pPr>
    <w:rPr>
      <w:lang w:val="es-PE" w:eastAsia="es-PE"/>
    </w:rPr>
  </w:style>
  <w:style w:type="paragraph" w:customStyle="1" w:styleId="AF4B958FD0564FB68E7F65FCE33AE7E6">
    <w:name w:val="AF4B958FD0564FB68E7F65FCE33AE7E6"/>
    <w:rsid w:val="00B8032D"/>
    <w:pPr>
      <w:spacing w:after="160" w:line="259" w:lineRule="auto"/>
    </w:pPr>
    <w:rPr>
      <w:lang w:val="es-PE" w:eastAsia="es-PE"/>
    </w:rPr>
  </w:style>
  <w:style w:type="paragraph" w:customStyle="1" w:styleId="1154FF2B1792497BA42804BC5DFEE24F">
    <w:name w:val="1154FF2B1792497BA42804BC5DFEE24F"/>
    <w:rsid w:val="00B8032D"/>
    <w:pPr>
      <w:spacing w:after="160" w:line="259" w:lineRule="auto"/>
    </w:pPr>
    <w:rPr>
      <w:lang w:val="es-PE" w:eastAsia="es-PE"/>
    </w:rPr>
  </w:style>
  <w:style w:type="paragraph" w:customStyle="1" w:styleId="11A94BBEA1F44F3DB65901E1FCDF637E">
    <w:name w:val="11A94BBEA1F44F3DB65901E1FCDF637E"/>
    <w:rsid w:val="00B8032D"/>
    <w:pPr>
      <w:spacing w:after="160" w:line="259" w:lineRule="auto"/>
    </w:pPr>
    <w:rPr>
      <w:lang w:val="es-PE" w:eastAsia="es-PE"/>
    </w:rPr>
  </w:style>
  <w:style w:type="paragraph" w:customStyle="1" w:styleId="4F1F502375F54A3ABBF27AA200644F93">
    <w:name w:val="4F1F502375F54A3ABBF27AA200644F93"/>
    <w:rsid w:val="00B8032D"/>
    <w:pPr>
      <w:spacing w:after="160" w:line="259" w:lineRule="auto"/>
    </w:pPr>
    <w:rPr>
      <w:lang w:val="es-PE" w:eastAsia="es-PE"/>
    </w:rPr>
  </w:style>
  <w:style w:type="paragraph" w:customStyle="1" w:styleId="52122BAB54EB42D9B79C9CE1A0B43CDF">
    <w:name w:val="52122BAB54EB42D9B79C9CE1A0B43CDF"/>
    <w:rsid w:val="00B8032D"/>
    <w:pPr>
      <w:spacing w:after="160" w:line="259" w:lineRule="auto"/>
    </w:pPr>
    <w:rPr>
      <w:lang w:val="es-PE" w:eastAsia="es-PE"/>
    </w:rPr>
  </w:style>
  <w:style w:type="paragraph" w:customStyle="1" w:styleId="1F3AA2BEE6C54E64B8B0EC0ABEDAE1A6">
    <w:name w:val="1F3AA2BEE6C54E64B8B0EC0ABEDAE1A6"/>
    <w:rsid w:val="00B8032D"/>
    <w:pPr>
      <w:spacing w:after="160" w:line="259" w:lineRule="auto"/>
    </w:pPr>
    <w:rPr>
      <w:lang w:val="es-PE" w:eastAsia="es-PE"/>
    </w:rPr>
  </w:style>
  <w:style w:type="paragraph" w:customStyle="1" w:styleId="04C6EB49AB2747438078AC98A4B0D163">
    <w:name w:val="04C6EB49AB2747438078AC98A4B0D163"/>
    <w:rsid w:val="00B8032D"/>
    <w:pPr>
      <w:spacing w:after="160" w:line="259" w:lineRule="auto"/>
    </w:pPr>
    <w:rPr>
      <w:lang w:val="es-PE" w:eastAsia="es-PE"/>
    </w:rPr>
  </w:style>
  <w:style w:type="paragraph" w:customStyle="1" w:styleId="86CAB4E32D124757821B7C5A3FB71DBC">
    <w:name w:val="86CAB4E32D124757821B7C5A3FB71DBC"/>
    <w:rsid w:val="00B8032D"/>
    <w:pPr>
      <w:spacing w:after="160" w:line="259" w:lineRule="auto"/>
    </w:pPr>
    <w:rPr>
      <w:lang w:val="es-PE" w:eastAsia="es-PE"/>
    </w:rPr>
  </w:style>
  <w:style w:type="paragraph" w:customStyle="1" w:styleId="FBDA3F2475A34BD9A591158D2CF29802">
    <w:name w:val="FBDA3F2475A34BD9A591158D2CF29802"/>
    <w:rsid w:val="00B8032D"/>
    <w:pPr>
      <w:spacing w:after="160" w:line="259" w:lineRule="auto"/>
    </w:pPr>
    <w:rPr>
      <w:lang w:val="es-PE" w:eastAsia="es-PE"/>
    </w:rPr>
  </w:style>
  <w:style w:type="paragraph" w:customStyle="1" w:styleId="D158C5322A9E4335A680C98DD11F03B3">
    <w:name w:val="D158C5322A9E4335A680C98DD11F03B3"/>
    <w:rsid w:val="00B8032D"/>
    <w:pPr>
      <w:spacing w:after="160" w:line="259" w:lineRule="auto"/>
    </w:pPr>
    <w:rPr>
      <w:lang w:val="es-PE" w:eastAsia="es-PE"/>
    </w:rPr>
  </w:style>
  <w:style w:type="paragraph" w:customStyle="1" w:styleId="990B70EF867B45F1989522E82891260E">
    <w:name w:val="990B70EF867B45F1989522E82891260E"/>
    <w:rsid w:val="00B8032D"/>
    <w:pPr>
      <w:spacing w:after="160" w:line="259" w:lineRule="auto"/>
    </w:pPr>
    <w:rPr>
      <w:lang w:val="es-PE" w:eastAsia="es-PE"/>
    </w:rPr>
  </w:style>
  <w:style w:type="paragraph" w:customStyle="1" w:styleId="F722942CDDAE4BB299665D400B484AB3">
    <w:name w:val="F722942CDDAE4BB299665D400B484AB3"/>
    <w:rsid w:val="00B8032D"/>
    <w:pPr>
      <w:spacing w:after="160" w:line="259" w:lineRule="auto"/>
    </w:pPr>
    <w:rPr>
      <w:lang w:val="es-PE" w:eastAsia="es-PE"/>
    </w:rPr>
  </w:style>
  <w:style w:type="paragraph" w:customStyle="1" w:styleId="E21DD95B154F4D16B095956F0234C01E">
    <w:name w:val="E21DD95B154F4D16B095956F0234C01E"/>
    <w:rsid w:val="00B8032D"/>
    <w:pPr>
      <w:spacing w:after="160" w:line="259" w:lineRule="auto"/>
    </w:pPr>
    <w:rPr>
      <w:lang w:val="es-PE" w:eastAsia="es-PE"/>
    </w:rPr>
  </w:style>
  <w:style w:type="paragraph" w:customStyle="1" w:styleId="B7FBC72133DD40359326470FC3D920C5">
    <w:name w:val="B7FBC72133DD40359326470FC3D920C5"/>
    <w:rsid w:val="00B8032D"/>
    <w:pPr>
      <w:spacing w:after="160" w:line="259" w:lineRule="auto"/>
    </w:pPr>
    <w:rPr>
      <w:lang w:val="es-PE" w:eastAsia="es-PE"/>
    </w:rPr>
  </w:style>
  <w:style w:type="paragraph" w:customStyle="1" w:styleId="FD78EC82939044EFBC57F2EF98DF661B">
    <w:name w:val="FD78EC82939044EFBC57F2EF98DF661B"/>
    <w:rsid w:val="00B8032D"/>
    <w:pPr>
      <w:spacing w:after="160" w:line="259" w:lineRule="auto"/>
    </w:pPr>
    <w:rPr>
      <w:lang w:val="es-PE" w:eastAsia="es-PE"/>
    </w:rPr>
  </w:style>
  <w:style w:type="paragraph" w:customStyle="1" w:styleId="20AEF458AB7042AF8C65ADB704E5868A">
    <w:name w:val="20AEF458AB7042AF8C65ADB704E5868A"/>
    <w:rsid w:val="00B8032D"/>
    <w:pPr>
      <w:spacing w:after="160" w:line="259" w:lineRule="auto"/>
    </w:pPr>
    <w:rPr>
      <w:lang w:val="es-PE" w:eastAsia="es-PE"/>
    </w:rPr>
  </w:style>
  <w:style w:type="paragraph" w:customStyle="1" w:styleId="438250536FCD4093AAE6EDA73FE0F0BE">
    <w:name w:val="438250536FCD4093AAE6EDA73FE0F0BE"/>
    <w:rsid w:val="00B8032D"/>
    <w:pPr>
      <w:spacing w:after="160" w:line="259" w:lineRule="auto"/>
    </w:pPr>
    <w:rPr>
      <w:lang w:val="es-PE" w:eastAsia="es-PE"/>
    </w:rPr>
  </w:style>
  <w:style w:type="paragraph" w:customStyle="1" w:styleId="8F3C3008E47D4172B8BF0B9BCA6ED112">
    <w:name w:val="8F3C3008E47D4172B8BF0B9BCA6ED112"/>
    <w:rsid w:val="00F61D9F"/>
    <w:pPr>
      <w:spacing w:after="160" w:line="259" w:lineRule="auto"/>
    </w:pPr>
    <w:rPr>
      <w:lang w:val="es-PE" w:eastAsia="es-PE"/>
    </w:rPr>
  </w:style>
  <w:style w:type="paragraph" w:customStyle="1" w:styleId="E59738A7CF124EDFA9FA61B6CFC0AC50">
    <w:name w:val="E59738A7CF124EDFA9FA61B6CFC0AC50"/>
    <w:rsid w:val="00CB45EE"/>
    <w:pPr>
      <w:spacing w:after="160" w:line="259" w:lineRule="auto"/>
    </w:pPr>
    <w:rPr>
      <w:lang w:val="es-PE" w:eastAsia="es-PE"/>
    </w:rPr>
  </w:style>
  <w:style w:type="paragraph" w:customStyle="1" w:styleId="823CC9A05A094D7AA15F2D65AE092027">
    <w:name w:val="823CC9A05A094D7AA15F2D65AE092027"/>
    <w:rsid w:val="00CB45EE"/>
    <w:pPr>
      <w:spacing w:after="160" w:line="259" w:lineRule="auto"/>
    </w:pPr>
    <w:rPr>
      <w:lang w:val="es-PE" w:eastAsia="es-PE"/>
    </w:rPr>
  </w:style>
  <w:style w:type="paragraph" w:customStyle="1" w:styleId="88E036203C2A460BBE3F64AF92B204E8">
    <w:name w:val="88E036203C2A460BBE3F64AF92B204E8"/>
    <w:rsid w:val="00CB45EE"/>
    <w:pPr>
      <w:spacing w:after="160" w:line="259" w:lineRule="auto"/>
    </w:pPr>
    <w:rPr>
      <w:lang w:val="es-PE" w:eastAsia="es-PE"/>
    </w:rPr>
  </w:style>
  <w:style w:type="paragraph" w:customStyle="1" w:styleId="82795A33999F4B5383BAE840F9DC1094">
    <w:name w:val="82795A33999F4B5383BAE840F9DC1094"/>
    <w:rsid w:val="005A2155"/>
    <w:pPr>
      <w:spacing w:after="160" w:line="259" w:lineRule="auto"/>
    </w:pPr>
    <w:rPr>
      <w:lang w:val="es-PE" w:eastAsia="es-PE"/>
    </w:rPr>
  </w:style>
  <w:style w:type="paragraph" w:customStyle="1" w:styleId="15C956D41BD94397AAE32B170A854456">
    <w:name w:val="15C956D41BD94397AAE32B170A854456"/>
    <w:rsid w:val="005A2155"/>
    <w:pPr>
      <w:spacing w:after="160" w:line="259" w:lineRule="auto"/>
    </w:pPr>
    <w:rPr>
      <w:lang w:val="es-PE" w:eastAsia="es-PE"/>
    </w:rPr>
  </w:style>
  <w:style w:type="paragraph" w:customStyle="1" w:styleId="CA29D2F8963A4FA6909AD0FDDAD81732">
    <w:name w:val="CA29D2F8963A4FA6909AD0FDDAD81732"/>
    <w:rsid w:val="005A2155"/>
    <w:pPr>
      <w:spacing w:after="160" w:line="259" w:lineRule="auto"/>
    </w:pPr>
    <w:rPr>
      <w:lang w:val="es-PE" w:eastAsia="es-PE"/>
    </w:rPr>
  </w:style>
  <w:style w:type="paragraph" w:customStyle="1" w:styleId="C146B51FC9FE4AB89683C0126C5649CE">
    <w:name w:val="C146B51FC9FE4AB89683C0126C5649CE"/>
    <w:rsid w:val="005A2155"/>
    <w:pPr>
      <w:spacing w:after="160" w:line="259" w:lineRule="auto"/>
    </w:pPr>
    <w:rPr>
      <w:lang w:val="es-PE" w:eastAsia="es-PE"/>
    </w:rPr>
  </w:style>
  <w:style w:type="paragraph" w:customStyle="1" w:styleId="D82513F42BA3409F9FC880FA1DE0EEEC">
    <w:name w:val="D82513F42BA3409F9FC880FA1DE0EEEC"/>
    <w:rsid w:val="005A2155"/>
    <w:pPr>
      <w:spacing w:after="160" w:line="259" w:lineRule="auto"/>
    </w:pPr>
    <w:rPr>
      <w:lang w:val="es-PE" w:eastAsia="es-PE"/>
    </w:rPr>
  </w:style>
  <w:style w:type="paragraph" w:customStyle="1" w:styleId="0C37ECAAB54A4A649C28EE044844EC93">
    <w:name w:val="0C37ECAAB54A4A649C28EE044844EC93"/>
    <w:rsid w:val="005A2155"/>
    <w:pPr>
      <w:spacing w:after="160" w:line="259" w:lineRule="auto"/>
    </w:pPr>
    <w:rPr>
      <w:lang w:val="es-PE" w:eastAsia="es-PE"/>
    </w:rPr>
  </w:style>
  <w:style w:type="paragraph" w:customStyle="1" w:styleId="7BE853ED2A12458EB2368E97430E4A74">
    <w:name w:val="7BE853ED2A12458EB2368E97430E4A74"/>
    <w:rsid w:val="005A2155"/>
    <w:pPr>
      <w:spacing w:after="160" w:line="259" w:lineRule="auto"/>
    </w:pPr>
    <w:rPr>
      <w:lang w:val="es-PE" w:eastAsia="es-PE"/>
    </w:rPr>
  </w:style>
  <w:style w:type="paragraph" w:customStyle="1" w:styleId="72B14ED7B76A4A5F9A5FA45B51AA3A96">
    <w:name w:val="72B14ED7B76A4A5F9A5FA45B51AA3A96"/>
    <w:rsid w:val="005A2155"/>
    <w:pPr>
      <w:spacing w:after="160" w:line="259" w:lineRule="auto"/>
    </w:pPr>
    <w:rPr>
      <w:lang w:val="es-PE" w:eastAsia="es-PE"/>
    </w:rPr>
  </w:style>
  <w:style w:type="paragraph" w:customStyle="1" w:styleId="1EAB3122CA064F1B83ABCDC060C026AA">
    <w:name w:val="1EAB3122CA064F1B83ABCDC060C026AA"/>
    <w:rsid w:val="005A2155"/>
    <w:pPr>
      <w:spacing w:after="160" w:line="259" w:lineRule="auto"/>
    </w:pPr>
    <w:rPr>
      <w:lang w:val="es-PE" w:eastAsia="es-PE"/>
    </w:rPr>
  </w:style>
  <w:style w:type="paragraph" w:customStyle="1" w:styleId="7BCDB19FEC9240118E6EB7FFFD5B0660">
    <w:name w:val="7BCDB19FEC9240118E6EB7FFFD5B0660"/>
    <w:rsid w:val="005A2155"/>
    <w:pPr>
      <w:spacing w:after="160" w:line="259" w:lineRule="auto"/>
    </w:pPr>
    <w:rPr>
      <w:lang w:val="es-PE" w:eastAsia="es-PE"/>
    </w:rPr>
  </w:style>
  <w:style w:type="paragraph" w:customStyle="1" w:styleId="023B1BD42DFD44DFB2EC381B399C03D5">
    <w:name w:val="023B1BD42DFD44DFB2EC381B399C03D5"/>
    <w:rsid w:val="005A2155"/>
    <w:pPr>
      <w:spacing w:after="160" w:line="259" w:lineRule="auto"/>
    </w:pPr>
    <w:rPr>
      <w:lang w:val="es-PE" w:eastAsia="es-PE"/>
    </w:rPr>
  </w:style>
  <w:style w:type="paragraph" w:customStyle="1" w:styleId="713BC883D1D94E1B90D9493A102A9037">
    <w:name w:val="713BC883D1D94E1B90D9493A102A9037"/>
    <w:rsid w:val="005A2155"/>
    <w:pPr>
      <w:spacing w:after="160" w:line="259" w:lineRule="auto"/>
    </w:pPr>
    <w:rPr>
      <w:lang w:val="es-PE" w:eastAsia="es-PE"/>
    </w:rPr>
  </w:style>
  <w:style w:type="paragraph" w:customStyle="1" w:styleId="1CF220D9D3D3437DAA9556FDB201C2A8">
    <w:name w:val="1CF220D9D3D3437DAA9556FDB201C2A8"/>
    <w:rsid w:val="00B1179B"/>
    <w:pPr>
      <w:spacing w:after="160" w:line="259" w:lineRule="auto"/>
    </w:pPr>
    <w:rPr>
      <w:lang w:val="es-PE" w:eastAsia="es-PE"/>
    </w:rPr>
  </w:style>
  <w:style w:type="paragraph" w:customStyle="1" w:styleId="B48669C37291463C9F21DBE889155B9A">
    <w:name w:val="B48669C37291463C9F21DBE889155B9A"/>
    <w:rsid w:val="00B1179B"/>
    <w:pPr>
      <w:spacing w:after="160" w:line="259" w:lineRule="auto"/>
    </w:pPr>
    <w:rPr>
      <w:lang w:val="es-PE" w:eastAsia="es-PE"/>
    </w:rPr>
  </w:style>
  <w:style w:type="paragraph" w:customStyle="1" w:styleId="4873B9E2564547C8B369A812DFAABEE0">
    <w:name w:val="4873B9E2564547C8B369A812DFAABEE0"/>
    <w:rsid w:val="00B1179B"/>
    <w:pPr>
      <w:spacing w:after="160" w:line="259" w:lineRule="auto"/>
    </w:pPr>
    <w:rPr>
      <w:lang w:val="es-PE" w:eastAsia="es-PE"/>
    </w:rPr>
  </w:style>
  <w:style w:type="paragraph" w:customStyle="1" w:styleId="90A91D72EDC34066ADD91D8DA4398088">
    <w:name w:val="90A91D72EDC34066ADD91D8DA4398088"/>
    <w:rsid w:val="00B1179B"/>
    <w:pPr>
      <w:spacing w:after="160" w:line="259" w:lineRule="auto"/>
    </w:pPr>
    <w:rPr>
      <w:lang w:val="es-PE" w:eastAsia="es-PE"/>
    </w:rPr>
  </w:style>
  <w:style w:type="paragraph" w:customStyle="1" w:styleId="6D96B9D1E118401C9621D270A2F33E93">
    <w:name w:val="6D96B9D1E118401C9621D270A2F33E93"/>
    <w:rsid w:val="00B1179B"/>
    <w:pPr>
      <w:spacing w:after="160" w:line="259" w:lineRule="auto"/>
    </w:pPr>
    <w:rPr>
      <w:lang w:val="es-PE" w:eastAsia="es-PE"/>
    </w:rPr>
  </w:style>
  <w:style w:type="paragraph" w:customStyle="1" w:styleId="656387E3333049F0AA460BCFE56BB6E3">
    <w:name w:val="656387E3333049F0AA460BCFE56BB6E3"/>
    <w:rsid w:val="00B1179B"/>
    <w:pPr>
      <w:spacing w:after="160" w:line="259" w:lineRule="auto"/>
    </w:pPr>
    <w:rPr>
      <w:lang w:val="es-PE" w:eastAsia="es-PE"/>
    </w:rPr>
  </w:style>
  <w:style w:type="paragraph" w:customStyle="1" w:styleId="DEFCDD67D74344318CA007CB11AEE5E2">
    <w:name w:val="DEFCDD67D74344318CA007CB11AEE5E2"/>
    <w:rsid w:val="00B1179B"/>
    <w:pPr>
      <w:spacing w:after="160" w:line="259" w:lineRule="auto"/>
    </w:pPr>
    <w:rPr>
      <w:lang w:val="es-PE" w:eastAsia="es-PE"/>
    </w:rPr>
  </w:style>
  <w:style w:type="paragraph" w:customStyle="1" w:styleId="03245FC4F41746BA95C2FEE67D6C17D6">
    <w:name w:val="03245FC4F41746BA95C2FEE67D6C17D6"/>
    <w:rsid w:val="00B1179B"/>
    <w:pPr>
      <w:spacing w:after="160" w:line="259" w:lineRule="auto"/>
    </w:pPr>
    <w:rPr>
      <w:lang w:val="es-PE" w:eastAsia="es-PE"/>
    </w:rPr>
  </w:style>
  <w:style w:type="paragraph" w:customStyle="1" w:styleId="93D56E3BBAD744ABAB5EFBD0D25593CD">
    <w:name w:val="93D56E3BBAD744ABAB5EFBD0D25593CD"/>
    <w:rsid w:val="00B1179B"/>
    <w:pPr>
      <w:spacing w:after="160" w:line="259" w:lineRule="auto"/>
    </w:pPr>
    <w:rPr>
      <w:lang w:val="es-PE" w:eastAsia="es-PE"/>
    </w:rPr>
  </w:style>
  <w:style w:type="paragraph" w:customStyle="1" w:styleId="C5B8BEB6F9154AF9AAA07D47055A6947">
    <w:name w:val="C5B8BEB6F9154AF9AAA07D47055A6947"/>
    <w:rsid w:val="00B1179B"/>
    <w:pPr>
      <w:spacing w:after="160" w:line="259" w:lineRule="auto"/>
    </w:pPr>
    <w:rPr>
      <w:lang w:val="es-PE" w:eastAsia="es-PE"/>
    </w:rPr>
  </w:style>
  <w:style w:type="paragraph" w:customStyle="1" w:styleId="1C4E8288587149578543A6EA68420106">
    <w:name w:val="1C4E8288587149578543A6EA68420106"/>
    <w:rsid w:val="00B1179B"/>
    <w:pPr>
      <w:spacing w:after="160" w:line="259" w:lineRule="auto"/>
    </w:pPr>
    <w:rPr>
      <w:lang w:val="es-PE" w:eastAsia="es-PE"/>
    </w:rPr>
  </w:style>
  <w:style w:type="paragraph" w:customStyle="1" w:styleId="C49BAC6DAF844196BFE80B9205F8B848">
    <w:name w:val="C49BAC6DAF844196BFE80B9205F8B848"/>
    <w:rsid w:val="00B1179B"/>
    <w:pPr>
      <w:spacing w:after="160" w:line="259" w:lineRule="auto"/>
    </w:pPr>
    <w:rPr>
      <w:lang w:val="es-PE" w:eastAsia="es-PE"/>
    </w:rPr>
  </w:style>
  <w:style w:type="paragraph" w:customStyle="1" w:styleId="3FDF2796541B4E6F8B3D158CE6D1F112">
    <w:name w:val="3FDF2796541B4E6F8B3D158CE6D1F112"/>
    <w:rsid w:val="00B1179B"/>
    <w:pPr>
      <w:spacing w:after="160" w:line="259" w:lineRule="auto"/>
    </w:pPr>
    <w:rPr>
      <w:lang w:val="es-PE" w:eastAsia="es-PE"/>
    </w:rPr>
  </w:style>
  <w:style w:type="paragraph" w:customStyle="1" w:styleId="42072C424A324DA9A6E8E13E32AD99C7">
    <w:name w:val="42072C424A324DA9A6E8E13E32AD99C7"/>
    <w:rsid w:val="00B1179B"/>
    <w:pPr>
      <w:spacing w:after="160" w:line="259" w:lineRule="auto"/>
    </w:pPr>
    <w:rPr>
      <w:lang w:val="es-PE" w:eastAsia="es-PE"/>
    </w:rPr>
  </w:style>
  <w:style w:type="paragraph" w:customStyle="1" w:styleId="043ADDA313434F16824D07C5A7927C40">
    <w:name w:val="043ADDA313434F16824D07C5A7927C40"/>
    <w:rsid w:val="00AC6684"/>
    <w:pPr>
      <w:spacing w:after="160" w:line="259" w:lineRule="auto"/>
    </w:pPr>
    <w:rPr>
      <w:lang w:val="es-PE" w:eastAsia="es-PE"/>
    </w:rPr>
  </w:style>
  <w:style w:type="paragraph" w:customStyle="1" w:styleId="7388360D32664390BCDCD76D6B213B6D">
    <w:name w:val="7388360D32664390BCDCD76D6B213B6D"/>
    <w:rsid w:val="00AC6684"/>
    <w:pPr>
      <w:spacing w:after="160" w:line="259" w:lineRule="auto"/>
    </w:pPr>
    <w:rPr>
      <w:lang w:val="es-PE" w:eastAsia="es-PE"/>
    </w:rPr>
  </w:style>
  <w:style w:type="paragraph" w:customStyle="1" w:styleId="019D94F016C44680AF461A9CF9575E61">
    <w:name w:val="019D94F016C44680AF461A9CF9575E61"/>
    <w:rsid w:val="00AC6684"/>
    <w:pPr>
      <w:spacing w:after="160" w:line="259" w:lineRule="auto"/>
    </w:pPr>
    <w:rPr>
      <w:lang w:val="es-PE" w:eastAsia="es-PE"/>
    </w:rPr>
  </w:style>
  <w:style w:type="paragraph" w:customStyle="1" w:styleId="0C50884808B046298D4F31BBD6A642E5">
    <w:name w:val="0C50884808B046298D4F31BBD6A642E5"/>
    <w:rsid w:val="00AC6684"/>
    <w:pPr>
      <w:spacing w:after="160" w:line="259" w:lineRule="auto"/>
    </w:pPr>
    <w:rPr>
      <w:lang w:val="es-PE" w:eastAsia="es-PE"/>
    </w:rPr>
  </w:style>
  <w:style w:type="paragraph" w:customStyle="1" w:styleId="E0C3151F522B47A1AD47D9AFFD5A6BA4">
    <w:name w:val="E0C3151F522B47A1AD47D9AFFD5A6BA4"/>
    <w:rsid w:val="00AC6684"/>
    <w:pPr>
      <w:spacing w:after="160" w:line="259" w:lineRule="auto"/>
    </w:pPr>
    <w:rPr>
      <w:lang w:val="es-PE" w:eastAsia="es-PE"/>
    </w:rPr>
  </w:style>
  <w:style w:type="paragraph" w:customStyle="1" w:styleId="C52ACA27C8634BB998B70FB540379D88">
    <w:name w:val="C52ACA27C8634BB998B70FB540379D88"/>
    <w:rsid w:val="00AC6684"/>
    <w:pPr>
      <w:spacing w:after="160" w:line="259" w:lineRule="auto"/>
    </w:pPr>
    <w:rPr>
      <w:lang w:val="es-PE" w:eastAsia="es-PE"/>
    </w:rPr>
  </w:style>
  <w:style w:type="paragraph" w:customStyle="1" w:styleId="6CC9A531CEC1497CA55E6FC5C0D6EDA5">
    <w:name w:val="6CC9A531CEC1497CA55E6FC5C0D6EDA5"/>
    <w:rsid w:val="00AC6684"/>
    <w:pPr>
      <w:spacing w:after="160" w:line="259" w:lineRule="auto"/>
    </w:pPr>
    <w:rPr>
      <w:lang w:val="es-PE" w:eastAsia="es-PE"/>
    </w:rPr>
  </w:style>
  <w:style w:type="paragraph" w:customStyle="1" w:styleId="51420462FC6A4D93B9E7DA833186E3C9">
    <w:name w:val="51420462FC6A4D93B9E7DA833186E3C9"/>
    <w:rsid w:val="00AC6684"/>
    <w:pPr>
      <w:spacing w:after="160" w:line="259" w:lineRule="auto"/>
    </w:pPr>
    <w:rPr>
      <w:lang w:val="es-PE" w:eastAsia="es-PE"/>
    </w:rPr>
  </w:style>
  <w:style w:type="paragraph" w:customStyle="1" w:styleId="F78A1666A5F4486595B77D1748470BBF">
    <w:name w:val="F78A1666A5F4486595B77D1748470BBF"/>
    <w:rsid w:val="00AC6684"/>
    <w:pPr>
      <w:spacing w:after="160" w:line="259" w:lineRule="auto"/>
    </w:pPr>
    <w:rPr>
      <w:lang w:val="es-PE" w:eastAsia="es-PE"/>
    </w:rPr>
  </w:style>
  <w:style w:type="paragraph" w:customStyle="1" w:styleId="0EFAF0648BA94E32988289222DD7EAD0">
    <w:name w:val="0EFAF0648BA94E32988289222DD7EAD0"/>
    <w:rsid w:val="00AC6684"/>
    <w:pPr>
      <w:spacing w:after="160" w:line="259" w:lineRule="auto"/>
    </w:pPr>
    <w:rPr>
      <w:lang w:val="es-PE" w:eastAsia="es-PE"/>
    </w:rPr>
  </w:style>
  <w:style w:type="paragraph" w:customStyle="1" w:styleId="94F0C66651C44AE495B1A07F1C321925">
    <w:name w:val="94F0C66651C44AE495B1A07F1C321925"/>
    <w:rsid w:val="00AC6684"/>
    <w:pPr>
      <w:spacing w:after="160" w:line="259" w:lineRule="auto"/>
    </w:pPr>
    <w:rPr>
      <w:lang w:val="es-PE" w:eastAsia="es-PE"/>
    </w:rPr>
  </w:style>
  <w:style w:type="paragraph" w:customStyle="1" w:styleId="CE0CEA2C89E94C2B8AB06BB9F2EB149B">
    <w:name w:val="CE0CEA2C89E94C2B8AB06BB9F2EB149B"/>
    <w:rsid w:val="00AC6684"/>
    <w:pPr>
      <w:spacing w:after="160" w:line="259" w:lineRule="auto"/>
    </w:pPr>
    <w:rPr>
      <w:lang w:val="es-PE" w:eastAsia="es-PE"/>
    </w:rPr>
  </w:style>
  <w:style w:type="paragraph" w:customStyle="1" w:styleId="1F491544FCE34AD7B8F0E590347FE958">
    <w:name w:val="1F491544FCE34AD7B8F0E590347FE958"/>
    <w:rsid w:val="00AC6684"/>
    <w:pPr>
      <w:spacing w:after="160" w:line="259" w:lineRule="auto"/>
    </w:pPr>
    <w:rPr>
      <w:lang w:val="es-PE" w:eastAsia="es-PE"/>
    </w:rPr>
  </w:style>
  <w:style w:type="paragraph" w:customStyle="1" w:styleId="29D51DB9046A46179C18E3846A0D91FA">
    <w:name w:val="29D51DB9046A46179C18E3846A0D91FA"/>
    <w:rsid w:val="00AC6684"/>
    <w:pPr>
      <w:spacing w:after="160" w:line="259" w:lineRule="auto"/>
    </w:pPr>
    <w:rPr>
      <w:lang w:val="es-PE" w:eastAsia="es-PE"/>
    </w:rPr>
  </w:style>
  <w:style w:type="paragraph" w:customStyle="1" w:styleId="7849C3B15E884D1FBEC2B1AF9CDE151C">
    <w:name w:val="7849C3B15E884D1FBEC2B1AF9CDE151C"/>
    <w:rsid w:val="00AC6684"/>
    <w:pPr>
      <w:spacing w:after="160" w:line="259" w:lineRule="auto"/>
    </w:pPr>
    <w:rPr>
      <w:lang w:val="es-PE" w:eastAsia="es-PE"/>
    </w:rPr>
  </w:style>
  <w:style w:type="paragraph" w:customStyle="1" w:styleId="A722D108471C4D8C81F23B7FBA380B49">
    <w:name w:val="A722D108471C4D8C81F23B7FBA380B49"/>
    <w:rsid w:val="00AC6684"/>
    <w:pPr>
      <w:spacing w:after="160" w:line="259" w:lineRule="auto"/>
    </w:pPr>
    <w:rPr>
      <w:lang w:val="es-PE" w:eastAsia="es-PE"/>
    </w:rPr>
  </w:style>
  <w:style w:type="paragraph" w:customStyle="1" w:styleId="4602176260EF4DD3A2C3F4EF79FA0B3A">
    <w:name w:val="4602176260EF4DD3A2C3F4EF79FA0B3A"/>
    <w:rsid w:val="00AC6684"/>
    <w:pPr>
      <w:spacing w:after="160" w:line="259" w:lineRule="auto"/>
    </w:pPr>
    <w:rPr>
      <w:lang w:val="es-PE" w:eastAsia="es-PE"/>
    </w:rPr>
  </w:style>
  <w:style w:type="paragraph" w:customStyle="1" w:styleId="42DAB97A177240EAA067BA583AB4B932">
    <w:name w:val="42DAB97A177240EAA067BA583AB4B932"/>
    <w:rsid w:val="00AC6684"/>
    <w:pPr>
      <w:spacing w:after="160" w:line="259" w:lineRule="auto"/>
    </w:pPr>
    <w:rPr>
      <w:lang w:val="es-PE" w:eastAsia="es-PE"/>
    </w:rPr>
  </w:style>
  <w:style w:type="paragraph" w:customStyle="1" w:styleId="7EE50D7DB3C84D8E9FEA2D576C8A3ABA">
    <w:name w:val="7EE50D7DB3C84D8E9FEA2D576C8A3ABA"/>
    <w:rsid w:val="00AC6684"/>
    <w:pPr>
      <w:spacing w:after="160" w:line="259" w:lineRule="auto"/>
    </w:pPr>
    <w:rPr>
      <w:lang w:val="es-PE" w:eastAsia="es-PE"/>
    </w:rPr>
  </w:style>
  <w:style w:type="paragraph" w:customStyle="1" w:styleId="85820E9122BF41E0A8CE497C3126CFBB">
    <w:name w:val="85820E9122BF41E0A8CE497C3126CFBB"/>
    <w:rsid w:val="00AC6684"/>
    <w:pPr>
      <w:spacing w:after="160" w:line="259" w:lineRule="auto"/>
    </w:pPr>
    <w:rPr>
      <w:lang w:val="es-PE" w:eastAsia="es-PE"/>
    </w:rPr>
  </w:style>
  <w:style w:type="paragraph" w:customStyle="1" w:styleId="50B4F47D2AD846F1BAC6DC78E17108E8">
    <w:name w:val="50B4F47D2AD846F1BAC6DC78E17108E8"/>
    <w:rsid w:val="00AC6684"/>
    <w:pPr>
      <w:spacing w:after="160" w:line="259" w:lineRule="auto"/>
    </w:pPr>
    <w:rPr>
      <w:lang w:val="es-PE" w:eastAsia="es-PE"/>
    </w:rPr>
  </w:style>
  <w:style w:type="paragraph" w:customStyle="1" w:styleId="3B6ED586386B4FFC9D17CD25CFF73040">
    <w:name w:val="3B6ED586386B4FFC9D17CD25CFF73040"/>
    <w:rsid w:val="00AC6684"/>
    <w:pPr>
      <w:spacing w:after="160" w:line="259" w:lineRule="auto"/>
    </w:pPr>
    <w:rPr>
      <w:lang w:val="es-PE" w:eastAsia="es-PE"/>
    </w:rPr>
  </w:style>
  <w:style w:type="paragraph" w:customStyle="1" w:styleId="B6F19D804D134BF5A747BECDC887C3B3">
    <w:name w:val="B6F19D804D134BF5A747BECDC887C3B3"/>
    <w:rsid w:val="00AC6684"/>
    <w:pPr>
      <w:spacing w:after="160" w:line="259" w:lineRule="auto"/>
    </w:pPr>
    <w:rPr>
      <w:lang w:val="es-PE" w:eastAsia="es-PE"/>
    </w:rPr>
  </w:style>
  <w:style w:type="paragraph" w:customStyle="1" w:styleId="3EF92EF2ABB846F3B8094D78D796FFCC">
    <w:name w:val="3EF92EF2ABB846F3B8094D78D796FFCC"/>
    <w:rsid w:val="00AC6684"/>
    <w:pPr>
      <w:spacing w:after="160" w:line="259" w:lineRule="auto"/>
    </w:pPr>
    <w:rPr>
      <w:lang w:val="es-PE" w:eastAsia="es-PE"/>
    </w:rPr>
  </w:style>
  <w:style w:type="paragraph" w:customStyle="1" w:styleId="BA7ACF85A5694C82B4C9429246B2D9FD">
    <w:name w:val="BA7ACF85A5694C82B4C9429246B2D9FD"/>
    <w:rsid w:val="00AC6684"/>
    <w:pPr>
      <w:spacing w:after="160" w:line="259" w:lineRule="auto"/>
    </w:pPr>
    <w:rPr>
      <w:lang w:val="es-PE" w:eastAsia="es-PE"/>
    </w:rPr>
  </w:style>
  <w:style w:type="paragraph" w:customStyle="1" w:styleId="6B6616415D7E43149785716CDE9D4FFA">
    <w:name w:val="6B6616415D7E43149785716CDE9D4FFA"/>
    <w:rsid w:val="00AC6684"/>
    <w:pPr>
      <w:spacing w:after="160" w:line="259" w:lineRule="auto"/>
    </w:pPr>
    <w:rPr>
      <w:lang w:val="es-PE" w:eastAsia="es-PE"/>
    </w:rPr>
  </w:style>
  <w:style w:type="paragraph" w:customStyle="1" w:styleId="17E714A8FC70426AB0547F6D91872B19">
    <w:name w:val="17E714A8FC70426AB0547F6D91872B19"/>
    <w:rsid w:val="00AC6684"/>
    <w:pPr>
      <w:spacing w:after="160" w:line="259" w:lineRule="auto"/>
    </w:pPr>
    <w:rPr>
      <w:lang w:val="es-PE" w:eastAsia="es-PE"/>
    </w:rPr>
  </w:style>
  <w:style w:type="paragraph" w:customStyle="1" w:styleId="B0D6AD88B9534823ACB473425CDE8BFC">
    <w:name w:val="B0D6AD88B9534823ACB473425CDE8BFC"/>
    <w:rsid w:val="00AC6684"/>
    <w:pPr>
      <w:spacing w:after="160" w:line="259" w:lineRule="auto"/>
    </w:pPr>
    <w:rPr>
      <w:lang w:val="es-PE" w:eastAsia="es-PE"/>
    </w:rPr>
  </w:style>
  <w:style w:type="paragraph" w:customStyle="1" w:styleId="2315DB3345B24301B042919F52E81E6F">
    <w:name w:val="2315DB3345B24301B042919F52E81E6F"/>
    <w:rsid w:val="00AC6684"/>
    <w:pPr>
      <w:spacing w:after="160" w:line="259" w:lineRule="auto"/>
    </w:pPr>
    <w:rPr>
      <w:lang w:val="es-PE" w:eastAsia="es-PE"/>
    </w:rPr>
  </w:style>
  <w:style w:type="paragraph" w:customStyle="1" w:styleId="12E273972DCF4C209059A04C35821AE5">
    <w:name w:val="12E273972DCF4C209059A04C35821AE5"/>
    <w:rsid w:val="00AC6684"/>
    <w:pPr>
      <w:spacing w:after="160" w:line="259" w:lineRule="auto"/>
    </w:pPr>
    <w:rPr>
      <w:lang w:val="es-PE" w:eastAsia="es-PE"/>
    </w:rPr>
  </w:style>
  <w:style w:type="paragraph" w:customStyle="1" w:styleId="4FDB5DEE2789497EA289197431FE600B">
    <w:name w:val="4FDB5DEE2789497EA289197431FE600B"/>
    <w:rsid w:val="00AC6684"/>
    <w:pPr>
      <w:spacing w:after="160" w:line="259" w:lineRule="auto"/>
    </w:pPr>
    <w:rPr>
      <w:lang w:val="es-PE" w:eastAsia="es-PE"/>
    </w:rPr>
  </w:style>
  <w:style w:type="paragraph" w:customStyle="1" w:styleId="145C02D86F174F0A9C7F4D378D41EDD4">
    <w:name w:val="145C02D86F174F0A9C7F4D378D41EDD4"/>
    <w:rsid w:val="00AC6684"/>
    <w:pPr>
      <w:spacing w:after="160" w:line="259" w:lineRule="auto"/>
    </w:pPr>
    <w:rPr>
      <w:lang w:val="es-PE" w:eastAsia="es-PE"/>
    </w:rPr>
  </w:style>
  <w:style w:type="paragraph" w:customStyle="1" w:styleId="46A702B40BB041D791FDC42DE6B4B77D">
    <w:name w:val="46A702B40BB041D791FDC42DE6B4B77D"/>
    <w:rsid w:val="00AC6684"/>
    <w:pPr>
      <w:spacing w:after="160" w:line="259" w:lineRule="auto"/>
    </w:pPr>
    <w:rPr>
      <w:lang w:val="es-PE" w:eastAsia="es-PE"/>
    </w:rPr>
  </w:style>
  <w:style w:type="paragraph" w:customStyle="1" w:styleId="01992B27692B4D8D88406F426D46980F">
    <w:name w:val="01992B27692B4D8D88406F426D46980F"/>
    <w:rsid w:val="00AC6684"/>
    <w:pPr>
      <w:spacing w:after="160" w:line="259" w:lineRule="auto"/>
    </w:pPr>
    <w:rPr>
      <w:lang w:val="es-PE" w:eastAsia="es-PE"/>
    </w:rPr>
  </w:style>
  <w:style w:type="paragraph" w:customStyle="1" w:styleId="0FB8AB0D0DD0402989BBECC951B9625F">
    <w:name w:val="0FB8AB0D0DD0402989BBECC951B9625F"/>
    <w:rsid w:val="00AC6684"/>
    <w:pPr>
      <w:spacing w:after="160" w:line="259" w:lineRule="auto"/>
    </w:pPr>
    <w:rPr>
      <w:lang w:val="es-PE" w:eastAsia="es-PE"/>
    </w:rPr>
  </w:style>
  <w:style w:type="paragraph" w:customStyle="1" w:styleId="BED51841AFD243CBABB7AE2525DCC2C9">
    <w:name w:val="BED51841AFD243CBABB7AE2525DCC2C9"/>
    <w:rsid w:val="00AC6684"/>
    <w:pPr>
      <w:spacing w:after="160" w:line="259" w:lineRule="auto"/>
    </w:pPr>
    <w:rPr>
      <w:lang w:val="es-PE" w:eastAsia="es-PE"/>
    </w:rPr>
  </w:style>
  <w:style w:type="paragraph" w:customStyle="1" w:styleId="E1D28BE96B09419090FF17A71828BE97">
    <w:name w:val="E1D28BE96B09419090FF17A71828BE97"/>
    <w:rsid w:val="00AC6684"/>
    <w:pPr>
      <w:spacing w:after="160" w:line="259" w:lineRule="auto"/>
    </w:pPr>
    <w:rPr>
      <w:lang w:val="es-PE" w:eastAsia="es-PE"/>
    </w:rPr>
  </w:style>
  <w:style w:type="paragraph" w:customStyle="1" w:styleId="32BF6BDD725F40659E45E3E823CDD835">
    <w:name w:val="32BF6BDD725F40659E45E3E823CDD835"/>
    <w:rsid w:val="00AC6684"/>
    <w:pPr>
      <w:spacing w:after="160" w:line="259" w:lineRule="auto"/>
    </w:pPr>
    <w:rPr>
      <w:lang w:val="es-PE" w:eastAsia="es-PE"/>
    </w:rPr>
  </w:style>
  <w:style w:type="paragraph" w:customStyle="1" w:styleId="67E40B884B8D4763B70C3EDD28124F62">
    <w:name w:val="67E40B884B8D4763B70C3EDD28124F62"/>
    <w:rsid w:val="00AC6684"/>
    <w:pPr>
      <w:spacing w:after="160" w:line="259" w:lineRule="auto"/>
    </w:pPr>
    <w:rPr>
      <w:lang w:val="es-PE" w:eastAsia="es-PE"/>
    </w:rPr>
  </w:style>
  <w:style w:type="paragraph" w:customStyle="1" w:styleId="ADBF618713094F51948524B7F62E656B">
    <w:name w:val="ADBF618713094F51948524B7F62E656B"/>
    <w:rsid w:val="00AC6684"/>
    <w:pPr>
      <w:spacing w:after="160" w:line="259" w:lineRule="auto"/>
    </w:pPr>
    <w:rPr>
      <w:lang w:val="es-PE" w:eastAsia="es-PE"/>
    </w:rPr>
  </w:style>
  <w:style w:type="paragraph" w:customStyle="1" w:styleId="ECAA8A1286914B00B76B6D5FDFD55A42">
    <w:name w:val="ECAA8A1286914B00B76B6D5FDFD55A42"/>
    <w:rsid w:val="00AC6684"/>
    <w:pPr>
      <w:spacing w:after="160" w:line="259" w:lineRule="auto"/>
    </w:pPr>
    <w:rPr>
      <w:lang w:val="es-PE" w:eastAsia="es-PE"/>
    </w:rPr>
  </w:style>
  <w:style w:type="paragraph" w:customStyle="1" w:styleId="7AF4D94629864A2C87A9E14504567B24">
    <w:name w:val="7AF4D94629864A2C87A9E14504567B24"/>
    <w:rsid w:val="00AC6684"/>
    <w:pPr>
      <w:spacing w:after="160" w:line="259" w:lineRule="auto"/>
    </w:pPr>
    <w:rPr>
      <w:lang w:val="es-PE" w:eastAsia="es-PE"/>
    </w:rPr>
  </w:style>
  <w:style w:type="paragraph" w:customStyle="1" w:styleId="8F9F1C2DB3CC4E889B22FE85B6FFB90F">
    <w:name w:val="8F9F1C2DB3CC4E889B22FE85B6FFB90F"/>
    <w:rsid w:val="00AC6684"/>
    <w:pPr>
      <w:spacing w:after="160" w:line="259" w:lineRule="auto"/>
    </w:pPr>
    <w:rPr>
      <w:lang w:val="es-PE" w:eastAsia="es-PE"/>
    </w:rPr>
  </w:style>
  <w:style w:type="paragraph" w:customStyle="1" w:styleId="EE880C12DD0641BF9E669B41BF3D7F5B">
    <w:name w:val="EE880C12DD0641BF9E669B41BF3D7F5B"/>
    <w:rsid w:val="00AC6684"/>
    <w:pPr>
      <w:spacing w:after="160" w:line="259" w:lineRule="auto"/>
    </w:pPr>
    <w:rPr>
      <w:lang w:val="es-PE" w:eastAsia="es-PE"/>
    </w:rPr>
  </w:style>
  <w:style w:type="paragraph" w:customStyle="1" w:styleId="A540E0DEDE4E4A94B855F2F4D038F27D">
    <w:name w:val="A540E0DEDE4E4A94B855F2F4D038F27D"/>
    <w:rsid w:val="00AC6684"/>
    <w:pPr>
      <w:spacing w:after="160" w:line="259" w:lineRule="auto"/>
    </w:pPr>
    <w:rPr>
      <w:lang w:val="es-PE" w:eastAsia="es-PE"/>
    </w:rPr>
  </w:style>
  <w:style w:type="paragraph" w:customStyle="1" w:styleId="BEF92A2E427142E0AC27579348A6D937">
    <w:name w:val="BEF92A2E427142E0AC27579348A6D937"/>
    <w:rsid w:val="00AC6684"/>
    <w:pPr>
      <w:spacing w:after="160" w:line="259" w:lineRule="auto"/>
    </w:pPr>
    <w:rPr>
      <w:lang w:val="es-PE" w:eastAsia="es-PE"/>
    </w:rPr>
  </w:style>
  <w:style w:type="paragraph" w:customStyle="1" w:styleId="51F4E6D4F0D64FBD8EB7EC8B7C06A1E2">
    <w:name w:val="51F4E6D4F0D64FBD8EB7EC8B7C06A1E2"/>
    <w:rsid w:val="00AC6684"/>
    <w:pPr>
      <w:spacing w:after="160" w:line="259" w:lineRule="auto"/>
    </w:pPr>
    <w:rPr>
      <w:lang w:val="es-PE" w:eastAsia="es-PE"/>
    </w:rPr>
  </w:style>
  <w:style w:type="paragraph" w:customStyle="1" w:styleId="6DB6D75E9D43473A8E40B9854DCB9150">
    <w:name w:val="6DB6D75E9D43473A8E40B9854DCB9150"/>
    <w:rsid w:val="00AC6684"/>
    <w:pPr>
      <w:spacing w:after="160" w:line="259" w:lineRule="auto"/>
    </w:pPr>
    <w:rPr>
      <w:lang w:val="es-PE" w:eastAsia="es-PE"/>
    </w:rPr>
  </w:style>
  <w:style w:type="paragraph" w:customStyle="1" w:styleId="A7CD9C28808745FBAF271044ADEF2332">
    <w:name w:val="A7CD9C28808745FBAF271044ADEF2332"/>
    <w:rsid w:val="00AC6684"/>
    <w:pPr>
      <w:spacing w:after="160" w:line="259" w:lineRule="auto"/>
    </w:pPr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52A77-5BA6-467D-945F-A2E07F79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T907 Evidencia de Pruebas Calidad V4.dotx</Template>
  <TotalTime>6381</TotalTime>
  <Pages>10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/ Solicitud o Proyecto  </vt:lpstr>
    </vt:vector>
  </TitlesOfParts>
  <Company>BBVA BANCO CONTINENTAL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/ Solicitud o Proyecto  </dc:title>
  <dc:creator>JoseCarlos</dc:creator>
  <cp:lastModifiedBy>u201417687 (Luna Cruz, Luis Orlando)</cp:lastModifiedBy>
  <cp:revision>65</cp:revision>
  <cp:lastPrinted>2015-01-21T16:41:00Z</cp:lastPrinted>
  <dcterms:created xsi:type="dcterms:W3CDTF">2020-02-12T18:49:00Z</dcterms:created>
  <dcterms:modified xsi:type="dcterms:W3CDTF">2020-06-17T11:24:00Z</dcterms:modified>
</cp:coreProperties>
</file>