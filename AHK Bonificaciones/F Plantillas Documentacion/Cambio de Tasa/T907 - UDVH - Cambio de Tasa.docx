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6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50"/>
        <w:gridCol w:w="5980"/>
      </w:tblGrid>
      <w:tr w:rsidR="00DE0F66" w:rsidRPr="00DE0F66" w14:paraId="34683F5F" w14:textId="77777777" w:rsidTr="00071160">
        <w:trPr>
          <w:trHeight w:val="417"/>
        </w:trPr>
        <w:bookmarkStart w:id="0" w:name="_Hlk24122094" w:displacedByCustomXml="next"/>
        <w:bookmarkEnd w:id="0" w:displacedByCustomXml="next"/>
        <w:sdt>
          <w:sdtPr>
            <w:rPr>
              <w:rStyle w:val="Estilo2"/>
              <w:rFonts w:ascii="Arial" w:hAnsi="Arial" w:cs="Arial"/>
              <w:sz w:val="20"/>
            </w:rPr>
            <w:id w:val="90719855"/>
            <w:lock w:val="sdtContentLocked"/>
            <w:placeholder>
              <w:docPart w:val="3277617AEE824EDA8324F9164CB2653E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07EBF873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>Ámbito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2103675601"/>
            <w:lock w:val="contentLocked"/>
            <w:placeholder>
              <w:docPart w:val="D4FD76D164E0486A9C4BBFBE434E9EF3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02A71139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N° Orden de Trabajo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-786036327"/>
              <w:lock w:val="contentLocked"/>
              <w:placeholder>
                <w:docPart w:val="D4FD76D164E0486A9C4BBFBE434E9EF3"/>
              </w:placeholder>
            </w:sdtPr>
            <w:sdtEndPr>
              <w:rPr>
                <w:rStyle w:val="Estilo2"/>
              </w:rPr>
            </w:sdtEndPr>
            <w:sdtContent>
              <w:p w14:paraId="5E4C6915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Título de Orden de Trabajo </w:t>
                </w:r>
              </w:p>
            </w:sdtContent>
          </w:sdt>
        </w:tc>
      </w:tr>
      <w:tr w:rsidR="00DE0F66" w:rsidRPr="00DE0F66" w14:paraId="1B189063" w14:textId="77777777" w:rsidTr="00071160">
        <w:trPr>
          <w:trHeight w:val="573"/>
        </w:trPr>
        <w:tc>
          <w:tcPr>
            <w:tcW w:w="1016" w:type="pct"/>
            <w:vAlign w:val="center"/>
          </w:tcPr>
          <w:p w14:paraId="1E53E9D8" w14:textId="1F083981" w:rsidR="00DE0F66" w:rsidRPr="00DE0F66" w:rsidRDefault="00E73A99" w:rsidP="00DE0F66">
            <w:pPr>
              <w:pStyle w:val="Encabezado"/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  <w:sdt>
              <w:sdtPr>
                <w:rPr>
                  <w:rStyle w:val="Estilo2"/>
                  <w:rFonts w:ascii="Arial" w:hAnsi="Arial" w:cs="Arial"/>
                  <w:b w:val="0"/>
                  <w:sz w:val="20"/>
                </w:rPr>
                <w:id w:val="2085795755"/>
                <w:placeholder>
                  <w:docPart w:val="4EA2295764B348DD8BD1AB56C6C06FE9"/>
                </w:placeholder>
                <w:comboBox>
                  <w:listItem w:displayText="HOST" w:value="HOST"/>
                  <w:listItem w:displayText="SSDD" w:value="SSDD"/>
                  <w:listItem w:displayText="NÁCAR/TF" w:value="NÁCAR/TF"/>
                  <w:listItem w:displayText="BI" w:value="BI"/>
                </w:comboBox>
              </w:sdtPr>
              <w:sdtEndPr>
                <w:rPr>
                  <w:rStyle w:val="Estilo2"/>
                </w:rPr>
              </w:sdtEndPr>
              <w:sdtContent>
                <w:r w:rsidR="0034577B">
                  <w:rPr>
                    <w:rStyle w:val="Estilo2"/>
                    <w:rFonts w:ascii="Arial" w:hAnsi="Arial" w:cs="Arial"/>
                    <w:b w:val="0"/>
                    <w:sz w:val="20"/>
                  </w:rPr>
                  <w:t>HOST</w:t>
                </w:r>
              </w:sdtContent>
            </w:sdt>
          </w:p>
        </w:tc>
        <w:tc>
          <w:tcPr>
            <w:tcW w:w="1017" w:type="pct"/>
            <w:vAlign w:val="center"/>
          </w:tcPr>
          <w:p w14:paraId="143EBE24" w14:textId="0191D9F2" w:rsidR="00DE0F66" w:rsidRPr="00DE0F66" w:rsidRDefault="00DE0F66" w:rsidP="00DE0F66">
            <w:pPr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67" w:type="pct"/>
            <w:vAlign w:val="center"/>
          </w:tcPr>
          <w:p w14:paraId="4611272C" w14:textId="3AF91BC7" w:rsidR="00DE0F66" w:rsidRPr="00DE0F66" w:rsidRDefault="0064517C" w:rsidP="00DE0F66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63238"/>
              </w:rPr>
              <w:t>Cambio de Tasa</w:t>
            </w:r>
          </w:p>
        </w:tc>
      </w:tr>
      <w:tr w:rsidR="00DE0F66" w:rsidRPr="00DE0F66" w14:paraId="261994B5" w14:textId="77777777" w:rsidTr="00071160">
        <w:trPr>
          <w:trHeight w:val="534"/>
        </w:trPr>
        <w:sdt>
          <w:sdtPr>
            <w:rPr>
              <w:rStyle w:val="Estilo2"/>
              <w:rFonts w:ascii="Arial" w:hAnsi="Arial" w:cs="Arial"/>
              <w:sz w:val="20"/>
            </w:rPr>
            <w:id w:val="432171831"/>
            <w:lock w:val="sdtContentLocked"/>
            <w:placeholder>
              <w:docPart w:val="F6E96B9BD1A44D3FA0E27C7D6B13716D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1867F1CC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creación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1706131004"/>
            <w:lock w:val="sdtContentLocked"/>
            <w:placeholder>
              <w:docPart w:val="F6E96B9BD1A44D3FA0E27C7D6B13716D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66B3CBB1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actualización 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268822803"/>
              <w:lock w:val="sdtContentLocked"/>
              <w:placeholder>
                <w:docPart w:val="F6E96B9BD1A44D3FA0E27C7D6B13716D"/>
              </w:placeholder>
            </w:sdtPr>
            <w:sdtEndPr>
              <w:rPr>
                <w:rStyle w:val="Estilo2"/>
              </w:rPr>
            </w:sdtEndPr>
            <w:sdtContent>
              <w:p w14:paraId="1A9A2211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Creado por </w:t>
                </w:r>
              </w:p>
            </w:sdtContent>
          </w:sdt>
        </w:tc>
      </w:tr>
      <w:tr w:rsidR="00DE0F66" w:rsidRPr="00DE0F66" w14:paraId="02F56AB0" w14:textId="77777777" w:rsidTr="00071160">
        <w:trPr>
          <w:trHeight w:val="540"/>
        </w:trPr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256604348"/>
            <w:lock w:val="sdtLocked"/>
            <w:placeholder>
              <w:docPart w:val="0E7BA03775B441179BA21B92FCBB4AD0"/>
            </w:placeholder>
            <w:date w:fullDate="2020-02-17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vAlign w:val="center"/>
              </w:tcPr>
              <w:p w14:paraId="3E6AB5E0" w14:textId="2E4F4733" w:rsidR="00DE0F66" w:rsidRPr="00DE0F66" w:rsidRDefault="0064517C" w:rsidP="006D6580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17</w:t>
                </w:r>
                <w:r w:rsidR="00F10177"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.02.2020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777475382"/>
            <w:lock w:val="sdtLocked"/>
            <w:placeholder>
              <w:docPart w:val="0E7BA03775B441179BA21B92FCBB4AD0"/>
            </w:placeholder>
            <w:date w:fullDate="2020-02-17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vAlign w:val="center"/>
              </w:tcPr>
              <w:p w14:paraId="1ED02F37" w14:textId="722522A5" w:rsidR="00DE0F66" w:rsidRPr="00DE0F66" w:rsidRDefault="0064517C" w:rsidP="001F16B2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17</w:t>
                </w:r>
                <w:r w:rsidR="00587DF6"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.02.2020</w:t>
                </w:r>
              </w:p>
            </w:tc>
          </w:sdtContent>
        </w:sdt>
        <w:tc>
          <w:tcPr>
            <w:tcW w:w="2967" w:type="pct"/>
            <w:vAlign w:val="center"/>
          </w:tcPr>
          <w:p w14:paraId="33B0067B" w14:textId="29F9B7B8" w:rsidR="0011482B" w:rsidRPr="00DE0F66" w:rsidRDefault="0064517C" w:rsidP="0011482B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64517C">
              <w:rPr>
                <w:rFonts w:ascii="Arial" w:hAnsi="Arial" w:cs="Arial"/>
                <w:b/>
              </w:rPr>
              <w:t>JUAN PABLO VEGA LAGUNA</w:t>
            </w:r>
          </w:p>
        </w:tc>
      </w:tr>
    </w:tbl>
    <w:p w14:paraId="1C0A98CA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E3A1B" w:rsidRPr="00DE0F66" w14:paraId="18E9D33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2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5D942F5C" w14:textId="77777777" w:rsidR="004E3A1B" w:rsidRPr="00DE0F66" w:rsidRDefault="004E3A1B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Objetivo del documento</w:t>
                </w:r>
              </w:p>
            </w:tc>
          </w:sdtContent>
        </w:sdt>
      </w:tr>
      <w:tr w:rsidR="004E3A1B" w:rsidRPr="00DE0F66" w14:paraId="020CC848" w14:textId="77777777" w:rsidTr="00DE0F66">
        <w:tc>
          <w:tcPr>
            <w:tcW w:w="10206" w:type="dxa"/>
            <w:shd w:val="clear" w:color="auto" w:fill="auto"/>
          </w:tcPr>
          <w:sdt>
            <w:sdtPr>
              <w:rPr>
                <w:rFonts w:ascii="Arial" w:hAnsi="Arial" w:cs="Arial"/>
              </w:rPr>
              <w:id w:val="90088922"/>
              <w:lock w:val="sdtContentLocked"/>
              <w:placeholder>
                <w:docPart w:val="B13E2899D96B4453AC79D02CF329532A"/>
              </w:placeholder>
            </w:sdtPr>
            <w:sdtEndPr/>
            <w:sdtContent>
              <w:p w14:paraId="5D578817" w14:textId="77777777" w:rsidR="004E3A1B" w:rsidRPr="00DE0F66" w:rsidRDefault="004E3A1B" w:rsidP="00460353">
                <w:pPr>
                  <w:jc w:val="both"/>
                  <w:rPr>
                    <w:rFonts w:ascii="Arial" w:hAnsi="Arial" w:cs="Arial"/>
                  </w:rPr>
                </w:pPr>
                <w:r w:rsidRPr="00DE0F66">
                  <w:rPr>
                    <w:rFonts w:ascii="Arial" w:hAnsi="Arial" w:cs="Arial"/>
                  </w:rPr>
                  <w:t>El objetivo de este documento es registrar las evidencias por cada Caso de Prueba descrito en el C204.</w:t>
                </w:r>
              </w:p>
            </w:sdtContent>
          </w:sdt>
        </w:tc>
      </w:tr>
    </w:tbl>
    <w:p w14:paraId="3F6C112D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4250"/>
        <w:gridCol w:w="3546"/>
      </w:tblGrid>
      <w:tr w:rsidR="003F576C" w:rsidRPr="00DE0F66" w14:paraId="1E4DDDEC" w14:textId="77777777" w:rsidTr="00DE0F66">
        <w:sdt>
          <w:sdtPr>
            <w:rPr>
              <w:rFonts w:ascii="Arial" w:hAnsi="Arial" w:cs="Arial"/>
              <w:b/>
              <w:lang w:val="es-MX"/>
            </w:rPr>
            <w:id w:val="2691413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4"/>
                <w:shd w:val="clear" w:color="auto" w:fill="C6D9F1" w:themeFill="text2" w:themeFillTint="33"/>
              </w:tcPr>
              <w:p w14:paraId="2FDBCCD5" w14:textId="77777777" w:rsidR="003F576C" w:rsidRPr="00DE0F66" w:rsidRDefault="003F576C" w:rsidP="00DE0F66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Bitácora de cambios al documento</w:t>
                </w:r>
              </w:p>
            </w:tc>
          </w:sdtContent>
        </w:sdt>
      </w:tr>
      <w:tr w:rsidR="003F576C" w:rsidRPr="00DE0F66" w14:paraId="77571609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4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134" w:type="dxa"/>
                <w:shd w:val="clear" w:color="auto" w:fill="C6D9F1" w:themeFill="text2" w:themeFillTint="33"/>
                <w:vAlign w:val="center"/>
              </w:tcPr>
              <w:p w14:paraId="2C4778B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Versión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5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276" w:type="dxa"/>
                <w:shd w:val="clear" w:color="auto" w:fill="C6D9F1" w:themeFill="text2" w:themeFillTint="33"/>
                <w:vAlign w:val="center"/>
              </w:tcPr>
              <w:p w14:paraId="4CEE86A7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Fecha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6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4250" w:type="dxa"/>
                <w:shd w:val="clear" w:color="auto" w:fill="C6D9F1" w:themeFill="text2" w:themeFillTint="33"/>
                <w:vAlign w:val="center"/>
              </w:tcPr>
              <w:p w14:paraId="75B098C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Autor Modificación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7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3546" w:type="dxa"/>
                <w:shd w:val="clear" w:color="auto" w:fill="C6D9F1" w:themeFill="text2" w:themeFillTint="33"/>
                <w:vAlign w:val="center"/>
              </w:tcPr>
              <w:p w14:paraId="12E1B12F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 del cambio</w:t>
                </w:r>
              </w:p>
            </w:tc>
          </w:sdtContent>
        </w:sdt>
      </w:tr>
      <w:tr w:rsidR="003F576C" w:rsidRPr="00DE0F66" w14:paraId="0ACE299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62F55FC9" w14:textId="0CCF436F" w:rsidR="003F576C" w:rsidRPr="00DE0F66" w:rsidRDefault="00587DF6" w:rsidP="00D90B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V1.</w:t>
            </w:r>
            <w:r w:rsidR="0064517C">
              <w:rPr>
                <w:rFonts w:ascii="Arial" w:hAnsi="Arial" w:cs="Arial"/>
                <w:lang w:val="es-MX"/>
              </w:rPr>
              <w:t>0</w:t>
            </w:r>
          </w:p>
        </w:tc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1711155362"/>
            <w:placeholder>
              <w:docPart w:val="8F3C3008E47D4172B8BF0B9BCA6ED112"/>
            </w:placeholder>
            <w:date w:fullDate="2020-02-17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276" w:type="dxa"/>
                <w:vAlign w:val="center"/>
              </w:tcPr>
              <w:p w14:paraId="7A68A06C" w14:textId="2305CD6A" w:rsidR="003F576C" w:rsidRPr="00DE0F66" w:rsidRDefault="0064517C" w:rsidP="00D90BE1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17</w:t>
                </w:r>
                <w:r w:rsidR="00587DF6"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.02.2020</w:t>
                </w:r>
              </w:p>
            </w:tc>
          </w:sdtContent>
        </w:sdt>
        <w:tc>
          <w:tcPr>
            <w:tcW w:w="4250" w:type="dxa"/>
            <w:vAlign w:val="center"/>
          </w:tcPr>
          <w:p w14:paraId="1ADF397C" w14:textId="34B2897C" w:rsidR="0064517C" w:rsidRPr="00DE0F66" w:rsidRDefault="0064517C" w:rsidP="0064517C">
            <w:pPr>
              <w:jc w:val="center"/>
              <w:rPr>
                <w:rFonts w:ascii="Arial" w:hAnsi="Arial" w:cs="Arial"/>
                <w:lang w:val="es-MX"/>
              </w:rPr>
            </w:pPr>
            <w:r w:rsidRPr="0064517C">
              <w:rPr>
                <w:rFonts w:ascii="Arial" w:hAnsi="Arial" w:cs="Arial"/>
                <w:lang w:val="es-MX"/>
              </w:rPr>
              <w:t>JUAN PABLO VEGA LAGUNA</w:t>
            </w:r>
          </w:p>
        </w:tc>
        <w:tc>
          <w:tcPr>
            <w:tcW w:w="3546" w:type="dxa"/>
            <w:vAlign w:val="center"/>
          </w:tcPr>
          <w:p w14:paraId="00AD1368" w14:textId="7299F987" w:rsidR="003F576C" w:rsidRPr="00DE0F66" w:rsidRDefault="00587DF6" w:rsidP="00645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de pantallas </w:t>
            </w:r>
            <w:r w:rsidR="0064517C">
              <w:rPr>
                <w:rFonts w:ascii="Arial" w:hAnsi="Arial" w:cs="Arial"/>
              </w:rPr>
              <w:t>de los casos de prueba de la transacción UDVH</w:t>
            </w:r>
          </w:p>
        </w:tc>
      </w:tr>
      <w:tr w:rsidR="00B86A0F" w:rsidRPr="00DE0F66" w14:paraId="673FFC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21E5129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01C65EE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5C7F16F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2A1E0F6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B86A0F" w:rsidRPr="00DE0F66" w14:paraId="7B8CA0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1CD62B52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F48B6D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39C2078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7964974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7D9DB5D2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5D05E63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65D57E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601C177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C679A78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50C1FFF4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6553D64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F20E1CC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1B8318FE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F627F80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D852528" w14:textId="77777777" w:rsidR="004E3A1B" w:rsidRPr="00D90BE1" w:rsidRDefault="004E3A1B" w:rsidP="00DE0F66">
      <w:pPr>
        <w:rPr>
          <w:rFonts w:ascii="Arial" w:hAnsi="Arial" w:cs="Arial"/>
          <w:color w:val="000080"/>
          <w:lang w:val="es-MX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B86A0F" w:rsidRPr="00DE0F66" w14:paraId="72EFA6E5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8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37EF507D" w14:textId="77777777" w:rsidR="00B86A0F" w:rsidRPr="00DE0F66" w:rsidRDefault="00314AA4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Ejecución de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l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os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>Caso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 xml:space="preserve"> de Prueba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del documento C204 y registro de Evidencias</w:t>
                </w:r>
              </w:p>
            </w:tc>
          </w:sdtContent>
        </w:sdt>
      </w:tr>
    </w:tbl>
    <w:p w14:paraId="6EE29713" w14:textId="77777777" w:rsidR="00B86A0F" w:rsidRPr="00DE0F66" w:rsidRDefault="00B86A0F" w:rsidP="00DE0F66">
      <w:pPr>
        <w:rPr>
          <w:rFonts w:ascii="Arial" w:hAnsi="Arial" w:cs="Arial"/>
          <w:b/>
          <w:lang w:val="es-MX"/>
        </w:rPr>
      </w:pPr>
    </w:p>
    <w:p w14:paraId="05CAA5B9" w14:textId="77777777" w:rsidR="00B86A0F" w:rsidRPr="00D90BE1" w:rsidRDefault="00B86A0F" w:rsidP="00DE0F66">
      <w:pPr>
        <w:rPr>
          <w:rFonts w:ascii="Arial" w:hAnsi="Arial" w:cs="Arial"/>
          <w:lang w:val="es-MX"/>
        </w:rPr>
        <w:sectPr w:rsidR="00B86A0F" w:rsidRPr="00D90BE1" w:rsidSect="004E3A1B">
          <w:headerReference w:type="default" r:id="rId8"/>
          <w:footerReference w:type="default" r:id="rId9"/>
          <w:type w:val="continuous"/>
          <w:pgSz w:w="12242" w:h="15842" w:code="1"/>
          <w:pgMar w:top="1418" w:right="1077" w:bottom="1134" w:left="1077" w:header="720" w:footer="720" w:gutter="0"/>
          <w:cols w:space="720"/>
          <w:formProt w:val="0"/>
        </w:sect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3B4C59F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9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A445A63" w14:textId="77777777" w:rsidR="005871CC" w:rsidRPr="00DE0F66" w:rsidRDefault="008579AA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Identificación del 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 de Prueba</w:t>
                </w:r>
              </w:p>
            </w:tc>
          </w:sdtContent>
        </w:sdt>
      </w:tr>
      <w:tr w:rsidR="003F576C" w:rsidRPr="00DE0F66" w14:paraId="15912F56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0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231B15" w14:textId="77777777" w:rsidR="003F576C" w:rsidRPr="00DE0F66" w:rsidRDefault="001A4161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CD2FF1A" w14:textId="4563A50E" w:rsidR="003F576C" w:rsidRPr="00DE0F66" w:rsidRDefault="003F576C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76C" w:rsidRPr="00DE0F66" w14:paraId="02432539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1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DD1B421" w14:textId="77777777" w:rsidR="003F576C" w:rsidRPr="00DE0F66" w:rsidRDefault="001A4161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Nombre del </w:t>
                </w:r>
                <w:r w:rsidR="00BC01D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0F85789" w14:textId="59639504" w:rsidR="003F576C" w:rsidRPr="0011482B" w:rsidRDefault="003F576C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4F7B852" w14:textId="77777777" w:rsidR="003F576C" w:rsidRPr="00DE0F66" w:rsidRDefault="003F576C" w:rsidP="00DE0F66">
      <w:pPr>
        <w:rPr>
          <w:rFonts w:ascii="Arial" w:hAnsi="Arial" w:cs="Arial"/>
        </w:rPr>
        <w:sectPr w:rsidR="003F576C" w:rsidRPr="00DE0F66" w:rsidSect="004E3A1B">
          <w:type w:val="continuous"/>
          <w:pgSz w:w="12242" w:h="15842" w:code="1"/>
          <w:pgMar w:top="1418" w:right="1077" w:bottom="1418" w:left="1077" w:header="720" w:footer="0" w:gutter="0"/>
          <w:cols w:space="720"/>
        </w:sectPr>
      </w:pPr>
    </w:p>
    <w:p w14:paraId="0E671FF9" w14:textId="77777777" w:rsidR="003F576C" w:rsidRPr="00DE0F66" w:rsidRDefault="003F576C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7D6E108D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22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5425971" w14:textId="77777777" w:rsidR="005871CC" w:rsidRPr="00DE0F66" w:rsidRDefault="005871CC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Pruebas 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d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etallada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 xml:space="preserve"> del Caso de Prueba</w:t>
                </w:r>
              </w:p>
            </w:tc>
          </w:sdtContent>
        </w:sdt>
      </w:tr>
      <w:tr w:rsidR="003F576C" w:rsidRPr="00DE0F66" w14:paraId="588A2CF6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3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7DDC86" w14:textId="77777777" w:rsidR="003F576C" w:rsidRPr="00DE0F66" w:rsidRDefault="0094270B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</w:t>
                </w:r>
                <w:r w:rsidR="003F576C" w:rsidRPr="00DE0F66">
                  <w:rPr>
                    <w:rFonts w:ascii="Arial" w:hAnsi="Arial" w:cs="Arial"/>
                    <w:b/>
                    <w:lang w:val="es-MX"/>
                  </w:rPr>
                  <w:t>:</w:t>
                </w:r>
                <w:r w:rsidR="003F576C"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181B85A" w14:textId="0FD268FD" w:rsidR="003F576C" w:rsidRPr="00DE0F66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  <w:tr w:rsidR="003F576C" w:rsidRPr="00DE0F66" w14:paraId="45549474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4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7EBC929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B910409" w14:textId="0C455E63" w:rsidR="003F576C" w:rsidRPr="00D90BE1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58CFEF0B" w14:textId="77777777" w:rsidR="003F576C" w:rsidRPr="00D90BE1" w:rsidRDefault="003F576C" w:rsidP="00DE0F66">
      <w:pPr>
        <w:rPr>
          <w:rFonts w:ascii="Arial" w:hAnsi="Arial" w:cs="Arial"/>
          <w:lang w:val="es-MX"/>
        </w:rPr>
      </w:pPr>
    </w:p>
    <w:sdt>
      <w:sdtPr>
        <w:rPr>
          <w:rFonts w:ascii="Arial" w:hAnsi="Arial" w:cs="Arial"/>
        </w:rPr>
        <w:id w:val="1276446290"/>
        <w:lock w:val="sdtContentLocked"/>
        <w:placeholder>
          <w:docPart w:val="5AD1CFAA81E241EBA54CC2A52B755B54"/>
        </w:placeholder>
      </w:sdtPr>
      <w:sdtEndPr/>
      <w:sdtContent>
        <w:p w14:paraId="3C126F15" w14:textId="77777777" w:rsidR="00D90BE1" w:rsidRPr="00D90BE1" w:rsidRDefault="00D90BE1" w:rsidP="00D90BE1">
          <w:pPr>
            <w:jc w:val="center"/>
            <w:rPr>
              <w:rFonts w:ascii="Arial" w:hAnsi="Arial" w:cs="Arial"/>
            </w:rPr>
          </w:pPr>
          <w:r w:rsidRPr="00D90BE1">
            <w:rPr>
              <w:rFonts w:ascii="Arial" w:hAnsi="Arial" w:cs="Arial"/>
              <w:i/>
              <w:lang w:val="es-MX"/>
            </w:rPr>
            <w:t>&lt;Ejecución de las pruebas&gt;</w:t>
          </w:r>
        </w:p>
      </w:sdtContent>
    </w:sdt>
    <w:sdt>
      <w:sdtPr>
        <w:rPr>
          <w:rFonts w:ascii="Arial" w:hAnsi="Arial" w:cs="Arial"/>
        </w:rPr>
        <w:id w:val="-797604172"/>
        <w:lock w:val="sdtContentLocked"/>
        <w:placeholder>
          <w:docPart w:val="4939B6C6F5CD4D8BA47C1392CD9FEF0A"/>
        </w:placeholder>
      </w:sdtPr>
      <w:sdtEndPr/>
      <w:sdtContent>
        <w:p w14:paraId="2A3C5CA9" w14:textId="77777777" w:rsidR="00D90BE1" w:rsidRPr="00D90BE1" w:rsidRDefault="00D90BE1" w:rsidP="00D90BE1">
          <w:pPr>
            <w:jc w:val="center"/>
            <w:rPr>
              <w:rFonts w:ascii="Arial" w:hAnsi="Arial" w:cs="Arial"/>
              <w:i/>
              <w:lang w:val="es-MX"/>
            </w:rPr>
          </w:pPr>
          <w:r w:rsidRPr="00D90BE1">
            <w:rPr>
              <w:rFonts w:ascii="Arial" w:hAnsi="Arial" w:cs="Arial"/>
              <w:i/>
              <w:lang w:val="es-MX"/>
            </w:rPr>
            <w:t>&lt;Evidencias de resultados – Pantallas&gt;</w:t>
          </w:r>
        </w:p>
      </w:sdtContent>
    </w:sdt>
    <w:p w14:paraId="68BB85AD" w14:textId="2EEEC6B5" w:rsidR="0011482B" w:rsidRDefault="0011482B" w:rsidP="0011482B"/>
    <w:p w14:paraId="1949C7C0" w14:textId="3E80DADB" w:rsidR="000D6246" w:rsidRDefault="000D6246" w:rsidP="0011482B"/>
    <w:p w14:paraId="7058CFAF" w14:textId="1A245B65" w:rsidR="000D6246" w:rsidRDefault="000D6246" w:rsidP="0011482B"/>
    <w:p w14:paraId="7FD2FE0A" w14:textId="5C68C95B" w:rsidR="000D6246" w:rsidRDefault="000D6246" w:rsidP="0011482B"/>
    <w:p w14:paraId="3B018E7C" w14:textId="45C41080" w:rsidR="000D6246" w:rsidRDefault="000D6246" w:rsidP="0011482B"/>
    <w:p w14:paraId="0DB9D618" w14:textId="2D571729" w:rsidR="000D6246" w:rsidRDefault="000D6246" w:rsidP="0011482B"/>
    <w:p w14:paraId="01203B77" w14:textId="4C960737" w:rsidR="000D6246" w:rsidRDefault="000D6246" w:rsidP="0011482B"/>
    <w:p w14:paraId="329FB1A8" w14:textId="336F55D2" w:rsidR="000D6246" w:rsidRDefault="000D6246" w:rsidP="0011482B"/>
    <w:p w14:paraId="513C2052" w14:textId="0AB0CB20" w:rsidR="000D6246" w:rsidRDefault="000D6246" w:rsidP="0011482B"/>
    <w:p w14:paraId="3B6D3C3A" w14:textId="68AC6059" w:rsidR="000D6246" w:rsidRDefault="000D6246" w:rsidP="0011482B"/>
    <w:p w14:paraId="37F92A06" w14:textId="6CCDED09" w:rsidR="000D6246" w:rsidRDefault="000D6246" w:rsidP="0011482B"/>
    <w:p w14:paraId="330B6FB3" w14:textId="58C90290" w:rsidR="000D6246" w:rsidRDefault="000D6246" w:rsidP="0011482B"/>
    <w:p w14:paraId="327434AA" w14:textId="2F153C3E" w:rsidR="000D6246" w:rsidRDefault="000D6246" w:rsidP="0011482B"/>
    <w:p w14:paraId="5CB4F23C" w14:textId="24BDCE3A" w:rsidR="000D6246" w:rsidRDefault="000D6246" w:rsidP="0011482B"/>
    <w:p w14:paraId="209D462A" w14:textId="4C996A7C" w:rsidR="000D6246" w:rsidRDefault="000D6246" w:rsidP="0011482B"/>
    <w:p w14:paraId="3496FDD9" w14:textId="1F954FC4" w:rsidR="000D6246" w:rsidRDefault="000D6246" w:rsidP="0011482B"/>
    <w:p w14:paraId="3E21D531" w14:textId="77777777" w:rsidR="000D6246" w:rsidRDefault="000D6246" w:rsidP="0011482B"/>
    <w:p w14:paraId="4C363E6C" w14:textId="77777777" w:rsidR="00D61DE6" w:rsidRDefault="00D61DE6" w:rsidP="00D61DE6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7BED5C94" w14:textId="77777777" w:rsidTr="009903B1">
        <w:sdt>
          <w:sdtPr>
            <w:rPr>
              <w:rFonts w:ascii="Arial" w:hAnsi="Arial" w:cs="Arial"/>
              <w:b/>
              <w:lang w:val="es-MX"/>
            </w:rPr>
            <w:id w:val="-1413620855"/>
            <w:lock w:val="contentLocked"/>
            <w:placeholder>
              <w:docPart w:val="11C20410DA3F4838BA486AD6C412D9BE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760E993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C0EF8" w:rsidRPr="00DE0F66" w14:paraId="3612D9D1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906103036"/>
            <w:lock w:val="contentLocked"/>
            <w:placeholder>
              <w:docPart w:val="D5D7A3DA22EF4FC9A985D6A2786BCFDA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C059219" w14:textId="77777777" w:rsidR="00EC0EF8" w:rsidRPr="00DE0F66" w:rsidRDefault="00EC0EF8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CC2BE7E" w14:textId="062C0CA6" w:rsidR="00EC0EF8" w:rsidRPr="00DE0F66" w:rsidRDefault="00525A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C004</w:t>
            </w:r>
          </w:p>
        </w:tc>
      </w:tr>
      <w:tr w:rsidR="00525AEC" w:rsidRPr="0011482B" w14:paraId="257DDD29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014634000"/>
            <w:lock w:val="contentLocked"/>
            <w:placeholder>
              <w:docPart w:val="E59738A7CF124EDFA9FA61B6CFC0AC50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C3AEBF0" w14:textId="77777777" w:rsidR="00525AEC" w:rsidRPr="00DE0F66" w:rsidRDefault="00525A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B7A14D4" w14:textId="0C8CCA80" w:rsidR="00525AEC" w:rsidRPr="0011482B" w:rsidRDefault="00525A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517C">
              <w:rPr>
                <w:rFonts w:ascii="Arial" w:hAnsi="Arial" w:cs="Arial"/>
                <w:sz w:val="20"/>
                <w:szCs w:val="20"/>
                <w:lang w:val="es-ES"/>
              </w:rPr>
              <w:t>Registro no encontrado (al consultar un registro en la plantilla Excel, verificar que el robot deja de funcionar)</w:t>
            </w:r>
          </w:p>
        </w:tc>
      </w:tr>
    </w:tbl>
    <w:p w14:paraId="389FECB2" w14:textId="46783676" w:rsidR="00EC0EF8" w:rsidRDefault="00EC0EF8" w:rsidP="00EC0EF8"/>
    <w:p w14:paraId="3CD1B9A8" w14:textId="77777777" w:rsidR="00EC0EF8" w:rsidRPr="00DE0F66" w:rsidRDefault="00EC0EF8" w:rsidP="00EC0EF8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385B801E" w14:textId="77777777" w:rsidTr="00525AEC">
        <w:sdt>
          <w:sdtPr>
            <w:rPr>
              <w:rFonts w:ascii="Arial" w:hAnsi="Arial" w:cs="Arial"/>
              <w:b/>
              <w:lang w:val="es-MX"/>
            </w:rPr>
            <w:id w:val="1522280339"/>
            <w:lock w:val="contentLocked"/>
            <w:placeholder>
              <w:docPart w:val="9B4380EAAA6342CCA7A1209F15BEA32D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4CC3008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525AEC" w:rsidRPr="00DE0F66" w14:paraId="4342FC75" w14:textId="77777777" w:rsidTr="00525AEC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02839198"/>
            <w:lock w:val="contentLocked"/>
            <w:placeholder>
              <w:docPart w:val="823CC9A05A094D7AA15F2D65AE092027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4ED73E" w14:textId="77777777" w:rsidR="00525AEC" w:rsidRPr="00DE0F66" w:rsidRDefault="00525A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0A41EEB" w14:textId="1655B829" w:rsidR="00525AEC" w:rsidRPr="00DE0F66" w:rsidRDefault="00525A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de existencia de Registros </w:t>
            </w:r>
          </w:p>
        </w:tc>
      </w:tr>
      <w:tr w:rsidR="00525AEC" w:rsidRPr="00DE0F66" w14:paraId="27FE2DED" w14:textId="77777777" w:rsidTr="00525AEC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674638698"/>
            <w:lock w:val="contentLocked"/>
            <w:placeholder>
              <w:docPart w:val="88E036203C2A460BBE3F64AF92B204E8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DBDB3C" w14:textId="77777777" w:rsidR="00525AEC" w:rsidRPr="00DE0F66" w:rsidRDefault="00525A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6789F" w14:textId="39964980" w:rsidR="00525AEC" w:rsidRPr="00D90BE1" w:rsidRDefault="00525A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64517C">
              <w:rPr>
                <w:rFonts w:ascii="Arial" w:hAnsi="Arial" w:cs="Arial"/>
              </w:rPr>
              <w:t>Ingresar a la plantilla Excel y consultar que existan datos</w:t>
            </w:r>
          </w:p>
        </w:tc>
      </w:tr>
    </w:tbl>
    <w:p w14:paraId="25FD4BAC" w14:textId="77777777" w:rsidR="00405D3C" w:rsidRDefault="00405D3C" w:rsidP="00EC0EF8">
      <w:pPr>
        <w:rPr>
          <w:noProof/>
          <w:lang w:val="es-PE" w:eastAsia="es-PE"/>
        </w:rPr>
      </w:pPr>
    </w:p>
    <w:p w14:paraId="3370D698" w14:textId="77777777" w:rsidR="00405D3C" w:rsidRDefault="00405D3C" w:rsidP="00EC0EF8">
      <w:pPr>
        <w:rPr>
          <w:noProof/>
          <w:lang w:val="es-PE" w:eastAsia="es-PE"/>
        </w:rPr>
      </w:pPr>
    </w:p>
    <w:p w14:paraId="3583D429" w14:textId="77777777" w:rsidR="00405D3C" w:rsidRDefault="00405D3C" w:rsidP="00EC0EF8">
      <w:pPr>
        <w:rPr>
          <w:noProof/>
          <w:lang w:val="es-PE" w:eastAsia="es-PE"/>
        </w:rPr>
      </w:pPr>
    </w:p>
    <w:p w14:paraId="0CCE3818" w14:textId="6028968F" w:rsidR="00EC0EF8" w:rsidRPr="00405D3C" w:rsidRDefault="00736DE1" w:rsidP="00405D3C">
      <w:pPr>
        <w:rPr>
          <w:rFonts w:ascii="Arial" w:hAnsi="Arial" w:cs="Arial"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D4AA1EE" wp14:editId="3B9532C0">
            <wp:extent cx="5686425" cy="35966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50705" b="42719"/>
                    <a:stretch/>
                  </pic:blipFill>
                  <pic:spPr bwMode="auto">
                    <a:xfrm>
                      <a:off x="0" y="0"/>
                      <a:ext cx="5702664" cy="360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31BC7" w14:textId="4B22FD4C" w:rsidR="00736DE1" w:rsidRDefault="00736DE1" w:rsidP="00EC0EF8">
      <w:pPr>
        <w:jc w:val="center"/>
        <w:rPr>
          <w:noProof/>
          <w:lang w:val="es-PE" w:eastAsia="es-PE"/>
        </w:rPr>
      </w:pPr>
    </w:p>
    <w:p w14:paraId="185C228E" w14:textId="77777777" w:rsidR="00736DE1" w:rsidRDefault="00736DE1" w:rsidP="00EC0EF8">
      <w:pPr>
        <w:jc w:val="center"/>
      </w:pPr>
    </w:p>
    <w:p w14:paraId="636AC478" w14:textId="62FF68AC" w:rsidR="00C73CB3" w:rsidRDefault="00C73CB3">
      <w:r>
        <w:br w:type="page"/>
      </w:r>
    </w:p>
    <w:p w14:paraId="7B5F7FEC" w14:textId="77777777" w:rsidR="00EC0EF8" w:rsidRPr="00EC0EF8" w:rsidRDefault="00EC0EF8" w:rsidP="00EC0EF8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664799" w:rsidRPr="00DE0F66" w14:paraId="65F99D05" w14:textId="77777777" w:rsidTr="009903B1">
        <w:sdt>
          <w:sdtPr>
            <w:rPr>
              <w:rFonts w:ascii="Arial" w:hAnsi="Arial" w:cs="Arial"/>
              <w:b/>
              <w:lang w:val="es-MX"/>
            </w:rPr>
            <w:id w:val="-1807997389"/>
            <w:lock w:val="contentLocked"/>
            <w:placeholder>
              <w:docPart w:val="1A0AE5BAA1A643A598E26BB8B51086A1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6312231" w14:textId="77777777" w:rsidR="00664799" w:rsidRPr="00DE0F66" w:rsidRDefault="00664799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664799" w:rsidRPr="00DE0F66" w14:paraId="0E79C4D9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986712237"/>
            <w:lock w:val="contentLocked"/>
            <w:placeholder>
              <w:docPart w:val="69350D89C50E426F8F44460808427CCA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409C63F" w14:textId="77777777" w:rsidR="00664799" w:rsidRPr="00DE0F66" w:rsidRDefault="00664799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6073B45" w14:textId="49C1CE67" w:rsidR="00664799" w:rsidRPr="00DE0F66" w:rsidRDefault="00405D3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5D3C">
              <w:rPr>
                <w:rFonts w:ascii="Arial" w:hAnsi="Arial" w:cs="Arial"/>
                <w:sz w:val="20"/>
                <w:szCs w:val="20"/>
              </w:rPr>
              <w:t>C005</w:t>
            </w:r>
          </w:p>
        </w:tc>
      </w:tr>
      <w:tr w:rsidR="00664799" w:rsidRPr="0011482B" w14:paraId="29A90F3F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01345627"/>
            <w:lock w:val="contentLocked"/>
            <w:placeholder>
              <w:docPart w:val="43266D88C8114F24A91B5775FBB07834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0817931" w14:textId="77777777" w:rsidR="00664799" w:rsidRPr="00DE0F66" w:rsidRDefault="00664799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2134E21" w14:textId="52CBA66C" w:rsidR="00664799" w:rsidRPr="0011482B" w:rsidRDefault="00405D3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05D3C">
              <w:rPr>
                <w:rFonts w:ascii="Arial" w:hAnsi="Arial" w:cs="Arial"/>
                <w:sz w:val="20"/>
                <w:szCs w:val="20"/>
                <w:lang w:val="es-ES"/>
              </w:rPr>
              <w:t>CALIDAD DE DATOS - Datos del Excel Plantilla (comparar todos los campos del reporte origen versus el generado por el robot, campo por campo)</w:t>
            </w:r>
          </w:p>
        </w:tc>
      </w:tr>
    </w:tbl>
    <w:p w14:paraId="0661BFAD" w14:textId="4E48F706" w:rsidR="00664799" w:rsidRDefault="00664799" w:rsidP="00664799"/>
    <w:p w14:paraId="2E72F2F3" w14:textId="77777777" w:rsidR="00EC0EF8" w:rsidRPr="00DE0F66" w:rsidRDefault="00EC0EF8" w:rsidP="00EC0EF8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2D441A3B" w14:textId="77777777" w:rsidTr="009903B1">
        <w:sdt>
          <w:sdtPr>
            <w:rPr>
              <w:rFonts w:ascii="Arial" w:hAnsi="Arial" w:cs="Arial"/>
              <w:b/>
              <w:lang w:val="es-MX"/>
            </w:rPr>
            <w:id w:val="1524522060"/>
            <w:lock w:val="contentLocked"/>
            <w:placeholder>
              <w:docPart w:val="F803024A50D84E8E8B7052CE335173A2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ADF22BB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C0EF8" w:rsidRPr="00DE0F66" w14:paraId="7F572719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508337810"/>
            <w:lock w:val="contentLocked"/>
            <w:placeholder>
              <w:docPart w:val="F803024A50D84E8E8B7052CE335173A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8AF090D" w14:textId="77777777" w:rsidR="00EC0EF8" w:rsidRPr="00DE0F66" w:rsidRDefault="00EC0EF8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DFAF35D" w14:textId="320549AE" w:rsidR="00EC0EF8" w:rsidRPr="00DE0F66" w:rsidRDefault="00405D3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Comparación de datos</w:t>
            </w:r>
          </w:p>
        </w:tc>
      </w:tr>
      <w:tr w:rsidR="00EC0EF8" w:rsidRPr="00DE0F66" w14:paraId="69314B4B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440685082"/>
            <w:lock w:val="contentLocked"/>
            <w:placeholder>
              <w:docPart w:val="F803024A50D84E8E8B7052CE335173A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D83F500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A5AD1D9" w14:textId="54585B08" w:rsidR="00EC0EF8" w:rsidRPr="00D90BE1" w:rsidRDefault="00405D3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405D3C">
              <w:rPr>
                <w:rFonts w:ascii="Arial" w:hAnsi="Arial" w:cs="Arial"/>
              </w:rPr>
              <w:t>Comparar los datos convertidos por el robot del Excel Plantilla  por cada fila</w:t>
            </w:r>
          </w:p>
        </w:tc>
      </w:tr>
    </w:tbl>
    <w:p w14:paraId="603988CE" w14:textId="06C20B5A" w:rsidR="00EC0EF8" w:rsidRDefault="00EC0EF8" w:rsidP="00664799"/>
    <w:p w14:paraId="5D3A328B" w14:textId="2B8F3E03" w:rsidR="0029601C" w:rsidRPr="0029601C" w:rsidRDefault="0029601C" w:rsidP="00664799">
      <w:pPr>
        <w:rPr>
          <w:b/>
          <w:sz w:val="28"/>
        </w:rPr>
      </w:pPr>
      <w:r w:rsidRPr="0029601C">
        <w:rPr>
          <w:b/>
          <w:sz w:val="28"/>
        </w:rPr>
        <w:t>3270: Los datos se completan de acuerdo a lo requerido por la transacción</w:t>
      </w:r>
    </w:p>
    <w:p w14:paraId="4436C3F5" w14:textId="146FC026" w:rsidR="00664799" w:rsidRDefault="00405D3C" w:rsidP="00664799">
      <w:r>
        <w:rPr>
          <w:noProof/>
          <w:lang w:val="es-PE" w:eastAsia="es-PE"/>
        </w:rPr>
        <w:drawing>
          <wp:inline distT="0" distB="0" distL="0" distR="0" wp14:anchorId="120564C4" wp14:editId="0347D9F2">
            <wp:extent cx="6405880" cy="4408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3803" w14:textId="3F374849" w:rsidR="00664799" w:rsidRDefault="00405D3C" w:rsidP="00664799">
      <w:r>
        <w:rPr>
          <w:noProof/>
          <w:lang w:val="es-PE" w:eastAsia="es-PE"/>
        </w:rPr>
        <w:lastRenderedPageBreak/>
        <w:drawing>
          <wp:inline distT="0" distB="0" distL="0" distR="0" wp14:anchorId="46DCFA27" wp14:editId="267577A5">
            <wp:extent cx="6334125" cy="2771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B33E" w14:textId="19277677" w:rsidR="00664799" w:rsidRDefault="00664799" w:rsidP="00664799"/>
    <w:p w14:paraId="67DC4468" w14:textId="07130722" w:rsidR="00C73CB3" w:rsidRDefault="00C73CB3">
      <w:r>
        <w:br w:type="page"/>
      </w:r>
    </w:p>
    <w:p w14:paraId="00054E71" w14:textId="77777777" w:rsidR="00E833EC" w:rsidRPr="00EC0EF8" w:rsidRDefault="00E833EC" w:rsidP="00E833E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1717AE65" w14:textId="77777777" w:rsidTr="009903B1">
        <w:sdt>
          <w:sdtPr>
            <w:rPr>
              <w:rFonts w:ascii="Arial" w:hAnsi="Arial" w:cs="Arial"/>
              <w:b/>
              <w:lang w:val="es-MX"/>
            </w:rPr>
            <w:id w:val="1196274599"/>
            <w:lock w:val="contentLocked"/>
            <w:placeholder>
              <w:docPart w:val="922C9D0F155443CE83DB47C84DAB3797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8393E4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833EC" w:rsidRPr="00DE0F66" w14:paraId="375ADBDF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935092480"/>
            <w:lock w:val="contentLocked"/>
            <w:placeholder>
              <w:docPart w:val="3CF13723D4E84A9FBF36C9FF39357267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8A28CB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94BADE5" w14:textId="3D891499" w:rsidR="00E833EC" w:rsidRPr="00DE0F66" w:rsidRDefault="00405D3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5D3C">
              <w:rPr>
                <w:rFonts w:ascii="Arial" w:hAnsi="Arial" w:cs="Arial"/>
                <w:sz w:val="20"/>
                <w:szCs w:val="20"/>
              </w:rPr>
              <w:t>C006</w:t>
            </w:r>
          </w:p>
        </w:tc>
      </w:tr>
      <w:tr w:rsidR="00E833EC" w:rsidRPr="0011482B" w14:paraId="0191BE53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609121058"/>
            <w:lock w:val="contentLocked"/>
            <w:placeholder>
              <w:docPart w:val="494D60430F264F71991B64EEC516AD78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3B1D4E4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841060B" w14:textId="55D7233B" w:rsidR="00E833EC" w:rsidRPr="0011482B" w:rsidRDefault="000E092E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092E">
              <w:rPr>
                <w:rFonts w:ascii="Arial" w:hAnsi="Arial" w:cs="Arial"/>
                <w:sz w:val="20"/>
                <w:szCs w:val="20"/>
                <w:lang w:val="es-ES"/>
              </w:rPr>
              <w:t>Totales - Cantidad de Datos (comparar cantidad de registros del reporte origen versus el generado por el robot)</w:t>
            </w:r>
          </w:p>
        </w:tc>
      </w:tr>
    </w:tbl>
    <w:p w14:paraId="4F3F1FF6" w14:textId="77777777" w:rsidR="00E833EC" w:rsidRDefault="00E833EC" w:rsidP="00E833EC"/>
    <w:p w14:paraId="43BA07D8" w14:textId="77777777" w:rsidR="00E833EC" w:rsidRPr="00DE0F66" w:rsidRDefault="00E833EC" w:rsidP="00E833EC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6EE535CC" w14:textId="77777777" w:rsidTr="009903B1">
        <w:sdt>
          <w:sdtPr>
            <w:rPr>
              <w:rFonts w:ascii="Arial" w:hAnsi="Arial" w:cs="Arial"/>
              <w:b/>
              <w:lang w:val="es-MX"/>
            </w:rPr>
            <w:id w:val="1954981294"/>
            <w:lock w:val="contentLocked"/>
            <w:placeholder>
              <w:docPart w:val="46F2B030FAAD4A5BAF232508FA0E3644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2CBC8DA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833EC" w:rsidRPr="00DE0F66" w14:paraId="1824AC5F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441339546"/>
            <w:lock w:val="contentLocked"/>
            <w:placeholder>
              <w:docPart w:val="46F2B030FAAD4A5BAF232508FA0E364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A4DD4CF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6E9F339" w14:textId="5079963F" w:rsidR="00E833EC" w:rsidRPr="00DE0F66" w:rsidRDefault="000E092E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Comparación de total de datos generados</w:t>
            </w:r>
          </w:p>
        </w:tc>
      </w:tr>
      <w:tr w:rsidR="00E833EC" w:rsidRPr="00DE0F66" w14:paraId="0D956791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703984618"/>
            <w:lock w:val="contentLocked"/>
            <w:placeholder>
              <w:docPart w:val="46F2B030FAAD4A5BAF232508FA0E364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1F58A1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3C02698" w14:textId="46329F02" w:rsidR="00E833EC" w:rsidRPr="00D90BE1" w:rsidRDefault="000E092E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0E092E">
              <w:rPr>
                <w:rFonts w:ascii="Arial" w:hAnsi="Arial" w:cs="Arial"/>
              </w:rPr>
              <w:t>Comparar los datos convertidos por el robot del Excel Plantilla  por cada fila</w:t>
            </w:r>
          </w:p>
        </w:tc>
      </w:tr>
    </w:tbl>
    <w:p w14:paraId="37B2F10E" w14:textId="77777777" w:rsidR="00E833EC" w:rsidRPr="00664799" w:rsidRDefault="00E833EC" w:rsidP="00E833EC"/>
    <w:p w14:paraId="44798A8D" w14:textId="15BD4553" w:rsidR="00E833EC" w:rsidRPr="0029601C" w:rsidRDefault="0029601C" w:rsidP="00664799">
      <w:pPr>
        <w:rPr>
          <w:b/>
          <w:sz w:val="28"/>
        </w:rPr>
      </w:pPr>
      <w:r w:rsidRPr="0029601C">
        <w:rPr>
          <w:b/>
          <w:sz w:val="28"/>
        </w:rPr>
        <w:t>Excel: Datos convertidos satisfactoriamente según el formato solicitado.</w:t>
      </w:r>
    </w:p>
    <w:p w14:paraId="4C0618D8" w14:textId="0F9C2A3C" w:rsidR="003A310C" w:rsidRDefault="000E092E" w:rsidP="000E092E">
      <w:r>
        <w:rPr>
          <w:noProof/>
          <w:lang w:val="es-PE" w:eastAsia="es-PE"/>
        </w:rPr>
        <w:drawing>
          <wp:inline distT="0" distB="0" distL="0" distR="0" wp14:anchorId="1CD72957" wp14:editId="0559A8C1">
            <wp:extent cx="6334125" cy="2867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DFC0" w14:textId="77777777" w:rsidR="00E833EC" w:rsidRDefault="00E833EC" w:rsidP="00E833EC"/>
    <w:p w14:paraId="5C638105" w14:textId="77777777" w:rsidR="00E833EC" w:rsidRDefault="00E833EC" w:rsidP="00E833EC"/>
    <w:p w14:paraId="70598676" w14:textId="53530A01" w:rsidR="00C73CB3" w:rsidRDefault="00C73CB3">
      <w:r>
        <w:br w:type="page"/>
      </w:r>
    </w:p>
    <w:p w14:paraId="33B3BBFB" w14:textId="77777777" w:rsidR="00E833EC" w:rsidRPr="00EC0EF8" w:rsidRDefault="00E833EC" w:rsidP="00E833E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4C0E05C9" w14:textId="77777777" w:rsidTr="009903B1">
        <w:sdt>
          <w:sdtPr>
            <w:rPr>
              <w:rFonts w:ascii="Arial" w:hAnsi="Arial" w:cs="Arial"/>
              <w:b/>
              <w:lang w:val="es-MX"/>
            </w:rPr>
            <w:id w:val="-1871211708"/>
            <w:lock w:val="contentLocked"/>
            <w:placeholder>
              <w:docPart w:val="2B093420B3B94FD589B3220C17D93B1F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3588616B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833EC" w:rsidRPr="00DE0F66" w14:paraId="1117A400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372704097"/>
            <w:lock w:val="contentLocked"/>
            <w:placeholder>
              <w:docPart w:val="58E636E21ABD458ABD05F3F1C8C31499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100C789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5F3B29B" w14:textId="1A354F69" w:rsidR="00E833EC" w:rsidRPr="00DE0F66" w:rsidRDefault="000E092E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092E">
              <w:rPr>
                <w:rFonts w:ascii="Arial" w:hAnsi="Arial" w:cs="Arial"/>
                <w:sz w:val="20"/>
                <w:szCs w:val="20"/>
              </w:rPr>
              <w:t>C007</w:t>
            </w:r>
          </w:p>
        </w:tc>
      </w:tr>
      <w:tr w:rsidR="00E833EC" w:rsidRPr="0011482B" w14:paraId="3A7A4B94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099329927"/>
            <w:lock w:val="contentLocked"/>
            <w:placeholder>
              <w:docPart w:val="C247FCF6D3304EC1B96E018293BEA0C2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2FB569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F368ADF" w14:textId="657195F0" w:rsidR="00E833EC" w:rsidRPr="0011482B" w:rsidRDefault="000E092E" w:rsidP="000E092E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092E">
              <w:rPr>
                <w:rFonts w:ascii="Arial" w:hAnsi="Arial" w:cs="Arial"/>
                <w:sz w:val="20"/>
                <w:szCs w:val="20"/>
                <w:lang w:val="es-ES"/>
              </w:rPr>
              <w:t>CALIDAD DE DATOS - HOMOLOGACIÓN DE PARAMETROS (verificar la conversión de datos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</w:tc>
      </w:tr>
    </w:tbl>
    <w:p w14:paraId="00B239F2" w14:textId="77777777" w:rsidR="00E833EC" w:rsidRDefault="00E833EC" w:rsidP="00E833EC"/>
    <w:p w14:paraId="5065AFD6" w14:textId="77777777" w:rsidR="00E833EC" w:rsidRPr="00DE0F66" w:rsidRDefault="00E833EC" w:rsidP="00E833EC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6931CDD2" w14:textId="77777777" w:rsidTr="009903B1">
        <w:sdt>
          <w:sdtPr>
            <w:rPr>
              <w:rFonts w:ascii="Arial" w:hAnsi="Arial" w:cs="Arial"/>
              <w:b/>
              <w:lang w:val="es-MX"/>
            </w:rPr>
            <w:id w:val="407427195"/>
            <w:lock w:val="contentLocked"/>
            <w:placeholder>
              <w:docPart w:val="06C2945DA47044168F1877E21FBDF43D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6817840D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833EC" w:rsidRPr="00DE0F66" w14:paraId="0109F24E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282612006"/>
            <w:lock w:val="contentLocked"/>
            <w:placeholder>
              <w:docPart w:val="06C2945DA47044168F1877E21FBDF43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6B1EF18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32E4495" w14:textId="08E81246" w:rsidR="00E833EC" w:rsidRPr="00DE0F66" w:rsidRDefault="000E092E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Comparar la conversión de datos con la interpretación</w:t>
            </w:r>
          </w:p>
        </w:tc>
      </w:tr>
      <w:tr w:rsidR="00E833EC" w:rsidRPr="00DE0F66" w14:paraId="424CBD43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042899086"/>
            <w:lock w:val="contentLocked"/>
            <w:placeholder>
              <w:docPart w:val="06C2945DA47044168F1877E21FBDF43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5A15C92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A693CC2" w14:textId="3AB1A277" w:rsidR="00E833EC" w:rsidRPr="00D90BE1" w:rsidRDefault="000E092E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0E092E">
              <w:rPr>
                <w:rFonts w:ascii="Arial" w:hAnsi="Arial" w:cs="Arial"/>
              </w:rPr>
              <w:t>Los tipos de datos convertidos por el robot del Excel plantilla corresponden o tienen sentido con su interpretación</w:t>
            </w:r>
          </w:p>
        </w:tc>
      </w:tr>
    </w:tbl>
    <w:p w14:paraId="15058491" w14:textId="3BA2A9F7" w:rsidR="00E833EC" w:rsidRDefault="00E833EC" w:rsidP="00E833EC"/>
    <w:p w14:paraId="6A5F469D" w14:textId="5CA50402" w:rsidR="0029601C" w:rsidRPr="0029601C" w:rsidRDefault="0029601C" w:rsidP="00E833EC">
      <w:pPr>
        <w:rPr>
          <w:b/>
          <w:sz w:val="28"/>
        </w:rPr>
      </w:pPr>
      <w:r w:rsidRPr="0029601C">
        <w:rPr>
          <w:b/>
          <w:sz w:val="28"/>
        </w:rPr>
        <w:t>Excel: Datos interpretados como texto según lo solicitado especialmente por el tipo de Nro</w:t>
      </w:r>
      <w:r>
        <w:rPr>
          <w:b/>
          <w:sz w:val="28"/>
        </w:rPr>
        <w:t>.</w:t>
      </w:r>
      <w:r w:rsidRPr="0029601C">
        <w:rPr>
          <w:b/>
          <w:sz w:val="28"/>
        </w:rPr>
        <w:t xml:space="preserve"> Contrato</w:t>
      </w:r>
    </w:p>
    <w:p w14:paraId="2BDC7555" w14:textId="6BF677C0" w:rsidR="003A310C" w:rsidRDefault="00A06F6A" w:rsidP="003A310C">
      <w:r>
        <w:rPr>
          <w:noProof/>
          <w:lang w:val="es-PE" w:eastAsia="es-PE"/>
        </w:rPr>
        <w:drawing>
          <wp:inline distT="0" distB="0" distL="0" distR="0" wp14:anchorId="695CF3D6" wp14:editId="01310855">
            <wp:extent cx="6405880" cy="41986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B1D" w14:textId="17645DA5" w:rsidR="000E092E" w:rsidRDefault="000E092E" w:rsidP="003A310C"/>
    <w:p w14:paraId="00694E2C" w14:textId="630F9A91" w:rsidR="00C73CB3" w:rsidRDefault="00C73CB3">
      <w:r>
        <w:br w:type="page"/>
      </w:r>
    </w:p>
    <w:p w14:paraId="68A98996" w14:textId="77777777" w:rsidR="000E092E" w:rsidRPr="00EC0EF8" w:rsidRDefault="000E092E" w:rsidP="003A310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3A310C" w:rsidRPr="00DE0F66" w14:paraId="7B603535" w14:textId="77777777" w:rsidTr="00A8353B">
        <w:sdt>
          <w:sdtPr>
            <w:rPr>
              <w:rFonts w:ascii="Arial" w:hAnsi="Arial" w:cs="Arial"/>
              <w:b/>
              <w:lang w:val="es-MX"/>
            </w:rPr>
            <w:id w:val="-1553524103"/>
            <w:lock w:val="contentLocked"/>
            <w:placeholder>
              <w:docPart w:val="AF4B958FD0564FB68E7F65FCE33AE7E6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7C067F1" w14:textId="77777777" w:rsidR="003A310C" w:rsidRPr="00DE0F66" w:rsidRDefault="003A310C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3A310C" w:rsidRPr="00DE0F66" w14:paraId="2ED52B4F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609350168"/>
            <w:lock w:val="contentLocked"/>
            <w:placeholder>
              <w:docPart w:val="1154FF2B1792497BA42804BC5DFEE24F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4E6217C" w14:textId="77777777" w:rsidR="003A310C" w:rsidRPr="00DE0F66" w:rsidRDefault="003A310C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B9F7194" w14:textId="399FA4C4" w:rsidR="003A310C" w:rsidRPr="00DE0F66" w:rsidRDefault="000E092E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092E">
              <w:rPr>
                <w:rFonts w:ascii="Arial" w:hAnsi="Arial" w:cs="Arial"/>
                <w:sz w:val="20"/>
                <w:szCs w:val="20"/>
              </w:rPr>
              <w:t>C008</w:t>
            </w:r>
          </w:p>
        </w:tc>
      </w:tr>
      <w:tr w:rsidR="003A310C" w:rsidRPr="0011482B" w14:paraId="3C107BD9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060471466"/>
            <w:lock w:val="contentLocked"/>
            <w:placeholder>
              <w:docPart w:val="11A94BBEA1F44F3DB65901E1FCDF637E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2EB48F2" w14:textId="77777777" w:rsidR="003A310C" w:rsidRPr="00DE0F66" w:rsidRDefault="003A310C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75A3E2F" w14:textId="5C70255E" w:rsidR="003A310C" w:rsidRPr="0011482B" w:rsidRDefault="000E092E" w:rsidP="003A310C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092E">
              <w:rPr>
                <w:rFonts w:ascii="Arial" w:hAnsi="Arial" w:cs="Arial"/>
                <w:sz w:val="20"/>
                <w:szCs w:val="20"/>
                <w:lang w:val="es-ES"/>
              </w:rPr>
              <w:t>CALIDAD DE DATOS - Datos modificados</w:t>
            </w:r>
          </w:p>
        </w:tc>
      </w:tr>
    </w:tbl>
    <w:p w14:paraId="5F6C0773" w14:textId="77777777" w:rsidR="003A310C" w:rsidRDefault="003A310C" w:rsidP="003A310C"/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B2E08" w:rsidRPr="00DE0F66" w14:paraId="3ACB6EF3" w14:textId="77777777" w:rsidTr="00A8353B">
        <w:sdt>
          <w:sdtPr>
            <w:rPr>
              <w:rFonts w:ascii="Arial" w:hAnsi="Arial" w:cs="Arial"/>
              <w:b/>
              <w:lang w:val="es-MX"/>
            </w:rPr>
            <w:id w:val="120503556"/>
            <w:lock w:val="contentLocked"/>
            <w:placeholder>
              <w:docPart w:val="52122BAB54EB42D9B79C9CE1A0B43CDF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7FC81B47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7B2E08" w:rsidRPr="00DE0F66" w14:paraId="66583185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576665634"/>
            <w:lock w:val="contentLocked"/>
            <w:placeholder>
              <w:docPart w:val="52122BAB54EB42D9B79C9CE1A0B43CDF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6C395E" w14:textId="77777777" w:rsidR="007B2E08" w:rsidRPr="00DE0F66" w:rsidRDefault="007B2E08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7E1A3DD" w14:textId="5FB3AA59" w:rsidR="000E092E" w:rsidRPr="00DE0F66" w:rsidRDefault="000E092E" w:rsidP="000E092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datos modificados en 3270</w:t>
            </w:r>
          </w:p>
        </w:tc>
      </w:tr>
      <w:tr w:rsidR="007B2E08" w:rsidRPr="00DE0F66" w14:paraId="7BA12DB6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37529073"/>
            <w:lock w:val="contentLocked"/>
            <w:placeholder>
              <w:docPart w:val="52122BAB54EB42D9B79C9CE1A0B43CDF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070AC28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D896980" w14:textId="3D473083" w:rsidR="007B2E08" w:rsidRPr="00D90BE1" w:rsidRDefault="000E092E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0E092E">
              <w:rPr>
                <w:rFonts w:ascii="Arial" w:hAnsi="Arial" w:cs="Arial"/>
              </w:rPr>
              <w:t>Comparar los datos modificados por el robot en el 3270  por cada dato del Excel Plantilla</w:t>
            </w:r>
          </w:p>
        </w:tc>
      </w:tr>
    </w:tbl>
    <w:p w14:paraId="716393A1" w14:textId="0B860BD4" w:rsidR="007B2E08" w:rsidRPr="0029601C" w:rsidRDefault="007B2E08" w:rsidP="007B2E08">
      <w:pPr>
        <w:rPr>
          <w:sz w:val="24"/>
        </w:rPr>
      </w:pPr>
    </w:p>
    <w:p w14:paraId="30807086" w14:textId="5592328A" w:rsidR="0029601C" w:rsidRPr="0029601C" w:rsidRDefault="0029601C" w:rsidP="007B2E08">
      <w:pPr>
        <w:rPr>
          <w:b/>
          <w:sz w:val="28"/>
        </w:rPr>
      </w:pPr>
      <w:r w:rsidRPr="0029601C">
        <w:rPr>
          <w:b/>
          <w:sz w:val="28"/>
        </w:rPr>
        <w:t>3270: Muestra en la descripción que la cuenta es inexistente y copia el mensaje al Excel como en e</w:t>
      </w:r>
      <w:bookmarkStart w:id="1" w:name="_GoBack"/>
      <w:bookmarkEnd w:id="1"/>
      <w:r w:rsidRPr="0029601C">
        <w:rPr>
          <w:b/>
          <w:sz w:val="28"/>
        </w:rPr>
        <w:t>l caso C007.</w:t>
      </w:r>
    </w:p>
    <w:p w14:paraId="59C5A85E" w14:textId="71F3D852" w:rsidR="007B2E08" w:rsidRPr="00664799" w:rsidRDefault="00C17A30" w:rsidP="007B2E08">
      <w:r>
        <w:rPr>
          <w:noProof/>
          <w:lang w:val="es-PE" w:eastAsia="es-PE"/>
        </w:rPr>
        <w:drawing>
          <wp:inline distT="0" distB="0" distL="0" distR="0" wp14:anchorId="32BEC570" wp14:editId="1110E43F">
            <wp:extent cx="6405880" cy="4332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72B7" w14:textId="77777777" w:rsidR="007B2E08" w:rsidRDefault="007B2E08" w:rsidP="007B2E08"/>
    <w:p w14:paraId="2EF48743" w14:textId="16AA628D" w:rsidR="007B2E08" w:rsidRDefault="007B2E08" w:rsidP="007B2E08">
      <w:pPr>
        <w:jc w:val="center"/>
      </w:pPr>
    </w:p>
    <w:p w14:paraId="128F21AE" w14:textId="0C5D448F" w:rsidR="007B2E08" w:rsidRDefault="007B2E08" w:rsidP="007B2E08">
      <w:pPr>
        <w:jc w:val="center"/>
      </w:pPr>
    </w:p>
    <w:p w14:paraId="5A181CD7" w14:textId="15926A7C" w:rsidR="007B2E08" w:rsidRDefault="007B2E08" w:rsidP="007B2E08">
      <w:pPr>
        <w:jc w:val="center"/>
      </w:pPr>
    </w:p>
    <w:p w14:paraId="03DF1FFC" w14:textId="56194253" w:rsidR="007B2E08" w:rsidRDefault="007B2E08" w:rsidP="007B2E08">
      <w:pPr>
        <w:jc w:val="center"/>
      </w:pPr>
    </w:p>
    <w:p w14:paraId="468EA4A6" w14:textId="0796383B" w:rsidR="00F74E6D" w:rsidRPr="00C17A30" w:rsidRDefault="00F74E6D" w:rsidP="001F23D2"/>
    <w:sectPr w:rsidR="00F74E6D" w:rsidRPr="00C17A30" w:rsidSect="00E433D4">
      <w:headerReference w:type="default" r:id="rId16"/>
      <w:footerReference w:type="default" r:id="rId17"/>
      <w:type w:val="continuous"/>
      <w:pgSz w:w="12242" w:h="15842" w:code="1"/>
      <w:pgMar w:top="1418" w:right="1077" w:bottom="1134" w:left="107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1427E" w14:textId="77777777" w:rsidR="00E73A99" w:rsidRDefault="00E73A99">
      <w:r>
        <w:separator/>
      </w:r>
    </w:p>
  </w:endnote>
  <w:endnote w:type="continuationSeparator" w:id="0">
    <w:p w14:paraId="2FA139D6" w14:textId="77777777" w:rsidR="00E73A99" w:rsidRDefault="00E7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8B1AF7" w14:paraId="49E7C719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13D3B788" w14:textId="77777777" w:rsidR="008B1AF7" w:rsidRPr="00D11B53" w:rsidRDefault="008B1AF7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Feb.2019</w:t>
          </w:r>
        </w:p>
      </w:tc>
      <w:tc>
        <w:tcPr>
          <w:tcW w:w="4346" w:type="dxa"/>
        </w:tcPr>
        <w:p w14:paraId="3C349FEB" w14:textId="5AF7E6D7" w:rsidR="008B1AF7" w:rsidRDefault="008B1AF7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29601C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29601C">
            <w:rPr>
              <w:rStyle w:val="Nmerodepgina"/>
              <w:i/>
              <w:noProof/>
              <w:sz w:val="18"/>
            </w:rPr>
            <w:t>7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5BCDE3EB" w14:textId="77777777" w:rsidR="008B1AF7" w:rsidRDefault="008B1AF7">
    <w:pPr>
      <w:pStyle w:val="Piedepgina"/>
      <w:rPr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8B1AF7" w14:paraId="7C670E2E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09599342" w14:textId="77777777" w:rsidR="008B1AF7" w:rsidRDefault="008B1AF7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</w:t>
          </w:r>
          <w:r w:rsidR="00AE5423">
            <w:rPr>
              <w:rStyle w:val="Nmerodepgina"/>
              <w:snapToGrid w:val="0"/>
              <w:sz w:val="18"/>
              <w:lang w:eastAsia="en-US"/>
            </w:rPr>
            <w:t>20</w:t>
          </w:r>
        </w:p>
        <w:p w14:paraId="616BD105" w14:textId="428BD43A" w:rsidR="00AE5423" w:rsidRPr="00D11B53" w:rsidRDefault="00AE5423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</w:p>
      </w:tc>
      <w:tc>
        <w:tcPr>
          <w:tcW w:w="4346" w:type="dxa"/>
        </w:tcPr>
        <w:p w14:paraId="003E9858" w14:textId="7BE91461" w:rsidR="008B1AF7" w:rsidRDefault="008B1AF7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29601C">
            <w:rPr>
              <w:rStyle w:val="Nmerodepgina"/>
              <w:i/>
              <w:noProof/>
              <w:snapToGrid w:val="0"/>
              <w:sz w:val="18"/>
              <w:lang w:eastAsia="en-US"/>
            </w:rPr>
            <w:t>7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29601C">
            <w:rPr>
              <w:rStyle w:val="Nmerodepgina"/>
              <w:i/>
              <w:noProof/>
              <w:sz w:val="18"/>
            </w:rPr>
            <w:t>7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1897ECFB" w14:textId="77777777" w:rsidR="008B1AF7" w:rsidRDefault="008B1AF7">
    <w:pPr>
      <w:pStyle w:val="Piedepgina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C1609" w14:textId="77777777" w:rsidR="00E73A99" w:rsidRDefault="00E73A99">
      <w:r>
        <w:separator/>
      </w:r>
    </w:p>
  </w:footnote>
  <w:footnote w:type="continuationSeparator" w:id="0">
    <w:p w14:paraId="55FE98CE" w14:textId="77777777" w:rsidR="00E73A99" w:rsidRDefault="00E73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8B1AF7" w14:paraId="71FB726F" w14:textId="77777777" w:rsidTr="00DE0F66">
      <w:trPr>
        <w:cantSplit/>
        <w:trHeight w:val="703"/>
      </w:trPr>
      <w:tc>
        <w:tcPr>
          <w:tcW w:w="2780" w:type="dxa"/>
        </w:tcPr>
        <w:p w14:paraId="4C86AC4F" w14:textId="77777777" w:rsidR="008B1AF7" w:rsidRDefault="008B1AF7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11AD815B" wp14:editId="48484A3D">
                <wp:extent cx="1576070" cy="398145"/>
                <wp:effectExtent l="0" t="0" r="5080" b="190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658D1F6C" w14:textId="77777777" w:rsidR="008B1AF7" w:rsidRPr="00DE0F66" w:rsidRDefault="008B1AF7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662045C" w14:textId="77777777" w:rsidR="008B1AF7" w:rsidRDefault="008B1A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8B1AF7" w14:paraId="621509A8" w14:textId="77777777" w:rsidTr="00DE0F66">
      <w:trPr>
        <w:cantSplit/>
        <w:trHeight w:val="703"/>
      </w:trPr>
      <w:tc>
        <w:tcPr>
          <w:tcW w:w="2780" w:type="dxa"/>
        </w:tcPr>
        <w:p w14:paraId="1C2762D4" w14:textId="77777777" w:rsidR="008B1AF7" w:rsidRDefault="008B1AF7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4215BDC5" wp14:editId="571E0BB4">
                <wp:extent cx="1576070" cy="398145"/>
                <wp:effectExtent l="0" t="0" r="5080" b="190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2E071DF5" w14:textId="77777777" w:rsidR="008B1AF7" w:rsidRPr="00DE0F66" w:rsidRDefault="008B1AF7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C206113" w14:textId="77777777" w:rsidR="008B1AF7" w:rsidRDefault="008B1A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A3F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6"/>
    <w:rsid w:val="00021A9E"/>
    <w:rsid w:val="0006004E"/>
    <w:rsid w:val="00070C6E"/>
    <w:rsid w:val="00071160"/>
    <w:rsid w:val="00072F17"/>
    <w:rsid w:val="000A4AB9"/>
    <w:rsid w:val="000B7DAC"/>
    <w:rsid w:val="000D6246"/>
    <w:rsid w:val="000E092E"/>
    <w:rsid w:val="000E172F"/>
    <w:rsid w:val="00101B64"/>
    <w:rsid w:val="00102011"/>
    <w:rsid w:val="0011482B"/>
    <w:rsid w:val="00122CD8"/>
    <w:rsid w:val="001677E3"/>
    <w:rsid w:val="001841EF"/>
    <w:rsid w:val="0019547A"/>
    <w:rsid w:val="00197884"/>
    <w:rsid w:val="001A3EEB"/>
    <w:rsid w:val="001A4161"/>
    <w:rsid w:val="001B46C3"/>
    <w:rsid w:val="001D001C"/>
    <w:rsid w:val="001F16B2"/>
    <w:rsid w:val="001F23D2"/>
    <w:rsid w:val="00274C20"/>
    <w:rsid w:val="00281098"/>
    <w:rsid w:val="0029601C"/>
    <w:rsid w:val="002A0C41"/>
    <w:rsid w:val="002B6E0B"/>
    <w:rsid w:val="002C53EB"/>
    <w:rsid w:val="002D5E89"/>
    <w:rsid w:val="002E5CFB"/>
    <w:rsid w:val="002F225A"/>
    <w:rsid w:val="00303BF3"/>
    <w:rsid w:val="00311822"/>
    <w:rsid w:val="00314AA4"/>
    <w:rsid w:val="00320767"/>
    <w:rsid w:val="00343EB6"/>
    <w:rsid w:val="0034577B"/>
    <w:rsid w:val="003524DF"/>
    <w:rsid w:val="00356D6B"/>
    <w:rsid w:val="00377482"/>
    <w:rsid w:val="003848FA"/>
    <w:rsid w:val="003A310C"/>
    <w:rsid w:val="003A432E"/>
    <w:rsid w:val="003B0837"/>
    <w:rsid w:val="003F2F0B"/>
    <w:rsid w:val="003F576C"/>
    <w:rsid w:val="004009A9"/>
    <w:rsid w:val="00400C14"/>
    <w:rsid w:val="00405D3C"/>
    <w:rsid w:val="00436351"/>
    <w:rsid w:val="004431DE"/>
    <w:rsid w:val="00450BEB"/>
    <w:rsid w:val="00460353"/>
    <w:rsid w:val="00464C75"/>
    <w:rsid w:val="00470248"/>
    <w:rsid w:val="00476E8F"/>
    <w:rsid w:val="0049716F"/>
    <w:rsid w:val="004A101C"/>
    <w:rsid w:val="004B56F2"/>
    <w:rsid w:val="004D6F50"/>
    <w:rsid w:val="004D700D"/>
    <w:rsid w:val="004E2BC9"/>
    <w:rsid w:val="004E3A1B"/>
    <w:rsid w:val="004F4255"/>
    <w:rsid w:val="005047C2"/>
    <w:rsid w:val="005051FD"/>
    <w:rsid w:val="00507FC3"/>
    <w:rsid w:val="0051097B"/>
    <w:rsid w:val="00525657"/>
    <w:rsid w:val="00525AEC"/>
    <w:rsid w:val="00533BA6"/>
    <w:rsid w:val="00554C3A"/>
    <w:rsid w:val="00562FA9"/>
    <w:rsid w:val="00577F72"/>
    <w:rsid w:val="005871CC"/>
    <w:rsid w:val="00587DF6"/>
    <w:rsid w:val="005D5A96"/>
    <w:rsid w:val="005E0F49"/>
    <w:rsid w:val="00625C56"/>
    <w:rsid w:val="006351DF"/>
    <w:rsid w:val="00636137"/>
    <w:rsid w:val="006373D2"/>
    <w:rsid w:val="0064504D"/>
    <w:rsid w:val="0064517C"/>
    <w:rsid w:val="00645464"/>
    <w:rsid w:val="00652B5C"/>
    <w:rsid w:val="00663FC3"/>
    <w:rsid w:val="00664799"/>
    <w:rsid w:val="006659DD"/>
    <w:rsid w:val="0067196C"/>
    <w:rsid w:val="00680D6D"/>
    <w:rsid w:val="0068370A"/>
    <w:rsid w:val="00685D83"/>
    <w:rsid w:val="006B27ED"/>
    <w:rsid w:val="006D6580"/>
    <w:rsid w:val="006E0E59"/>
    <w:rsid w:val="00736DE1"/>
    <w:rsid w:val="007422CE"/>
    <w:rsid w:val="007823FE"/>
    <w:rsid w:val="0079211F"/>
    <w:rsid w:val="007A795B"/>
    <w:rsid w:val="007B2E08"/>
    <w:rsid w:val="007B3459"/>
    <w:rsid w:val="007C1EFF"/>
    <w:rsid w:val="007C4625"/>
    <w:rsid w:val="007C65D4"/>
    <w:rsid w:val="007D23EA"/>
    <w:rsid w:val="00855D2A"/>
    <w:rsid w:val="008579AA"/>
    <w:rsid w:val="00857A72"/>
    <w:rsid w:val="00866035"/>
    <w:rsid w:val="00872101"/>
    <w:rsid w:val="00882C7C"/>
    <w:rsid w:val="00892442"/>
    <w:rsid w:val="008B1AF7"/>
    <w:rsid w:val="008C639E"/>
    <w:rsid w:val="008C65F6"/>
    <w:rsid w:val="008E0F3C"/>
    <w:rsid w:val="008F07D2"/>
    <w:rsid w:val="00901140"/>
    <w:rsid w:val="00901C6F"/>
    <w:rsid w:val="0094270B"/>
    <w:rsid w:val="00943BE4"/>
    <w:rsid w:val="0095138D"/>
    <w:rsid w:val="00970E66"/>
    <w:rsid w:val="009B17DE"/>
    <w:rsid w:val="009D4476"/>
    <w:rsid w:val="00A06F6A"/>
    <w:rsid w:val="00A134B3"/>
    <w:rsid w:val="00A1623F"/>
    <w:rsid w:val="00A428DC"/>
    <w:rsid w:val="00A54DB3"/>
    <w:rsid w:val="00A5749B"/>
    <w:rsid w:val="00A645B8"/>
    <w:rsid w:val="00A71304"/>
    <w:rsid w:val="00A8269B"/>
    <w:rsid w:val="00A90E84"/>
    <w:rsid w:val="00A92294"/>
    <w:rsid w:val="00AB5339"/>
    <w:rsid w:val="00AC27AC"/>
    <w:rsid w:val="00AC78FD"/>
    <w:rsid w:val="00AD1190"/>
    <w:rsid w:val="00AE5423"/>
    <w:rsid w:val="00B53CA0"/>
    <w:rsid w:val="00B62111"/>
    <w:rsid w:val="00B86A0F"/>
    <w:rsid w:val="00B90688"/>
    <w:rsid w:val="00B94892"/>
    <w:rsid w:val="00BA3895"/>
    <w:rsid w:val="00BC01DB"/>
    <w:rsid w:val="00BC5CD0"/>
    <w:rsid w:val="00BD3886"/>
    <w:rsid w:val="00C054D7"/>
    <w:rsid w:val="00C17A30"/>
    <w:rsid w:val="00C20967"/>
    <w:rsid w:val="00C316CC"/>
    <w:rsid w:val="00C43E00"/>
    <w:rsid w:val="00C50D67"/>
    <w:rsid w:val="00C57FF5"/>
    <w:rsid w:val="00C73CB3"/>
    <w:rsid w:val="00CA4CD6"/>
    <w:rsid w:val="00CA643F"/>
    <w:rsid w:val="00CB467E"/>
    <w:rsid w:val="00CC3D6E"/>
    <w:rsid w:val="00CC4918"/>
    <w:rsid w:val="00CC4E35"/>
    <w:rsid w:val="00CC74DD"/>
    <w:rsid w:val="00D04E98"/>
    <w:rsid w:val="00D05A5E"/>
    <w:rsid w:val="00D32171"/>
    <w:rsid w:val="00D46757"/>
    <w:rsid w:val="00D61DE6"/>
    <w:rsid w:val="00D81E35"/>
    <w:rsid w:val="00D86EA6"/>
    <w:rsid w:val="00D90BE1"/>
    <w:rsid w:val="00DD66BC"/>
    <w:rsid w:val="00DD7F92"/>
    <w:rsid w:val="00DE0F66"/>
    <w:rsid w:val="00E0388B"/>
    <w:rsid w:val="00E0764C"/>
    <w:rsid w:val="00E17317"/>
    <w:rsid w:val="00E3716E"/>
    <w:rsid w:val="00E433D4"/>
    <w:rsid w:val="00E6245B"/>
    <w:rsid w:val="00E66CEB"/>
    <w:rsid w:val="00E71AB4"/>
    <w:rsid w:val="00E73A99"/>
    <w:rsid w:val="00E773E7"/>
    <w:rsid w:val="00E833EC"/>
    <w:rsid w:val="00E95A28"/>
    <w:rsid w:val="00EB171B"/>
    <w:rsid w:val="00EC036E"/>
    <w:rsid w:val="00EC0EF8"/>
    <w:rsid w:val="00EC2128"/>
    <w:rsid w:val="00EC3A75"/>
    <w:rsid w:val="00ED6E1C"/>
    <w:rsid w:val="00EF4EBE"/>
    <w:rsid w:val="00F0155A"/>
    <w:rsid w:val="00F10177"/>
    <w:rsid w:val="00F11316"/>
    <w:rsid w:val="00F16BEB"/>
    <w:rsid w:val="00F371D3"/>
    <w:rsid w:val="00F74E6D"/>
    <w:rsid w:val="00F853C7"/>
    <w:rsid w:val="00F917CA"/>
    <w:rsid w:val="00F93C21"/>
    <w:rsid w:val="00FA74A1"/>
    <w:rsid w:val="00FB729B"/>
    <w:rsid w:val="00FD4B6A"/>
    <w:rsid w:val="00FD64D2"/>
    <w:rsid w:val="00FF3B59"/>
    <w:rsid w:val="00FF43E1"/>
    <w:rsid w:val="00FF4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5021B9"/>
  <w15:docId w15:val="{F83A5581-B5DF-4F51-9393-319B577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6C"/>
    <w:rPr>
      <w:lang w:val="es-ES" w:eastAsia="es-ES"/>
    </w:rPr>
  </w:style>
  <w:style w:type="paragraph" w:styleId="Ttulo1">
    <w:name w:val="heading 1"/>
    <w:basedOn w:val="Normal"/>
    <w:next w:val="Normal"/>
    <w:qFormat/>
    <w:rsid w:val="003F576C"/>
    <w:pPr>
      <w:keepNext/>
      <w:outlineLvl w:val="0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576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576C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nhideWhenUsed/>
    <w:rsid w:val="003F576C"/>
    <w:pPr>
      <w:spacing w:before="100" w:beforeAutospacing="1" w:after="119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rsid w:val="00872101"/>
    <w:rPr>
      <w:lang w:val="es-ES" w:eastAsia="es-ES"/>
    </w:rPr>
  </w:style>
  <w:style w:type="character" w:styleId="Nmerodepgina">
    <w:name w:val="page number"/>
    <w:basedOn w:val="Fuentedeprrafopredeter"/>
    <w:rsid w:val="00872101"/>
  </w:style>
  <w:style w:type="character" w:styleId="Textodelmarcadordeposicin">
    <w:name w:val="Placeholder Text"/>
    <w:basedOn w:val="Fuentedeprrafopredeter"/>
    <w:uiPriority w:val="99"/>
    <w:semiHidden/>
    <w:rsid w:val="00400C14"/>
    <w:rPr>
      <w:color w:val="808080"/>
    </w:rPr>
  </w:style>
  <w:style w:type="paragraph" w:styleId="Textodeglobo">
    <w:name w:val="Balloon Text"/>
    <w:basedOn w:val="Normal"/>
    <w:link w:val="TextodegloboCar"/>
    <w:rsid w:val="00400C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0C14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400C14"/>
    <w:rPr>
      <w:b/>
    </w:rPr>
  </w:style>
  <w:style w:type="character" w:customStyle="1" w:styleId="Estilo2">
    <w:name w:val="Estilo2"/>
    <w:basedOn w:val="Fuentedeprrafopredeter"/>
    <w:rsid w:val="00400C14"/>
    <w:rPr>
      <w:b/>
      <w:sz w:val="28"/>
    </w:rPr>
  </w:style>
  <w:style w:type="character" w:customStyle="1" w:styleId="Estilo3">
    <w:name w:val="Estilo3"/>
    <w:basedOn w:val="Fuentedeprrafopredeter"/>
    <w:rsid w:val="00400C14"/>
    <w:rPr>
      <w:b/>
      <w:sz w:val="24"/>
    </w:rPr>
  </w:style>
  <w:style w:type="character" w:customStyle="1" w:styleId="Estilo4">
    <w:name w:val="Estilo4"/>
    <w:basedOn w:val="Fuentedeprrafopredeter"/>
    <w:rsid w:val="00400C14"/>
    <w:rPr>
      <w:b/>
    </w:rPr>
  </w:style>
  <w:style w:type="paragraph" w:styleId="Prrafodelista">
    <w:name w:val="List Paragraph"/>
    <w:basedOn w:val="Normal"/>
    <w:uiPriority w:val="34"/>
    <w:qFormat/>
    <w:rsid w:val="005871C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DE0F6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arlos\Documents\BBVA\CPA%20LEAN\T907%20Evidencia%20de%20Pruebas%20Calidad%20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4FCEFFCC634422B3855C29DAA1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F3DB0-770B-4B5B-873C-170E7FADA91A}"/>
      </w:docPartPr>
      <w:docPartBody>
        <w:p w:rsidR="00BA5452" w:rsidRDefault="009C407A">
          <w:pPr>
            <w:pStyle w:val="A04FCEFFCC634422B3855C29DAA1923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3E2899D96B4453AC79D02CF329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4953-2450-40ED-A2C4-919887EBD5F8}"/>
      </w:docPartPr>
      <w:docPartBody>
        <w:p w:rsidR="00BA5452" w:rsidRDefault="009C407A">
          <w:pPr>
            <w:pStyle w:val="B13E2899D96B4453AC79D02CF329532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77617AEE824EDA8324F9164CB2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A7DB-1A5B-4241-A706-A824A769C347}"/>
      </w:docPartPr>
      <w:docPartBody>
        <w:p w:rsidR="00BA5452" w:rsidRDefault="005F21C7" w:rsidP="005F21C7">
          <w:pPr>
            <w:pStyle w:val="3277617AEE824EDA8324F9164CB2653E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FD76D164E0486A9C4BBFBE434E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926E-6ECE-440E-A69A-4671215F084E}"/>
      </w:docPartPr>
      <w:docPartBody>
        <w:p w:rsidR="00BA5452" w:rsidRDefault="005F21C7" w:rsidP="005F21C7">
          <w:pPr>
            <w:pStyle w:val="D4FD76D164E0486A9C4BBFBE434E9EF3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A2295764B348DD8BD1AB56C6C0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40DE4-DFB7-42D7-AEDE-C1B756832E16}"/>
      </w:docPartPr>
      <w:docPartBody>
        <w:p w:rsidR="00BA5452" w:rsidRDefault="00036EDD" w:rsidP="00036EDD">
          <w:pPr>
            <w:pStyle w:val="4EA2295764B348DD8BD1AB56C6C06FE9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F6E96B9BD1A44D3FA0E27C7D6B137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5FEB-5705-42C2-81B3-57047288CC5F}"/>
      </w:docPartPr>
      <w:docPartBody>
        <w:p w:rsidR="00BA5452" w:rsidRDefault="005F21C7" w:rsidP="005F21C7">
          <w:pPr>
            <w:pStyle w:val="F6E96B9BD1A44D3FA0E27C7D6B13716D"/>
          </w:pPr>
          <w:r w:rsidRPr="005D3802">
            <w:rPr>
              <w:rStyle w:val="Estilo2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0E7BA03775B441179BA21B92FCBB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E38-8D83-4909-B88C-BF014505D064}"/>
      </w:docPartPr>
      <w:docPartBody>
        <w:p w:rsidR="00BA5452" w:rsidRDefault="00036EDD" w:rsidP="00036EDD">
          <w:pPr>
            <w:pStyle w:val="0E7BA03775B441179BA21B92FCBB4AD0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5AD1CFAA81E241EBA54CC2A52B755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03423-2F33-4354-9207-B4099CC42425}"/>
      </w:docPartPr>
      <w:docPartBody>
        <w:p w:rsidR="00BA5452" w:rsidRDefault="005F21C7" w:rsidP="005F21C7">
          <w:pPr>
            <w:pStyle w:val="5AD1CFAA81E241EBA54CC2A52B755B5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39B6C6F5CD4D8BA47C1392CD9F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EA3E-E5F3-4CBD-B794-E37293527B49}"/>
      </w:docPartPr>
      <w:docPartBody>
        <w:p w:rsidR="00BA5452" w:rsidRDefault="005F21C7" w:rsidP="005F21C7">
          <w:pPr>
            <w:pStyle w:val="4939B6C6F5CD4D8BA47C1392CD9FEF0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0AE5BAA1A643A598E26BB8B5108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CBC8-5A55-4891-8748-97ABA67BBBC4}"/>
      </w:docPartPr>
      <w:docPartBody>
        <w:p w:rsidR="00B8032D" w:rsidRDefault="00DC1D10" w:rsidP="00DC1D10">
          <w:pPr>
            <w:pStyle w:val="1A0AE5BAA1A643A598E26BB8B51086A1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9350D89C50E426F8F44460808427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8AEC-5500-4919-9C91-3AB88B67B656}"/>
      </w:docPartPr>
      <w:docPartBody>
        <w:p w:rsidR="00B8032D" w:rsidRDefault="00DC1D10" w:rsidP="00DC1D10">
          <w:pPr>
            <w:pStyle w:val="69350D89C50E426F8F44460808427CC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266D88C8114F24A91B5775FBB0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50A98-E186-458C-869B-053C99CFA32C}"/>
      </w:docPartPr>
      <w:docPartBody>
        <w:p w:rsidR="00B8032D" w:rsidRDefault="00DC1D10" w:rsidP="00DC1D10">
          <w:pPr>
            <w:pStyle w:val="43266D88C8114F24A91B5775FBB0783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C20410DA3F4838BA486AD6C412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0B2A3-2C98-4771-9E35-04121AF212B9}"/>
      </w:docPartPr>
      <w:docPartBody>
        <w:p w:rsidR="00B8032D" w:rsidRDefault="00DC1D10" w:rsidP="00DC1D10">
          <w:pPr>
            <w:pStyle w:val="11C20410DA3F4838BA486AD6C412D9B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D7A3DA22EF4FC9A985D6A2786B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FDFE-85C4-48F1-81D3-E17D6C78B8AB}"/>
      </w:docPartPr>
      <w:docPartBody>
        <w:p w:rsidR="00B8032D" w:rsidRDefault="00DC1D10" w:rsidP="00DC1D10">
          <w:pPr>
            <w:pStyle w:val="D5D7A3DA22EF4FC9A985D6A2786BCFD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4380EAAA6342CCA7A1209F15BE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BE35-FA34-4596-B480-2B53FF4ECD72}"/>
      </w:docPartPr>
      <w:docPartBody>
        <w:p w:rsidR="00B8032D" w:rsidRDefault="00DC1D10" w:rsidP="00DC1D10">
          <w:pPr>
            <w:pStyle w:val="9B4380EAAA6342CCA7A1209F15BEA32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024A50D84E8E8B7052CE33517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E14C5-BBD0-45E0-90AB-FC28D7619D15}"/>
      </w:docPartPr>
      <w:docPartBody>
        <w:p w:rsidR="00B8032D" w:rsidRDefault="00DC1D10" w:rsidP="00DC1D10">
          <w:pPr>
            <w:pStyle w:val="F803024A50D84E8E8B7052CE335173A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22C9D0F155443CE83DB47C84DAB3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D44D-8F84-4497-8FD7-898D31984C40}"/>
      </w:docPartPr>
      <w:docPartBody>
        <w:p w:rsidR="00B8032D" w:rsidRDefault="00DC1D10" w:rsidP="00DC1D10">
          <w:pPr>
            <w:pStyle w:val="922C9D0F155443CE83DB47C84DAB379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CF13723D4E84A9FBF36C9FF39357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6544-826F-467E-91BB-6A5BB22A644B}"/>
      </w:docPartPr>
      <w:docPartBody>
        <w:p w:rsidR="00B8032D" w:rsidRDefault="00DC1D10" w:rsidP="00DC1D10">
          <w:pPr>
            <w:pStyle w:val="3CF13723D4E84A9FBF36C9FF3935726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4D60430F264F71991B64EEC516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869F-3B5F-42E4-872C-DF23FE652C67}"/>
      </w:docPartPr>
      <w:docPartBody>
        <w:p w:rsidR="00B8032D" w:rsidRDefault="00DC1D10" w:rsidP="00DC1D10">
          <w:pPr>
            <w:pStyle w:val="494D60430F264F71991B64EEC516AD7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F2B030FAAD4A5BAF232508FA0E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72F6D-B116-4834-955F-2343E69C0B64}"/>
      </w:docPartPr>
      <w:docPartBody>
        <w:p w:rsidR="00B8032D" w:rsidRDefault="00DC1D10" w:rsidP="00DC1D10">
          <w:pPr>
            <w:pStyle w:val="46F2B030FAAD4A5BAF232508FA0E364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093420B3B94FD589B3220C17D93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1C3B-9067-4714-AF37-82CDCF65B068}"/>
      </w:docPartPr>
      <w:docPartBody>
        <w:p w:rsidR="00B8032D" w:rsidRDefault="00DC1D10" w:rsidP="00DC1D10">
          <w:pPr>
            <w:pStyle w:val="2B093420B3B94FD589B3220C17D93B1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8E636E21ABD458ABD05F3F1C8C3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47D9-24AD-4691-A889-24E691C02B2A}"/>
      </w:docPartPr>
      <w:docPartBody>
        <w:p w:rsidR="00B8032D" w:rsidRDefault="00DC1D10" w:rsidP="00DC1D10">
          <w:pPr>
            <w:pStyle w:val="58E636E21ABD458ABD05F3F1C8C3149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47FCF6D3304EC1B96E018293BE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05283-81A7-48DE-918C-798D255B32AA}"/>
      </w:docPartPr>
      <w:docPartBody>
        <w:p w:rsidR="00B8032D" w:rsidRDefault="00DC1D10" w:rsidP="00DC1D10">
          <w:pPr>
            <w:pStyle w:val="C247FCF6D3304EC1B96E018293BEA0C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C2945DA47044168F1877E21FBDF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ED81-4812-4115-8387-4A6E4EE05035}"/>
      </w:docPartPr>
      <w:docPartBody>
        <w:p w:rsidR="00B8032D" w:rsidRDefault="00DC1D10" w:rsidP="00DC1D10">
          <w:pPr>
            <w:pStyle w:val="06C2945DA47044168F1877E21FBDF43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F4B958FD0564FB68E7F65FCE33A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5894-1726-4233-AE18-DD7F0FB5329C}"/>
      </w:docPartPr>
      <w:docPartBody>
        <w:p w:rsidR="00F61D9F" w:rsidRDefault="00B8032D" w:rsidP="00B8032D">
          <w:pPr>
            <w:pStyle w:val="AF4B958FD0564FB68E7F65FCE33AE7E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54FF2B1792497BA42804BC5DFEE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AC244-308E-463C-A336-51EE832686C7}"/>
      </w:docPartPr>
      <w:docPartBody>
        <w:p w:rsidR="00F61D9F" w:rsidRDefault="00B8032D" w:rsidP="00B8032D">
          <w:pPr>
            <w:pStyle w:val="1154FF2B1792497BA42804BC5DFEE24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A94BBEA1F44F3DB65901E1FCDF6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5677-116D-4477-B6D0-255D5CBCCE65}"/>
      </w:docPartPr>
      <w:docPartBody>
        <w:p w:rsidR="00F61D9F" w:rsidRDefault="00B8032D" w:rsidP="00B8032D">
          <w:pPr>
            <w:pStyle w:val="11A94BBEA1F44F3DB65901E1FCDF637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2122BAB54EB42D9B79C9CE1A0B43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7D34-EF64-43D0-9E60-5932D3856A1A}"/>
      </w:docPartPr>
      <w:docPartBody>
        <w:p w:rsidR="00F61D9F" w:rsidRDefault="00B8032D" w:rsidP="00B8032D">
          <w:pPr>
            <w:pStyle w:val="52122BAB54EB42D9B79C9CE1A0B43CD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3C3008E47D4172B8BF0B9BCA6E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CA46-CBC6-4766-AA2D-EF47E71B65CB}"/>
      </w:docPartPr>
      <w:docPartBody>
        <w:p w:rsidR="00CB45EE" w:rsidRDefault="00F61D9F" w:rsidP="00F61D9F">
          <w:pPr>
            <w:pStyle w:val="8F3C3008E47D4172B8BF0B9BCA6ED112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E59738A7CF124EDFA9FA61B6CFC0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8854A-6146-4614-BC11-562FD1BF54EF}"/>
      </w:docPartPr>
      <w:docPartBody>
        <w:p w:rsidR="00EE7E67" w:rsidRDefault="00CB45EE" w:rsidP="00CB45EE">
          <w:pPr>
            <w:pStyle w:val="E59738A7CF124EDFA9FA61B6CFC0AC5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3CC9A05A094D7AA15F2D65AE092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A5B43-84CE-4A78-93EE-5BA5BA4B4FE9}"/>
      </w:docPartPr>
      <w:docPartBody>
        <w:p w:rsidR="00EE7E67" w:rsidRDefault="00CB45EE" w:rsidP="00CB45EE">
          <w:pPr>
            <w:pStyle w:val="823CC9A05A094D7AA15F2D65AE09202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8E036203C2A460BBE3F64AF92B20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4F275-44BF-40B3-8792-930E14E0E3C0}"/>
      </w:docPartPr>
      <w:docPartBody>
        <w:p w:rsidR="00EE7E67" w:rsidRDefault="00CB45EE" w:rsidP="00CB45EE">
          <w:pPr>
            <w:pStyle w:val="88E036203C2A460BBE3F64AF92B204E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C7"/>
    <w:rsid w:val="00036EDD"/>
    <w:rsid w:val="000A710C"/>
    <w:rsid w:val="00190FC6"/>
    <w:rsid w:val="0033198D"/>
    <w:rsid w:val="00354945"/>
    <w:rsid w:val="00383EB9"/>
    <w:rsid w:val="003E1158"/>
    <w:rsid w:val="00416522"/>
    <w:rsid w:val="005E7ADD"/>
    <w:rsid w:val="005F21C7"/>
    <w:rsid w:val="007159E9"/>
    <w:rsid w:val="00774554"/>
    <w:rsid w:val="007E2338"/>
    <w:rsid w:val="009C407A"/>
    <w:rsid w:val="00A32AF2"/>
    <w:rsid w:val="00B67E54"/>
    <w:rsid w:val="00B8032D"/>
    <w:rsid w:val="00BA5452"/>
    <w:rsid w:val="00C65B25"/>
    <w:rsid w:val="00CB45EE"/>
    <w:rsid w:val="00D30146"/>
    <w:rsid w:val="00DA7B9E"/>
    <w:rsid w:val="00DB21D7"/>
    <w:rsid w:val="00DC1D10"/>
    <w:rsid w:val="00DC25CA"/>
    <w:rsid w:val="00DC5501"/>
    <w:rsid w:val="00E35C6E"/>
    <w:rsid w:val="00EE7E67"/>
    <w:rsid w:val="00EF7CE8"/>
    <w:rsid w:val="00F61D9F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45EE"/>
    <w:rPr>
      <w:color w:val="808080"/>
    </w:rPr>
  </w:style>
  <w:style w:type="paragraph" w:customStyle="1" w:styleId="A04FCEFFCC634422B3855C29DAA19235">
    <w:name w:val="A04FCEFFCC634422B3855C29DAA19235"/>
  </w:style>
  <w:style w:type="paragraph" w:customStyle="1" w:styleId="BDF0563ABD244467B02AFB1F5C737F0E">
    <w:name w:val="BDF0563ABD244467B02AFB1F5C737F0E"/>
  </w:style>
  <w:style w:type="paragraph" w:customStyle="1" w:styleId="DE827E100B6549B4B55F973BA7322733">
    <w:name w:val="DE827E100B6549B4B55F973BA7322733"/>
  </w:style>
  <w:style w:type="paragraph" w:customStyle="1" w:styleId="B0541CFEDD0B459EACF572EADFE7DBFD">
    <w:name w:val="B0541CFEDD0B459EACF572EADFE7DBFD"/>
  </w:style>
  <w:style w:type="paragraph" w:customStyle="1" w:styleId="75126BBBA870412DBACCB73FCE953A16">
    <w:name w:val="75126BBBA870412DBACCB73FCE953A16"/>
  </w:style>
  <w:style w:type="paragraph" w:customStyle="1" w:styleId="4A13405E2BE04A8E86A6AFD9066071BA">
    <w:name w:val="4A13405E2BE04A8E86A6AFD9066071BA"/>
  </w:style>
  <w:style w:type="paragraph" w:customStyle="1" w:styleId="CA81A1974F874ED6BCAB38A97488542E">
    <w:name w:val="CA81A1974F874ED6BCAB38A97488542E"/>
  </w:style>
  <w:style w:type="paragraph" w:customStyle="1" w:styleId="B13E2899D96B4453AC79D02CF329532A">
    <w:name w:val="B13E2899D96B4453AC79D02CF329532A"/>
  </w:style>
  <w:style w:type="paragraph" w:customStyle="1" w:styleId="16A53DBDD3CB49D2956357C5B9BD88B3">
    <w:name w:val="16A53DBDD3CB49D2956357C5B9BD88B3"/>
    <w:rsid w:val="005F21C7"/>
  </w:style>
  <w:style w:type="paragraph" w:customStyle="1" w:styleId="FB0C9C4C5F3449F4ABA108F3FDC0DC28">
    <w:name w:val="FB0C9C4C5F3449F4ABA108F3FDC0DC28"/>
    <w:rsid w:val="005F21C7"/>
  </w:style>
  <w:style w:type="character" w:customStyle="1" w:styleId="Estilo2">
    <w:name w:val="Estilo2"/>
    <w:basedOn w:val="Fuentedeprrafopredeter"/>
    <w:rsid w:val="00F61D9F"/>
    <w:rPr>
      <w:b/>
      <w:sz w:val="28"/>
    </w:rPr>
  </w:style>
  <w:style w:type="paragraph" w:customStyle="1" w:styleId="59EF2B65865F46AFA24AD52F25D75EFF">
    <w:name w:val="59EF2B65865F46AFA24AD52F25D75EFF"/>
    <w:rsid w:val="005F21C7"/>
  </w:style>
  <w:style w:type="paragraph" w:customStyle="1" w:styleId="972E0B167F1246FE91A959033D2AAF4A">
    <w:name w:val="972E0B167F1246FE91A959033D2AAF4A"/>
    <w:rsid w:val="005F21C7"/>
  </w:style>
  <w:style w:type="paragraph" w:customStyle="1" w:styleId="CB63B039B7A3473E86314C809528522D">
    <w:name w:val="CB63B039B7A3473E86314C809528522D"/>
    <w:rsid w:val="005F21C7"/>
  </w:style>
  <w:style w:type="paragraph" w:customStyle="1" w:styleId="3277617AEE824EDA8324F9164CB2653E">
    <w:name w:val="3277617AEE824EDA8324F9164CB2653E"/>
    <w:rsid w:val="005F21C7"/>
  </w:style>
  <w:style w:type="paragraph" w:customStyle="1" w:styleId="D4FD76D164E0486A9C4BBFBE434E9EF3">
    <w:name w:val="D4FD76D164E0486A9C4BBFBE434E9EF3"/>
    <w:rsid w:val="005F21C7"/>
  </w:style>
  <w:style w:type="paragraph" w:customStyle="1" w:styleId="4EA2295764B348DD8BD1AB56C6C06FE9">
    <w:name w:val="4EA2295764B348DD8BD1AB56C6C06FE9"/>
    <w:rsid w:val="005F21C7"/>
  </w:style>
  <w:style w:type="paragraph" w:customStyle="1" w:styleId="F6E96B9BD1A44D3FA0E27C7D6B13716D">
    <w:name w:val="F6E96B9BD1A44D3FA0E27C7D6B13716D"/>
    <w:rsid w:val="005F21C7"/>
  </w:style>
  <w:style w:type="paragraph" w:customStyle="1" w:styleId="0E7BA03775B441179BA21B92FCBB4AD0">
    <w:name w:val="0E7BA03775B441179BA21B92FCBB4AD0"/>
    <w:rsid w:val="005F21C7"/>
  </w:style>
  <w:style w:type="paragraph" w:customStyle="1" w:styleId="AFE50CFC45CF4348B9C4F06F4288B9B5">
    <w:name w:val="AFE50CFC45CF4348B9C4F06F4288B9B5"/>
    <w:rsid w:val="005F21C7"/>
  </w:style>
  <w:style w:type="paragraph" w:customStyle="1" w:styleId="5AD1CFAA81E241EBA54CC2A52B755B54">
    <w:name w:val="5AD1CFAA81E241EBA54CC2A52B755B54"/>
    <w:rsid w:val="005F21C7"/>
  </w:style>
  <w:style w:type="paragraph" w:customStyle="1" w:styleId="4939B6C6F5CD4D8BA47C1392CD9FEF0A">
    <w:name w:val="4939B6C6F5CD4D8BA47C1392CD9FEF0A"/>
    <w:rsid w:val="005F21C7"/>
  </w:style>
  <w:style w:type="paragraph" w:customStyle="1" w:styleId="4EA2295764B348DD8BD1AB56C6C06FE91">
    <w:name w:val="4EA2295764B348DD8BD1AB56C6C06FE9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1">
    <w:name w:val="0E7BA03775B441179BA21B92FCBB4AD0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2">
    <w:name w:val="4EA2295764B348DD8BD1AB56C6C06FE9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2">
    <w:name w:val="0E7BA03775B441179BA21B92FCBB4AD0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3">
    <w:name w:val="4EA2295764B348DD8BD1AB56C6C06FE9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3">
    <w:name w:val="0E7BA03775B441179BA21B92FCBB4AD0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4">
    <w:name w:val="4EA2295764B348DD8BD1AB56C6C06FE9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4">
    <w:name w:val="0E7BA03775B441179BA21B92FCBB4AD0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CFEEB76588245F0B5829E4116C8F3AD">
    <w:name w:val="8CFEEB76588245F0B5829E4116C8F3AD"/>
    <w:rsid w:val="00416522"/>
    <w:pPr>
      <w:spacing w:after="160" w:line="259" w:lineRule="auto"/>
    </w:pPr>
    <w:rPr>
      <w:lang w:val="es-PE" w:eastAsia="es-PE"/>
    </w:rPr>
  </w:style>
  <w:style w:type="paragraph" w:customStyle="1" w:styleId="E305C0EBF22843789ADC573DAB88185E">
    <w:name w:val="E305C0EBF22843789ADC573DAB88185E"/>
    <w:rsid w:val="00416522"/>
    <w:pPr>
      <w:spacing w:after="160" w:line="259" w:lineRule="auto"/>
    </w:pPr>
    <w:rPr>
      <w:lang w:val="es-PE" w:eastAsia="es-PE"/>
    </w:rPr>
  </w:style>
  <w:style w:type="paragraph" w:customStyle="1" w:styleId="EECC851B68AB45A19C9026807B65BFFB">
    <w:name w:val="EECC851B68AB45A19C9026807B65BFFB"/>
    <w:rsid w:val="00416522"/>
    <w:pPr>
      <w:spacing w:after="160" w:line="259" w:lineRule="auto"/>
    </w:pPr>
    <w:rPr>
      <w:lang w:val="es-PE" w:eastAsia="es-PE"/>
    </w:rPr>
  </w:style>
  <w:style w:type="paragraph" w:customStyle="1" w:styleId="12E580ECBDC6438E9FEACB77667DAAF2">
    <w:name w:val="12E580ECBDC6438E9FEACB77667DAAF2"/>
    <w:rsid w:val="00416522"/>
    <w:pPr>
      <w:spacing w:after="160" w:line="259" w:lineRule="auto"/>
    </w:pPr>
    <w:rPr>
      <w:lang w:val="es-PE" w:eastAsia="es-PE"/>
    </w:rPr>
  </w:style>
  <w:style w:type="paragraph" w:customStyle="1" w:styleId="A87BE2B692C94654918BE1F4889DC489">
    <w:name w:val="A87BE2B692C94654918BE1F4889DC489"/>
    <w:rsid w:val="00416522"/>
    <w:pPr>
      <w:spacing w:after="160" w:line="259" w:lineRule="auto"/>
    </w:pPr>
    <w:rPr>
      <w:lang w:val="es-PE" w:eastAsia="es-PE"/>
    </w:rPr>
  </w:style>
  <w:style w:type="paragraph" w:customStyle="1" w:styleId="E729C1A319974E67ABCA0A98C39EFC6C">
    <w:name w:val="E729C1A319974E67ABCA0A98C39EFC6C"/>
    <w:rsid w:val="00416522"/>
    <w:pPr>
      <w:spacing w:after="160" w:line="259" w:lineRule="auto"/>
    </w:pPr>
    <w:rPr>
      <w:lang w:val="es-PE" w:eastAsia="es-PE"/>
    </w:rPr>
  </w:style>
  <w:style w:type="paragraph" w:customStyle="1" w:styleId="D68233BE0BE8489ABDF0EC1E92C62CD4">
    <w:name w:val="D68233BE0BE8489ABDF0EC1E92C62CD4"/>
    <w:rsid w:val="00416522"/>
    <w:pPr>
      <w:spacing w:after="160" w:line="259" w:lineRule="auto"/>
    </w:pPr>
    <w:rPr>
      <w:lang w:val="es-PE" w:eastAsia="es-PE"/>
    </w:rPr>
  </w:style>
  <w:style w:type="paragraph" w:customStyle="1" w:styleId="EB13FF0323434744A1493423DFCC9ED1">
    <w:name w:val="EB13FF0323434744A1493423DFCC9ED1"/>
    <w:rsid w:val="00416522"/>
    <w:pPr>
      <w:spacing w:after="160" w:line="259" w:lineRule="auto"/>
    </w:pPr>
    <w:rPr>
      <w:lang w:val="es-PE" w:eastAsia="es-PE"/>
    </w:rPr>
  </w:style>
  <w:style w:type="paragraph" w:customStyle="1" w:styleId="B66734D481B941D49676077059A8230F">
    <w:name w:val="B66734D481B941D49676077059A8230F"/>
    <w:rsid w:val="00416522"/>
    <w:pPr>
      <w:spacing w:after="160" w:line="259" w:lineRule="auto"/>
    </w:pPr>
    <w:rPr>
      <w:lang w:val="es-PE" w:eastAsia="es-PE"/>
    </w:rPr>
  </w:style>
  <w:style w:type="paragraph" w:customStyle="1" w:styleId="EF8514BBAD83472582276F1C9585B005">
    <w:name w:val="EF8514BBAD83472582276F1C9585B005"/>
    <w:rsid w:val="00416522"/>
    <w:pPr>
      <w:spacing w:after="160" w:line="259" w:lineRule="auto"/>
    </w:pPr>
    <w:rPr>
      <w:lang w:val="es-PE" w:eastAsia="es-PE"/>
    </w:rPr>
  </w:style>
  <w:style w:type="paragraph" w:customStyle="1" w:styleId="AC51153228024E479A39BA162F48227F">
    <w:name w:val="AC51153228024E479A39BA162F48227F"/>
    <w:rsid w:val="00416522"/>
    <w:pPr>
      <w:spacing w:after="160" w:line="259" w:lineRule="auto"/>
    </w:pPr>
    <w:rPr>
      <w:lang w:val="es-PE" w:eastAsia="es-PE"/>
    </w:rPr>
  </w:style>
  <w:style w:type="paragraph" w:customStyle="1" w:styleId="DE779EB591484F18A992B2C30376708B">
    <w:name w:val="DE779EB591484F18A992B2C30376708B"/>
    <w:rsid w:val="00416522"/>
    <w:pPr>
      <w:spacing w:after="160" w:line="259" w:lineRule="auto"/>
    </w:pPr>
    <w:rPr>
      <w:lang w:val="es-PE" w:eastAsia="es-PE"/>
    </w:rPr>
  </w:style>
  <w:style w:type="paragraph" w:customStyle="1" w:styleId="1C261707AB4445F1BA8EED992C2059A9">
    <w:name w:val="1C261707AB4445F1BA8EED992C2059A9"/>
    <w:rsid w:val="00416522"/>
    <w:pPr>
      <w:spacing w:after="160" w:line="259" w:lineRule="auto"/>
    </w:pPr>
    <w:rPr>
      <w:lang w:val="es-PE" w:eastAsia="es-PE"/>
    </w:rPr>
  </w:style>
  <w:style w:type="paragraph" w:customStyle="1" w:styleId="7683F5E9633245A9A13A0F342BF2E02F">
    <w:name w:val="7683F5E9633245A9A13A0F342BF2E02F"/>
    <w:rsid w:val="00416522"/>
    <w:pPr>
      <w:spacing w:after="160" w:line="259" w:lineRule="auto"/>
    </w:pPr>
    <w:rPr>
      <w:lang w:val="es-PE" w:eastAsia="es-PE"/>
    </w:rPr>
  </w:style>
  <w:style w:type="paragraph" w:customStyle="1" w:styleId="95C357A172A64B339DCFB32EC0DC571E">
    <w:name w:val="95C357A172A64B339DCFB32EC0DC571E"/>
    <w:rsid w:val="00416522"/>
    <w:pPr>
      <w:spacing w:after="160" w:line="259" w:lineRule="auto"/>
    </w:pPr>
    <w:rPr>
      <w:lang w:val="es-PE" w:eastAsia="es-PE"/>
    </w:rPr>
  </w:style>
  <w:style w:type="paragraph" w:customStyle="1" w:styleId="E7352E5C45A948A6866A2FF681EBA72D">
    <w:name w:val="E7352E5C45A948A6866A2FF681EBA72D"/>
    <w:rsid w:val="00383EB9"/>
    <w:pPr>
      <w:spacing w:after="160" w:line="259" w:lineRule="auto"/>
    </w:pPr>
    <w:rPr>
      <w:lang w:val="es-MX" w:eastAsia="es-MX"/>
    </w:rPr>
  </w:style>
  <w:style w:type="paragraph" w:customStyle="1" w:styleId="4637D95772E44472A10D6909D6B7A425">
    <w:name w:val="4637D95772E44472A10D6909D6B7A425"/>
    <w:rsid w:val="00383EB9"/>
    <w:pPr>
      <w:spacing w:after="160" w:line="259" w:lineRule="auto"/>
    </w:pPr>
    <w:rPr>
      <w:lang w:val="es-MX" w:eastAsia="es-MX"/>
    </w:rPr>
  </w:style>
  <w:style w:type="paragraph" w:customStyle="1" w:styleId="1A0AE5BAA1A643A598E26BB8B51086A1">
    <w:name w:val="1A0AE5BAA1A643A598E26BB8B51086A1"/>
    <w:rsid w:val="00DC1D10"/>
    <w:pPr>
      <w:spacing w:after="160" w:line="259" w:lineRule="auto"/>
    </w:pPr>
    <w:rPr>
      <w:lang w:val="es-PE" w:eastAsia="es-PE"/>
    </w:rPr>
  </w:style>
  <w:style w:type="paragraph" w:customStyle="1" w:styleId="69350D89C50E426F8F44460808427CCA">
    <w:name w:val="69350D89C50E426F8F44460808427CCA"/>
    <w:rsid w:val="00DC1D10"/>
    <w:pPr>
      <w:spacing w:after="160" w:line="259" w:lineRule="auto"/>
    </w:pPr>
    <w:rPr>
      <w:lang w:val="es-PE" w:eastAsia="es-PE"/>
    </w:rPr>
  </w:style>
  <w:style w:type="paragraph" w:customStyle="1" w:styleId="43266D88C8114F24A91B5775FBB07834">
    <w:name w:val="43266D88C8114F24A91B5775FBB07834"/>
    <w:rsid w:val="00DC1D10"/>
    <w:pPr>
      <w:spacing w:after="160" w:line="259" w:lineRule="auto"/>
    </w:pPr>
    <w:rPr>
      <w:lang w:val="es-PE" w:eastAsia="es-PE"/>
    </w:rPr>
  </w:style>
  <w:style w:type="paragraph" w:customStyle="1" w:styleId="42963FB3288B4BA49D654BD58DCDCE1B">
    <w:name w:val="42963FB3288B4BA49D654BD58DCDCE1B"/>
    <w:rsid w:val="00DC1D10"/>
    <w:pPr>
      <w:spacing w:after="160" w:line="259" w:lineRule="auto"/>
    </w:pPr>
    <w:rPr>
      <w:lang w:val="es-PE" w:eastAsia="es-PE"/>
    </w:rPr>
  </w:style>
  <w:style w:type="paragraph" w:customStyle="1" w:styleId="4FEBBDEA0B8B48E9A2B801BF8BE35F6D">
    <w:name w:val="4FEBBDEA0B8B48E9A2B801BF8BE35F6D"/>
    <w:rsid w:val="00DC1D10"/>
    <w:pPr>
      <w:spacing w:after="160" w:line="259" w:lineRule="auto"/>
    </w:pPr>
    <w:rPr>
      <w:lang w:val="es-PE" w:eastAsia="es-PE"/>
    </w:rPr>
  </w:style>
  <w:style w:type="paragraph" w:customStyle="1" w:styleId="861DA80198AF4C75ADCF4ADF4018D113">
    <w:name w:val="861DA80198AF4C75ADCF4ADF4018D113"/>
    <w:rsid w:val="00DC1D10"/>
    <w:pPr>
      <w:spacing w:after="160" w:line="259" w:lineRule="auto"/>
    </w:pPr>
    <w:rPr>
      <w:lang w:val="es-PE" w:eastAsia="es-PE"/>
    </w:rPr>
  </w:style>
  <w:style w:type="paragraph" w:customStyle="1" w:styleId="11C20410DA3F4838BA486AD6C412D9BE">
    <w:name w:val="11C20410DA3F4838BA486AD6C412D9BE"/>
    <w:rsid w:val="00DC1D10"/>
    <w:pPr>
      <w:spacing w:after="160" w:line="259" w:lineRule="auto"/>
    </w:pPr>
    <w:rPr>
      <w:lang w:val="es-PE" w:eastAsia="es-PE"/>
    </w:rPr>
  </w:style>
  <w:style w:type="paragraph" w:customStyle="1" w:styleId="D5D7A3DA22EF4FC9A985D6A2786BCFDA">
    <w:name w:val="D5D7A3DA22EF4FC9A985D6A2786BCFDA"/>
    <w:rsid w:val="00DC1D10"/>
    <w:pPr>
      <w:spacing w:after="160" w:line="259" w:lineRule="auto"/>
    </w:pPr>
    <w:rPr>
      <w:lang w:val="es-PE" w:eastAsia="es-PE"/>
    </w:rPr>
  </w:style>
  <w:style w:type="paragraph" w:customStyle="1" w:styleId="9919D69A580847398A3D22CF937DF910">
    <w:name w:val="9919D69A580847398A3D22CF937DF910"/>
    <w:rsid w:val="00DC1D10"/>
    <w:pPr>
      <w:spacing w:after="160" w:line="259" w:lineRule="auto"/>
    </w:pPr>
    <w:rPr>
      <w:lang w:val="es-PE" w:eastAsia="es-PE"/>
    </w:rPr>
  </w:style>
  <w:style w:type="paragraph" w:customStyle="1" w:styleId="9B4380EAAA6342CCA7A1209F15BEA32D">
    <w:name w:val="9B4380EAAA6342CCA7A1209F15BEA32D"/>
    <w:rsid w:val="00DC1D10"/>
    <w:pPr>
      <w:spacing w:after="160" w:line="259" w:lineRule="auto"/>
    </w:pPr>
    <w:rPr>
      <w:lang w:val="es-PE" w:eastAsia="es-PE"/>
    </w:rPr>
  </w:style>
  <w:style w:type="paragraph" w:customStyle="1" w:styleId="F803024A50D84E8E8B7052CE335173A2">
    <w:name w:val="F803024A50D84E8E8B7052CE335173A2"/>
    <w:rsid w:val="00DC1D10"/>
    <w:pPr>
      <w:spacing w:after="160" w:line="259" w:lineRule="auto"/>
    </w:pPr>
    <w:rPr>
      <w:lang w:val="es-PE" w:eastAsia="es-PE"/>
    </w:rPr>
  </w:style>
  <w:style w:type="paragraph" w:customStyle="1" w:styleId="922C9D0F155443CE83DB47C84DAB3797">
    <w:name w:val="922C9D0F155443CE83DB47C84DAB3797"/>
    <w:rsid w:val="00DC1D10"/>
    <w:pPr>
      <w:spacing w:after="160" w:line="259" w:lineRule="auto"/>
    </w:pPr>
    <w:rPr>
      <w:lang w:val="es-PE" w:eastAsia="es-PE"/>
    </w:rPr>
  </w:style>
  <w:style w:type="paragraph" w:customStyle="1" w:styleId="3CF13723D4E84A9FBF36C9FF39357267">
    <w:name w:val="3CF13723D4E84A9FBF36C9FF39357267"/>
    <w:rsid w:val="00DC1D10"/>
    <w:pPr>
      <w:spacing w:after="160" w:line="259" w:lineRule="auto"/>
    </w:pPr>
    <w:rPr>
      <w:lang w:val="es-PE" w:eastAsia="es-PE"/>
    </w:rPr>
  </w:style>
  <w:style w:type="paragraph" w:customStyle="1" w:styleId="494D60430F264F71991B64EEC516AD78">
    <w:name w:val="494D60430F264F71991B64EEC516AD78"/>
    <w:rsid w:val="00DC1D10"/>
    <w:pPr>
      <w:spacing w:after="160" w:line="259" w:lineRule="auto"/>
    </w:pPr>
    <w:rPr>
      <w:lang w:val="es-PE" w:eastAsia="es-PE"/>
    </w:rPr>
  </w:style>
  <w:style w:type="paragraph" w:customStyle="1" w:styleId="46F2B030FAAD4A5BAF232508FA0E3644">
    <w:name w:val="46F2B030FAAD4A5BAF232508FA0E3644"/>
    <w:rsid w:val="00DC1D10"/>
    <w:pPr>
      <w:spacing w:after="160" w:line="259" w:lineRule="auto"/>
    </w:pPr>
    <w:rPr>
      <w:lang w:val="es-PE" w:eastAsia="es-PE"/>
    </w:rPr>
  </w:style>
  <w:style w:type="paragraph" w:customStyle="1" w:styleId="2B093420B3B94FD589B3220C17D93B1F">
    <w:name w:val="2B093420B3B94FD589B3220C17D93B1F"/>
    <w:rsid w:val="00DC1D10"/>
    <w:pPr>
      <w:spacing w:after="160" w:line="259" w:lineRule="auto"/>
    </w:pPr>
    <w:rPr>
      <w:lang w:val="es-PE" w:eastAsia="es-PE"/>
    </w:rPr>
  </w:style>
  <w:style w:type="paragraph" w:customStyle="1" w:styleId="58E636E21ABD458ABD05F3F1C8C31499">
    <w:name w:val="58E636E21ABD458ABD05F3F1C8C31499"/>
    <w:rsid w:val="00DC1D10"/>
    <w:pPr>
      <w:spacing w:after="160" w:line="259" w:lineRule="auto"/>
    </w:pPr>
    <w:rPr>
      <w:lang w:val="es-PE" w:eastAsia="es-PE"/>
    </w:rPr>
  </w:style>
  <w:style w:type="paragraph" w:customStyle="1" w:styleId="C247FCF6D3304EC1B96E018293BEA0C2">
    <w:name w:val="C247FCF6D3304EC1B96E018293BEA0C2"/>
    <w:rsid w:val="00DC1D10"/>
    <w:pPr>
      <w:spacing w:after="160" w:line="259" w:lineRule="auto"/>
    </w:pPr>
    <w:rPr>
      <w:lang w:val="es-PE" w:eastAsia="es-PE"/>
    </w:rPr>
  </w:style>
  <w:style w:type="paragraph" w:customStyle="1" w:styleId="06C2945DA47044168F1877E21FBDF43D">
    <w:name w:val="06C2945DA47044168F1877E21FBDF43D"/>
    <w:rsid w:val="00DC1D10"/>
    <w:pPr>
      <w:spacing w:after="160" w:line="259" w:lineRule="auto"/>
    </w:pPr>
    <w:rPr>
      <w:lang w:val="es-PE" w:eastAsia="es-PE"/>
    </w:rPr>
  </w:style>
  <w:style w:type="paragraph" w:customStyle="1" w:styleId="AF4B958FD0564FB68E7F65FCE33AE7E6">
    <w:name w:val="AF4B958FD0564FB68E7F65FCE33AE7E6"/>
    <w:rsid w:val="00B8032D"/>
    <w:pPr>
      <w:spacing w:after="160" w:line="259" w:lineRule="auto"/>
    </w:pPr>
    <w:rPr>
      <w:lang w:val="es-PE" w:eastAsia="es-PE"/>
    </w:rPr>
  </w:style>
  <w:style w:type="paragraph" w:customStyle="1" w:styleId="1154FF2B1792497BA42804BC5DFEE24F">
    <w:name w:val="1154FF2B1792497BA42804BC5DFEE24F"/>
    <w:rsid w:val="00B8032D"/>
    <w:pPr>
      <w:spacing w:after="160" w:line="259" w:lineRule="auto"/>
    </w:pPr>
    <w:rPr>
      <w:lang w:val="es-PE" w:eastAsia="es-PE"/>
    </w:rPr>
  </w:style>
  <w:style w:type="paragraph" w:customStyle="1" w:styleId="11A94BBEA1F44F3DB65901E1FCDF637E">
    <w:name w:val="11A94BBEA1F44F3DB65901E1FCDF637E"/>
    <w:rsid w:val="00B8032D"/>
    <w:pPr>
      <w:spacing w:after="160" w:line="259" w:lineRule="auto"/>
    </w:pPr>
    <w:rPr>
      <w:lang w:val="es-PE" w:eastAsia="es-PE"/>
    </w:rPr>
  </w:style>
  <w:style w:type="paragraph" w:customStyle="1" w:styleId="4F1F502375F54A3ABBF27AA200644F93">
    <w:name w:val="4F1F502375F54A3ABBF27AA200644F93"/>
    <w:rsid w:val="00B8032D"/>
    <w:pPr>
      <w:spacing w:after="160" w:line="259" w:lineRule="auto"/>
    </w:pPr>
    <w:rPr>
      <w:lang w:val="es-PE" w:eastAsia="es-PE"/>
    </w:rPr>
  </w:style>
  <w:style w:type="paragraph" w:customStyle="1" w:styleId="52122BAB54EB42D9B79C9CE1A0B43CDF">
    <w:name w:val="52122BAB54EB42D9B79C9CE1A0B43CDF"/>
    <w:rsid w:val="00B8032D"/>
    <w:pPr>
      <w:spacing w:after="160" w:line="259" w:lineRule="auto"/>
    </w:pPr>
    <w:rPr>
      <w:lang w:val="es-PE" w:eastAsia="es-PE"/>
    </w:rPr>
  </w:style>
  <w:style w:type="paragraph" w:customStyle="1" w:styleId="1F3AA2BEE6C54E64B8B0EC0ABEDAE1A6">
    <w:name w:val="1F3AA2BEE6C54E64B8B0EC0ABEDAE1A6"/>
    <w:rsid w:val="00B8032D"/>
    <w:pPr>
      <w:spacing w:after="160" w:line="259" w:lineRule="auto"/>
    </w:pPr>
    <w:rPr>
      <w:lang w:val="es-PE" w:eastAsia="es-PE"/>
    </w:rPr>
  </w:style>
  <w:style w:type="paragraph" w:customStyle="1" w:styleId="04C6EB49AB2747438078AC98A4B0D163">
    <w:name w:val="04C6EB49AB2747438078AC98A4B0D163"/>
    <w:rsid w:val="00B8032D"/>
    <w:pPr>
      <w:spacing w:after="160" w:line="259" w:lineRule="auto"/>
    </w:pPr>
    <w:rPr>
      <w:lang w:val="es-PE" w:eastAsia="es-PE"/>
    </w:rPr>
  </w:style>
  <w:style w:type="paragraph" w:customStyle="1" w:styleId="86CAB4E32D124757821B7C5A3FB71DBC">
    <w:name w:val="86CAB4E32D124757821B7C5A3FB71DBC"/>
    <w:rsid w:val="00B8032D"/>
    <w:pPr>
      <w:spacing w:after="160" w:line="259" w:lineRule="auto"/>
    </w:pPr>
    <w:rPr>
      <w:lang w:val="es-PE" w:eastAsia="es-PE"/>
    </w:rPr>
  </w:style>
  <w:style w:type="paragraph" w:customStyle="1" w:styleId="FBDA3F2475A34BD9A591158D2CF29802">
    <w:name w:val="FBDA3F2475A34BD9A591158D2CF29802"/>
    <w:rsid w:val="00B8032D"/>
    <w:pPr>
      <w:spacing w:after="160" w:line="259" w:lineRule="auto"/>
    </w:pPr>
    <w:rPr>
      <w:lang w:val="es-PE" w:eastAsia="es-PE"/>
    </w:rPr>
  </w:style>
  <w:style w:type="paragraph" w:customStyle="1" w:styleId="D158C5322A9E4335A680C98DD11F03B3">
    <w:name w:val="D158C5322A9E4335A680C98DD11F03B3"/>
    <w:rsid w:val="00B8032D"/>
    <w:pPr>
      <w:spacing w:after="160" w:line="259" w:lineRule="auto"/>
    </w:pPr>
    <w:rPr>
      <w:lang w:val="es-PE" w:eastAsia="es-PE"/>
    </w:rPr>
  </w:style>
  <w:style w:type="paragraph" w:customStyle="1" w:styleId="990B70EF867B45F1989522E82891260E">
    <w:name w:val="990B70EF867B45F1989522E82891260E"/>
    <w:rsid w:val="00B8032D"/>
    <w:pPr>
      <w:spacing w:after="160" w:line="259" w:lineRule="auto"/>
    </w:pPr>
    <w:rPr>
      <w:lang w:val="es-PE" w:eastAsia="es-PE"/>
    </w:rPr>
  </w:style>
  <w:style w:type="paragraph" w:customStyle="1" w:styleId="F722942CDDAE4BB299665D400B484AB3">
    <w:name w:val="F722942CDDAE4BB299665D400B484AB3"/>
    <w:rsid w:val="00B8032D"/>
    <w:pPr>
      <w:spacing w:after="160" w:line="259" w:lineRule="auto"/>
    </w:pPr>
    <w:rPr>
      <w:lang w:val="es-PE" w:eastAsia="es-PE"/>
    </w:rPr>
  </w:style>
  <w:style w:type="paragraph" w:customStyle="1" w:styleId="E21DD95B154F4D16B095956F0234C01E">
    <w:name w:val="E21DD95B154F4D16B095956F0234C01E"/>
    <w:rsid w:val="00B8032D"/>
    <w:pPr>
      <w:spacing w:after="160" w:line="259" w:lineRule="auto"/>
    </w:pPr>
    <w:rPr>
      <w:lang w:val="es-PE" w:eastAsia="es-PE"/>
    </w:rPr>
  </w:style>
  <w:style w:type="paragraph" w:customStyle="1" w:styleId="B7FBC72133DD40359326470FC3D920C5">
    <w:name w:val="B7FBC72133DD40359326470FC3D920C5"/>
    <w:rsid w:val="00B8032D"/>
    <w:pPr>
      <w:spacing w:after="160" w:line="259" w:lineRule="auto"/>
    </w:pPr>
    <w:rPr>
      <w:lang w:val="es-PE" w:eastAsia="es-PE"/>
    </w:rPr>
  </w:style>
  <w:style w:type="paragraph" w:customStyle="1" w:styleId="FD78EC82939044EFBC57F2EF98DF661B">
    <w:name w:val="FD78EC82939044EFBC57F2EF98DF661B"/>
    <w:rsid w:val="00B8032D"/>
    <w:pPr>
      <w:spacing w:after="160" w:line="259" w:lineRule="auto"/>
    </w:pPr>
    <w:rPr>
      <w:lang w:val="es-PE" w:eastAsia="es-PE"/>
    </w:rPr>
  </w:style>
  <w:style w:type="paragraph" w:customStyle="1" w:styleId="20AEF458AB7042AF8C65ADB704E5868A">
    <w:name w:val="20AEF458AB7042AF8C65ADB704E5868A"/>
    <w:rsid w:val="00B8032D"/>
    <w:pPr>
      <w:spacing w:after="160" w:line="259" w:lineRule="auto"/>
    </w:pPr>
    <w:rPr>
      <w:lang w:val="es-PE" w:eastAsia="es-PE"/>
    </w:rPr>
  </w:style>
  <w:style w:type="paragraph" w:customStyle="1" w:styleId="438250536FCD4093AAE6EDA73FE0F0BE">
    <w:name w:val="438250536FCD4093AAE6EDA73FE0F0BE"/>
    <w:rsid w:val="00B8032D"/>
    <w:pPr>
      <w:spacing w:after="160" w:line="259" w:lineRule="auto"/>
    </w:pPr>
    <w:rPr>
      <w:lang w:val="es-PE" w:eastAsia="es-PE"/>
    </w:rPr>
  </w:style>
  <w:style w:type="paragraph" w:customStyle="1" w:styleId="8F3C3008E47D4172B8BF0B9BCA6ED112">
    <w:name w:val="8F3C3008E47D4172B8BF0B9BCA6ED112"/>
    <w:rsid w:val="00F61D9F"/>
    <w:pPr>
      <w:spacing w:after="160" w:line="259" w:lineRule="auto"/>
    </w:pPr>
    <w:rPr>
      <w:lang w:val="es-PE" w:eastAsia="es-PE"/>
    </w:rPr>
  </w:style>
  <w:style w:type="paragraph" w:customStyle="1" w:styleId="E59738A7CF124EDFA9FA61B6CFC0AC50">
    <w:name w:val="E59738A7CF124EDFA9FA61B6CFC0AC50"/>
    <w:rsid w:val="00CB45EE"/>
    <w:pPr>
      <w:spacing w:after="160" w:line="259" w:lineRule="auto"/>
    </w:pPr>
    <w:rPr>
      <w:lang w:val="es-PE" w:eastAsia="es-PE"/>
    </w:rPr>
  </w:style>
  <w:style w:type="paragraph" w:customStyle="1" w:styleId="823CC9A05A094D7AA15F2D65AE092027">
    <w:name w:val="823CC9A05A094D7AA15F2D65AE092027"/>
    <w:rsid w:val="00CB45EE"/>
    <w:pPr>
      <w:spacing w:after="160" w:line="259" w:lineRule="auto"/>
    </w:pPr>
    <w:rPr>
      <w:lang w:val="es-PE" w:eastAsia="es-PE"/>
    </w:rPr>
  </w:style>
  <w:style w:type="paragraph" w:customStyle="1" w:styleId="88E036203C2A460BBE3F64AF92B204E8">
    <w:name w:val="88E036203C2A460BBE3F64AF92B204E8"/>
    <w:rsid w:val="00CB45EE"/>
    <w:pPr>
      <w:spacing w:after="160" w:line="259" w:lineRule="auto"/>
    </w:pPr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4E33E-7322-4B46-803C-A56E7D12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T907 Evidencia de Pruebas Calidad V4.dotx</Template>
  <TotalTime>291</TotalTime>
  <Pages>7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/ Solicitud o Proyecto  </vt:lpstr>
    </vt:vector>
  </TitlesOfParts>
  <Company>BBVA BANCO CONTINENTAL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/ Solicitud o Proyecto  </dc:title>
  <dc:creator>JoseCarlos</dc:creator>
  <cp:lastModifiedBy>JUAN PABLO VEGA LAGUNA</cp:lastModifiedBy>
  <cp:revision>50</cp:revision>
  <cp:lastPrinted>2015-01-21T16:41:00Z</cp:lastPrinted>
  <dcterms:created xsi:type="dcterms:W3CDTF">2020-02-12T18:49:00Z</dcterms:created>
  <dcterms:modified xsi:type="dcterms:W3CDTF">2020-02-17T18:36:00Z</dcterms:modified>
</cp:coreProperties>
</file>