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96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048"/>
        <w:gridCol w:w="2050"/>
        <w:gridCol w:w="5980"/>
      </w:tblGrid>
      <w:tr w:rsidR="00DE0F66" w:rsidRPr="00DE0F66" w14:paraId="34683F5F" w14:textId="77777777" w:rsidTr="00071160">
        <w:trPr>
          <w:trHeight w:val="417"/>
        </w:trPr>
        <w:bookmarkStart w:id="0" w:name="_Hlk24122094" w:displacedByCustomXml="next"/>
        <w:bookmarkEnd w:id="0" w:displacedByCustomXml="next"/>
        <w:sdt>
          <w:sdtPr>
            <w:rPr>
              <w:rStyle w:val="Estilo2"/>
              <w:rFonts w:ascii="Arial" w:hAnsi="Arial" w:cs="Arial"/>
              <w:sz w:val="20"/>
            </w:rPr>
            <w:id w:val="90719855"/>
            <w:lock w:val="sdtContentLocked"/>
            <w:placeholder>
              <w:docPart w:val="3277617AEE824EDA8324F9164CB2653E"/>
            </w:placeholder>
          </w:sdtPr>
          <w:sdtEndPr>
            <w:rPr>
              <w:rStyle w:val="Estilo2"/>
            </w:rPr>
          </w:sdtEndPr>
          <w:sdtContent>
            <w:tc>
              <w:tcPr>
                <w:tcW w:w="1016" w:type="pct"/>
                <w:shd w:val="clear" w:color="auto" w:fill="C6D9F1" w:themeFill="text2" w:themeFillTint="33"/>
                <w:vAlign w:val="center"/>
              </w:tcPr>
              <w:p w14:paraId="07EBF873" w14:textId="77777777" w:rsidR="00DE0F66" w:rsidRPr="00DE0F66" w:rsidRDefault="00DE0F66" w:rsidP="00DE0F66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sz w:val="20"/>
                  </w:rPr>
                </w:pPr>
                <w:r w:rsidRPr="00DE0F66">
                  <w:rPr>
                    <w:rStyle w:val="Estilo2"/>
                    <w:rFonts w:ascii="Arial" w:hAnsi="Arial" w:cs="Arial"/>
                    <w:sz w:val="20"/>
                  </w:rPr>
                  <w:t>Ámbito</w:t>
                </w:r>
              </w:p>
            </w:tc>
          </w:sdtContent>
        </w:sdt>
        <w:sdt>
          <w:sdtPr>
            <w:rPr>
              <w:rStyle w:val="Estilo2"/>
              <w:rFonts w:ascii="Arial" w:hAnsi="Arial" w:cs="Arial"/>
              <w:sz w:val="20"/>
            </w:rPr>
            <w:id w:val="2103675601"/>
            <w:lock w:val="contentLocked"/>
            <w:placeholder>
              <w:docPart w:val="D4FD76D164E0486A9C4BBFBE434E9EF3"/>
            </w:placeholder>
          </w:sdtPr>
          <w:sdtEndPr>
            <w:rPr>
              <w:rStyle w:val="Estilo2"/>
            </w:rPr>
          </w:sdtEndPr>
          <w:sdtContent>
            <w:tc>
              <w:tcPr>
                <w:tcW w:w="1017" w:type="pct"/>
                <w:shd w:val="clear" w:color="auto" w:fill="C6D9F1" w:themeFill="text2" w:themeFillTint="33"/>
                <w:vAlign w:val="center"/>
              </w:tcPr>
              <w:p w14:paraId="02A71139" w14:textId="77777777" w:rsidR="00DE0F66" w:rsidRPr="00DE0F66" w:rsidRDefault="00DE0F66" w:rsidP="00DE0F66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sz w:val="20"/>
                  </w:rPr>
                </w:pPr>
                <w:r w:rsidRPr="00DE0F66">
                  <w:rPr>
                    <w:rStyle w:val="Estilo2"/>
                    <w:rFonts w:ascii="Arial" w:hAnsi="Arial" w:cs="Arial"/>
                    <w:sz w:val="20"/>
                  </w:rPr>
                  <w:t xml:space="preserve"> N° Orden de Trabajo</w:t>
                </w:r>
              </w:p>
            </w:tc>
          </w:sdtContent>
        </w:sdt>
        <w:tc>
          <w:tcPr>
            <w:tcW w:w="2967" w:type="pct"/>
            <w:shd w:val="clear" w:color="auto" w:fill="C6D9F1" w:themeFill="text2" w:themeFillTint="33"/>
            <w:vAlign w:val="center"/>
          </w:tcPr>
          <w:sdt>
            <w:sdtPr>
              <w:rPr>
                <w:rStyle w:val="Estilo2"/>
                <w:rFonts w:ascii="Arial" w:hAnsi="Arial" w:cs="Arial"/>
                <w:sz w:val="20"/>
              </w:rPr>
              <w:id w:val="-786036327"/>
              <w:lock w:val="contentLocked"/>
              <w:placeholder>
                <w:docPart w:val="D4FD76D164E0486A9C4BBFBE434E9EF3"/>
              </w:placeholder>
            </w:sdtPr>
            <w:sdtEndPr>
              <w:rPr>
                <w:rStyle w:val="Estilo2"/>
              </w:rPr>
            </w:sdtEndPr>
            <w:sdtContent>
              <w:p w14:paraId="5E4C6915" w14:textId="77777777" w:rsidR="00DE0F66" w:rsidRPr="00DE0F66" w:rsidRDefault="00DE0F66" w:rsidP="00DE0F66">
                <w:pPr>
                  <w:pStyle w:val="Encabezado"/>
                  <w:jc w:val="center"/>
                  <w:rPr>
                    <w:rFonts w:ascii="Arial" w:hAnsi="Arial" w:cs="Arial"/>
                    <w:b/>
                  </w:rPr>
                </w:pPr>
                <w:r w:rsidRPr="00DE0F66">
                  <w:rPr>
                    <w:rStyle w:val="Estilo2"/>
                    <w:rFonts w:ascii="Arial" w:hAnsi="Arial" w:cs="Arial"/>
                    <w:sz w:val="20"/>
                  </w:rPr>
                  <w:t xml:space="preserve"> Título de Orden de Trabajo </w:t>
                </w:r>
              </w:p>
            </w:sdtContent>
          </w:sdt>
        </w:tc>
      </w:tr>
      <w:tr w:rsidR="00DE0F66" w:rsidRPr="00DE0F66" w14:paraId="1B189063" w14:textId="77777777" w:rsidTr="00071160">
        <w:trPr>
          <w:trHeight w:val="573"/>
        </w:trPr>
        <w:tc>
          <w:tcPr>
            <w:tcW w:w="1016" w:type="pct"/>
            <w:vAlign w:val="center"/>
          </w:tcPr>
          <w:p w14:paraId="1E53E9D8" w14:textId="1F083981" w:rsidR="00DE0F66" w:rsidRPr="00DE0F66" w:rsidRDefault="00AC27AC" w:rsidP="00DE0F66">
            <w:pPr>
              <w:pStyle w:val="Encabezado"/>
              <w:jc w:val="center"/>
              <w:rPr>
                <w:rStyle w:val="Estilo2"/>
                <w:rFonts w:ascii="Arial" w:hAnsi="Arial" w:cs="Arial"/>
                <w:b w:val="0"/>
                <w:sz w:val="20"/>
              </w:rPr>
            </w:pPr>
            <w:sdt>
              <w:sdtPr>
                <w:rPr>
                  <w:rStyle w:val="Estilo2"/>
                  <w:rFonts w:ascii="Arial" w:hAnsi="Arial" w:cs="Arial"/>
                  <w:b w:val="0"/>
                  <w:sz w:val="20"/>
                </w:rPr>
                <w:id w:val="2085795755"/>
                <w:placeholder>
                  <w:docPart w:val="4EA2295764B348DD8BD1AB56C6C06FE9"/>
                </w:placeholder>
                <w:comboBox>
                  <w:listItem w:displayText="HOST" w:value="HOST"/>
                  <w:listItem w:displayText="SSDD" w:value="SSDD"/>
                  <w:listItem w:displayText="NÁCAR/TF" w:value="NÁCAR/TF"/>
                  <w:listItem w:displayText="BI" w:value="BI"/>
                </w:comboBox>
              </w:sdtPr>
              <w:sdtEndPr>
                <w:rPr>
                  <w:rStyle w:val="Estilo2"/>
                </w:rPr>
              </w:sdtEndPr>
              <w:sdtContent>
                <w:r w:rsidR="0034577B">
                  <w:rPr>
                    <w:rStyle w:val="Estilo2"/>
                    <w:rFonts w:ascii="Arial" w:hAnsi="Arial" w:cs="Arial"/>
                    <w:b w:val="0"/>
                    <w:sz w:val="20"/>
                  </w:rPr>
                  <w:t>HOST</w:t>
                </w:r>
              </w:sdtContent>
            </w:sdt>
          </w:p>
        </w:tc>
        <w:tc>
          <w:tcPr>
            <w:tcW w:w="1017" w:type="pct"/>
            <w:vAlign w:val="center"/>
          </w:tcPr>
          <w:p w14:paraId="143EBE24" w14:textId="0191D9F2" w:rsidR="00DE0F66" w:rsidRPr="00DE0F66" w:rsidRDefault="00DE0F66" w:rsidP="00DE0F66">
            <w:pPr>
              <w:jc w:val="center"/>
              <w:rPr>
                <w:rStyle w:val="Estilo2"/>
                <w:rFonts w:ascii="Arial" w:hAnsi="Arial" w:cs="Arial"/>
                <w:b w:val="0"/>
                <w:sz w:val="20"/>
              </w:rPr>
            </w:pPr>
          </w:p>
        </w:tc>
        <w:tc>
          <w:tcPr>
            <w:tcW w:w="2967" w:type="pct"/>
            <w:vAlign w:val="center"/>
          </w:tcPr>
          <w:p w14:paraId="4611272C" w14:textId="244E8CE5" w:rsidR="00DE0F66" w:rsidRPr="00DE0F66" w:rsidRDefault="006D6580" w:rsidP="00DE0F66">
            <w:pPr>
              <w:pStyle w:val="Encabezad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263238"/>
              </w:rPr>
              <w:t>AUT_Fallecidos</w:t>
            </w:r>
            <w:proofErr w:type="spellEnd"/>
          </w:p>
        </w:tc>
      </w:tr>
      <w:tr w:rsidR="00DE0F66" w:rsidRPr="00DE0F66" w14:paraId="261994B5" w14:textId="77777777" w:rsidTr="00071160">
        <w:trPr>
          <w:trHeight w:val="534"/>
        </w:trPr>
        <w:sdt>
          <w:sdtPr>
            <w:rPr>
              <w:rStyle w:val="Estilo2"/>
              <w:rFonts w:ascii="Arial" w:hAnsi="Arial" w:cs="Arial"/>
              <w:sz w:val="20"/>
            </w:rPr>
            <w:id w:val="432171831"/>
            <w:lock w:val="sdtContentLocked"/>
            <w:placeholder>
              <w:docPart w:val="F6E96B9BD1A44D3FA0E27C7D6B13716D"/>
            </w:placeholder>
          </w:sdtPr>
          <w:sdtEndPr>
            <w:rPr>
              <w:rStyle w:val="Estilo2"/>
            </w:rPr>
          </w:sdtEndPr>
          <w:sdtContent>
            <w:tc>
              <w:tcPr>
                <w:tcW w:w="1016" w:type="pct"/>
                <w:shd w:val="clear" w:color="auto" w:fill="C6D9F1" w:themeFill="text2" w:themeFillTint="33"/>
                <w:vAlign w:val="center"/>
              </w:tcPr>
              <w:p w14:paraId="1867F1CC" w14:textId="77777777" w:rsidR="00DE0F66" w:rsidRPr="00DE0F66" w:rsidRDefault="00DE0F66" w:rsidP="00DE0F66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sz w:val="20"/>
                  </w:rPr>
                </w:pPr>
                <w:r w:rsidRPr="00DE0F66">
                  <w:rPr>
                    <w:rStyle w:val="Estilo2"/>
                    <w:rFonts w:ascii="Arial" w:hAnsi="Arial" w:cs="Arial"/>
                    <w:sz w:val="20"/>
                  </w:rPr>
                  <w:t xml:space="preserve"> Fecha creación</w:t>
                </w:r>
              </w:p>
            </w:tc>
          </w:sdtContent>
        </w:sdt>
        <w:sdt>
          <w:sdtPr>
            <w:rPr>
              <w:rStyle w:val="Estilo2"/>
              <w:rFonts w:ascii="Arial" w:hAnsi="Arial" w:cs="Arial"/>
              <w:sz w:val="20"/>
            </w:rPr>
            <w:id w:val="1706131004"/>
            <w:lock w:val="sdtContentLocked"/>
            <w:placeholder>
              <w:docPart w:val="F6E96B9BD1A44D3FA0E27C7D6B13716D"/>
            </w:placeholder>
          </w:sdtPr>
          <w:sdtEndPr>
            <w:rPr>
              <w:rStyle w:val="Estilo2"/>
            </w:rPr>
          </w:sdtEndPr>
          <w:sdtContent>
            <w:tc>
              <w:tcPr>
                <w:tcW w:w="1017" w:type="pct"/>
                <w:shd w:val="clear" w:color="auto" w:fill="C6D9F1" w:themeFill="text2" w:themeFillTint="33"/>
                <w:vAlign w:val="center"/>
              </w:tcPr>
              <w:p w14:paraId="66B3CBB1" w14:textId="77777777" w:rsidR="00DE0F66" w:rsidRPr="00DE0F66" w:rsidRDefault="00DE0F66" w:rsidP="00DE0F66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sz w:val="20"/>
                  </w:rPr>
                </w:pPr>
                <w:r w:rsidRPr="00DE0F66">
                  <w:rPr>
                    <w:rStyle w:val="Estilo2"/>
                    <w:rFonts w:ascii="Arial" w:hAnsi="Arial" w:cs="Arial"/>
                    <w:sz w:val="20"/>
                  </w:rPr>
                  <w:t xml:space="preserve"> Fecha actualización </w:t>
                </w:r>
              </w:p>
            </w:tc>
          </w:sdtContent>
        </w:sdt>
        <w:tc>
          <w:tcPr>
            <w:tcW w:w="2967" w:type="pct"/>
            <w:shd w:val="clear" w:color="auto" w:fill="C6D9F1" w:themeFill="text2" w:themeFillTint="33"/>
            <w:vAlign w:val="center"/>
          </w:tcPr>
          <w:sdt>
            <w:sdtPr>
              <w:rPr>
                <w:rStyle w:val="Estilo2"/>
                <w:rFonts w:ascii="Arial" w:hAnsi="Arial" w:cs="Arial"/>
                <w:sz w:val="20"/>
              </w:rPr>
              <w:id w:val="268822803"/>
              <w:lock w:val="sdtContentLocked"/>
              <w:placeholder>
                <w:docPart w:val="F6E96B9BD1A44D3FA0E27C7D6B13716D"/>
              </w:placeholder>
            </w:sdtPr>
            <w:sdtEndPr>
              <w:rPr>
                <w:rStyle w:val="Estilo2"/>
              </w:rPr>
            </w:sdtEndPr>
            <w:sdtContent>
              <w:p w14:paraId="1A9A2211" w14:textId="77777777" w:rsidR="00DE0F66" w:rsidRPr="00DE0F66" w:rsidRDefault="00DE0F66" w:rsidP="00DE0F66">
                <w:pPr>
                  <w:pStyle w:val="Encabezado"/>
                  <w:jc w:val="center"/>
                  <w:rPr>
                    <w:rFonts w:ascii="Arial" w:hAnsi="Arial" w:cs="Arial"/>
                    <w:b/>
                  </w:rPr>
                </w:pPr>
                <w:r w:rsidRPr="00DE0F66">
                  <w:rPr>
                    <w:rStyle w:val="Estilo2"/>
                    <w:rFonts w:ascii="Arial" w:hAnsi="Arial" w:cs="Arial"/>
                    <w:sz w:val="20"/>
                  </w:rPr>
                  <w:t xml:space="preserve"> Creado por </w:t>
                </w:r>
              </w:p>
            </w:sdtContent>
          </w:sdt>
        </w:tc>
      </w:tr>
      <w:tr w:rsidR="00DE0F66" w:rsidRPr="00DE0F66" w14:paraId="02F56AB0" w14:textId="77777777" w:rsidTr="00071160">
        <w:trPr>
          <w:trHeight w:val="540"/>
        </w:trPr>
        <w:sdt>
          <w:sdtPr>
            <w:rPr>
              <w:rStyle w:val="Estilo2"/>
              <w:rFonts w:ascii="Arial" w:hAnsi="Arial" w:cs="Arial"/>
              <w:b w:val="0"/>
              <w:sz w:val="20"/>
            </w:rPr>
            <w:id w:val="-256604348"/>
            <w:lock w:val="sdtLocked"/>
            <w:placeholder>
              <w:docPart w:val="0E7BA03775B441179BA21B92FCBB4AD0"/>
            </w:placeholder>
            <w:date w:fullDate="2020-02-12T00:00:00Z">
              <w:dateFormat w:val="dd.MM.yyyy"/>
              <w:lid w:val="es-PE"/>
              <w:storeMappedDataAs w:val="date"/>
              <w:calendar w:val="gregorian"/>
            </w:date>
          </w:sdtPr>
          <w:sdtEndPr>
            <w:rPr>
              <w:rStyle w:val="Estilo2"/>
            </w:rPr>
          </w:sdtEndPr>
          <w:sdtContent>
            <w:tc>
              <w:tcPr>
                <w:tcW w:w="1016" w:type="pct"/>
                <w:vAlign w:val="center"/>
              </w:tcPr>
              <w:p w14:paraId="3E6AB5E0" w14:textId="0A5552E5" w:rsidR="00DE0F66" w:rsidRPr="00DE0F66" w:rsidRDefault="006D6580" w:rsidP="006D6580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b w:val="0"/>
                    <w:sz w:val="20"/>
                  </w:rPr>
                </w:pPr>
                <w:r>
                  <w:rPr>
                    <w:rStyle w:val="Estilo2"/>
                    <w:rFonts w:ascii="Arial" w:hAnsi="Arial" w:cs="Arial"/>
                    <w:b w:val="0"/>
                    <w:sz w:val="20"/>
                    <w:lang w:val="es-PE"/>
                  </w:rPr>
                  <w:t>12</w:t>
                </w:r>
                <w:r w:rsidR="00F10177">
                  <w:rPr>
                    <w:rStyle w:val="Estilo2"/>
                    <w:rFonts w:ascii="Arial" w:hAnsi="Arial" w:cs="Arial"/>
                    <w:b w:val="0"/>
                    <w:sz w:val="20"/>
                    <w:lang w:val="es-PE"/>
                  </w:rPr>
                  <w:t>.02.2020</w:t>
                </w:r>
              </w:p>
            </w:tc>
          </w:sdtContent>
        </w:sdt>
        <w:sdt>
          <w:sdtPr>
            <w:rPr>
              <w:rStyle w:val="Estilo2"/>
              <w:rFonts w:ascii="Arial" w:hAnsi="Arial" w:cs="Arial"/>
              <w:b w:val="0"/>
              <w:sz w:val="20"/>
            </w:rPr>
            <w:id w:val="-1777475382"/>
            <w:lock w:val="sdtLocked"/>
            <w:placeholder>
              <w:docPart w:val="0E7BA03775B441179BA21B92FCBB4AD0"/>
            </w:placeholder>
            <w:date w:fullDate="2020-02-13T00:00:00Z">
              <w:dateFormat w:val="dd.MM.yyyy"/>
              <w:lid w:val="es-PE"/>
              <w:storeMappedDataAs w:val="date"/>
              <w:calendar w:val="gregorian"/>
            </w:date>
          </w:sdtPr>
          <w:sdtEndPr>
            <w:rPr>
              <w:rStyle w:val="Estilo2"/>
            </w:rPr>
          </w:sdtEndPr>
          <w:sdtContent>
            <w:tc>
              <w:tcPr>
                <w:tcW w:w="1017" w:type="pct"/>
                <w:vAlign w:val="center"/>
              </w:tcPr>
              <w:p w14:paraId="1ED02F37" w14:textId="3C4A7C2E" w:rsidR="00DE0F66" w:rsidRPr="00DE0F66" w:rsidRDefault="00587DF6" w:rsidP="001F16B2">
                <w:pPr>
                  <w:pStyle w:val="Encabezado"/>
                  <w:jc w:val="center"/>
                  <w:rPr>
                    <w:rStyle w:val="Estilo2"/>
                    <w:rFonts w:ascii="Arial" w:hAnsi="Arial" w:cs="Arial"/>
                    <w:b w:val="0"/>
                    <w:sz w:val="20"/>
                  </w:rPr>
                </w:pPr>
                <w:r>
                  <w:rPr>
                    <w:rStyle w:val="Estilo2"/>
                    <w:rFonts w:ascii="Arial" w:hAnsi="Arial" w:cs="Arial"/>
                    <w:b w:val="0"/>
                    <w:sz w:val="20"/>
                    <w:lang w:val="es-PE"/>
                  </w:rPr>
                  <w:t>13.02.2020</w:t>
                </w:r>
              </w:p>
            </w:tc>
          </w:sdtContent>
        </w:sdt>
        <w:tc>
          <w:tcPr>
            <w:tcW w:w="2967" w:type="pct"/>
            <w:vAlign w:val="center"/>
          </w:tcPr>
          <w:p w14:paraId="33B0067B" w14:textId="77F9578E" w:rsidR="0011482B" w:rsidRPr="00DE0F66" w:rsidRDefault="006D6580" w:rsidP="0011482B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Paola </w:t>
            </w:r>
            <w:proofErr w:type="spellStart"/>
            <w:r>
              <w:rPr>
                <w:rFonts w:ascii="Arial" w:hAnsi="Arial" w:cs="Arial"/>
                <w:b/>
              </w:rPr>
              <w:t>Bohorquez</w:t>
            </w:r>
            <w:proofErr w:type="spellEnd"/>
          </w:p>
        </w:tc>
      </w:tr>
    </w:tbl>
    <w:p w14:paraId="1C0A98CA" w14:textId="77777777" w:rsidR="004E3A1B" w:rsidRPr="00DE0F66" w:rsidRDefault="004E3A1B" w:rsidP="00DE0F66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4E3A1B" w:rsidRPr="00DE0F66" w14:paraId="18E9D330" w14:textId="77777777" w:rsidTr="00D90BE1">
        <w:sdt>
          <w:sdtPr>
            <w:rPr>
              <w:rFonts w:ascii="Arial" w:hAnsi="Arial" w:cs="Arial"/>
              <w:b/>
              <w:lang w:val="es-MX"/>
            </w:rPr>
            <w:id w:val="2691412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10206" w:type="dxa"/>
                <w:shd w:val="clear" w:color="auto" w:fill="C6D9F1" w:themeFill="text2" w:themeFillTint="33"/>
                <w:vAlign w:val="center"/>
              </w:tcPr>
              <w:p w14:paraId="5D942F5C" w14:textId="77777777" w:rsidR="004E3A1B" w:rsidRPr="00DE0F66" w:rsidRDefault="004E3A1B" w:rsidP="00D90BE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Objetivo del documento</w:t>
                </w:r>
              </w:p>
            </w:tc>
          </w:sdtContent>
        </w:sdt>
      </w:tr>
      <w:tr w:rsidR="004E3A1B" w:rsidRPr="00DE0F66" w14:paraId="020CC848" w14:textId="77777777" w:rsidTr="00DE0F66">
        <w:tc>
          <w:tcPr>
            <w:tcW w:w="10206" w:type="dxa"/>
            <w:shd w:val="clear" w:color="auto" w:fill="auto"/>
          </w:tcPr>
          <w:sdt>
            <w:sdtPr>
              <w:rPr>
                <w:rFonts w:ascii="Arial" w:hAnsi="Arial" w:cs="Arial"/>
              </w:rPr>
              <w:id w:val="90088922"/>
              <w:lock w:val="sdtContentLocked"/>
              <w:placeholder>
                <w:docPart w:val="B13E2899D96B4453AC79D02CF329532A"/>
              </w:placeholder>
            </w:sdtPr>
            <w:sdtEndPr/>
            <w:sdtContent>
              <w:p w14:paraId="5D578817" w14:textId="77777777" w:rsidR="004E3A1B" w:rsidRPr="00DE0F66" w:rsidRDefault="004E3A1B" w:rsidP="00460353">
                <w:pPr>
                  <w:jc w:val="both"/>
                  <w:rPr>
                    <w:rFonts w:ascii="Arial" w:hAnsi="Arial" w:cs="Arial"/>
                  </w:rPr>
                </w:pPr>
                <w:r w:rsidRPr="00DE0F66">
                  <w:rPr>
                    <w:rFonts w:ascii="Arial" w:hAnsi="Arial" w:cs="Arial"/>
                  </w:rPr>
                  <w:t>El objetivo de este documento es registrar las evidencias por cada Caso de Prueba descrito en el C204.</w:t>
                </w:r>
              </w:p>
            </w:sdtContent>
          </w:sdt>
        </w:tc>
      </w:tr>
    </w:tbl>
    <w:p w14:paraId="3F6C112D" w14:textId="77777777" w:rsidR="004E3A1B" w:rsidRPr="00DE0F66" w:rsidRDefault="004E3A1B" w:rsidP="00DE0F66">
      <w:pPr>
        <w:rPr>
          <w:rFonts w:ascii="Arial" w:hAnsi="Arial" w:cs="Arial"/>
        </w:r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276"/>
        <w:gridCol w:w="4250"/>
        <w:gridCol w:w="3546"/>
      </w:tblGrid>
      <w:tr w:rsidR="003F576C" w:rsidRPr="00DE0F66" w14:paraId="1E4DDDEC" w14:textId="77777777" w:rsidTr="00DE0F66">
        <w:sdt>
          <w:sdtPr>
            <w:rPr>
              <w:rFonts w:ascii="Arial" w:hAnsi="Arial" w:cs="Arial"/>
              <w:b/>
              <w:lang w:val="es-MX"/>
            </w:rPr>
            <w:id w:val="2691413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10206" w:type="dxa"/>
                <w:gridSpan w:val="4"/>
                <w:shd w:val="clear" w:color="auto" w:fill="C6D9F1" w:themeFill="text2" w:themeFillTint="33"/>
              </w:tcPr>
              <w:p w14:paraId="2FDBCCD5" w14:textId="77777777" w:rsidR="003F576C" w:rsidRPr="00DE0F66" w:rsidRDefault="003F576C" w:rsidP="00DE0F66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Bitácora de cambios al documento</w:t>
                </w:r>
              </w:p>
            </w:tc>
          </w:sdtContent>
        </w:sdt>
      </w:tr>
      <w:tr w:rsidR="003F576C" w:rsidRPr="00DE0F66" w14:paraId="77571609" w14:textId="77777777" w:rsidTr="00D90BE1">
        <w:sdt>
          <w:sdtPr>
            <w:rPr>
              <w:rFonts w:ascii="Arial" w:hAnsi="Arial" w:cs="Arial"/>
              <w:b/>
              <w:lang w:val="es-MX"/>
            </w:rPr>
            <w:id w:val="2691414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1134" w:type="dxa"/>
                <w:shd w:val="clear" w:color="auto" w:fill="C6D9F1" w:themeFill="text2" w:themeFillTint="33"/>
                <w:vAlign w:val="center"/>
              </w:tcPr>
              <w:p w14:paraId="2C4778B5" w14:textId="77777777" w:rsidR="003F576C" w:rsidRPr="00DE0F66" w:rsidRDefault="00DE0F66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>
                  <w:rPr>
                    <w:rFonts w:ascii="Arial" w:hAnsi="Arial" w:cs="Arial"/>
                    <w:b/>
                    <w:lang w:val="es-MX"/>
                  </w:rPr>
                  <w:t>Versión</w:t>
                </w:r>
              </w:p>
            </w:tc>
          </w:sdtContent>
        </w:sdt>
        <w:sdt>
          <w:sdtPr>
            <w:rPr>
              <w:rFonts w:ascii="Arial" w:hAnsi="Arial" w:cs="Arial"/>
              <w:b/>
              <w:lang w:val="es-MX"/>
            </w:rPr>
            <w:id w:val="2691415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1276" w:type="dxa"/>
                <w:shd w:val="clear" w:color="auto" w:fill="C6D9F1" w:themeFill="text2" w:themeFillTint="33"/>
                <w:vAlign w:val="center"/>
              </w:tcPr>
              <w:p w14:paraId="4CEE86A7" w14:textId="77777777" w:rsidR="003F576C" w:rsidRPr="00DE0F66" w:rsidRDefault="00DE0F66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>
                  <w:rPr>
                    <w:rFonts w:ascii="Arial" w:hAnsi="Arial" w:cs="Arial"/>
                    <w:b/>
                    <w:lang w:val="es-MX"/>
                  </w:rPr>
                  <w:t>Fecha</w:t>
                </w:r>
              </w:p>
            </w:tc>
          </w:sdtContent>
        </w:sdt>
        <w:sdt>
          <w:sdtPr>
            <w:rPr>
              <w:rFonts w:ascii="Arial" w:hAnsi="Arial" w:cs="Arial"/>
              <w:b/>
              <w:lang w:val="es-MX"/>
            </w:rPr>
            <w:id w:val="2691416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4250" w:type="dxa"/>
                <w:shd w:val="clear" w:color="auto" w:fill="C6D9F1" w:themeFill="text2" w:themeFillTint="33"/>
                <w:vAlign w:val="center"/>
              </w:tcPr>
              <w:p w14:paraId="75B098C5" w14:textId="77777777" w:rsidR="003F576C" w:rsidRPr="00DE0F66" w:rsidRDefault="00DE0F66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>
                  <w:rPr>
                    <w:rFonts w:ascii="Arial" w:hAnsi="Arial" w:cs="Arial"/>
                    <w:b/>
                    <w:lang w:val="es-MX"/>
                  </w:rPr>
                  <w:t>Autor Modificación</w:t>
                </w:r>
              </w:p>
            </w:tc>
          </w:sdtContent>
        </w:sdt>
        <w:sdt>
          <w:sdtPr>
            <w:rPr>
              <w:rFonts w:ascii="Arial" w:hAnsi="Arial" w:cs="Arial"/>
              <w:b/>
              <w:lang w:val="es-MX"/>
            </w:rPr>
            <w:id w:val="2691417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3546" w:type="dxa"/>
                <w:shd w:val="clear" w:color="auto" w:fill="C6D9F1" w:themeFill="text2" w:themeFillTint="33"/>
                <w:vAlign w:val="center"/>
              </w:tcPr>
              <w:p w14:paraId="12E1B12F" w14:textId="77777777" w:rsidR="003F576C" w:rsidRPr="00DE0F66" w:rsidRDefault="003F576C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 del cambio</w:t>
                </w:r>
              </w:p>
            </w:tc>
          </w:sdtContent>
        </w:sdt>
      </w:tr>
      <w:tr w:rsidR="003F576C" w:rsidRPr="00DE0F66" w14:paraId="0ACE2998" w14:textId="77777777" w:rsidTr="00D90BE1">
        <w:trPr>
          <w:trHeight w:val="249"/>
        </w:trPr>
        <w:tc>
          <w:tcPr>
            <w:tcW w:w="1134" w:type="dxa"/>
            <w:vAlign w:val="center"/>
          </w:tcPr>
          <w:p w14:paraId="62F55FC9" w14:textId="345B7924" w:rsidR="003F576C" w:rsidRPr="00DE0F66" w:rsidRDefault="00587DF6" w:rsidP="00D90B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V1.1</w:t>
            </w:r>
          </w:p>
        </w:tc>
        <w:sdt>
          <w:sdtPr>
            <w:rPr>
              <w:rStyle w:val="Estilo2"/>
              <w:rFonts w:ascii="Arial" w:hAnsi="Arial" w:cs="Arial"/>
              <w:b w:val="0"/>
              <w:sz w:val="20"/>
            </w:rPr>
            <w:id w:val="1711155362"/>
            <w:placeholder>
              <w:docPart w:val="8F3C3008E47D4172B8BF0B9BCA6ED112"/>
            </w:placeholder>
            <w:date w:fullDate="2020-02-13T00:00:00Z">
              <w:dateFormat w:val="dd.MM.yyyy"/>
              <w:lid w:val="es-PE"/>
              <w:storeMappedDataAs w:val="date"/>
              <w:calendar w:val="gregorian"/>
            </w:date>
          </w:sdtPr>
          <w:sdtContent>
            <w:tc>
              <w:tcPr>
                <w:tcW w:w="1276" w:type="dxa"/>
                <w:vAlign w:val="center"/>
              </w:tcPr>
              <w:p w14:paraId="7A68A06C" w14:textId="09940498" w:rsidR="003F576C" w:rsidRPr="00DE0F66" w:rsidRDefault="00587DF6" w:rsidP="00D90BE1">
                <w:pPr>
                  <w:jc w:val="center"/>
                  <w:rPr>
                    <w:rFonts w:ascii="Arial" w:hAnsi="Arial" w:cs="Arial"/>
                    <w:lang w:val="es-MX"/>
                  </w:rPr>
                </w:pPr>
                <w:r>
                  <w:rPr>
                    <w:rStyle w:val="Estilo2"/>
                    <w:rFonts w:ascii="Arial" w:hAnsi="Arial" w:cs="Arial"/>
                    <w:b w:val="0"/>
                    <w:sz w:val="20"/>
                    <w:lang w:val="es-PE"/>
                  </w:rPr>
                  <w:t>13.02.2020</w:t>
                </w:r>
              </w:p>
            </w:tc>
          </w:sdtContent>
        </w:sdt>
        <w:tc>
          <w:tcPr>
            <w:tcW w:w="4250" w:type="dxa"/>
            <w:vAlign w:val="center"/>
          </w:tcPr>
          <w:p w14:paraId="1ADF397C" w14:textId="601A50DC" w:rsidR="003F576C" w:rsidRPr="00DE0F66" w:rsidRDefault="00587DF6" w:rsidP="00D90B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Paola </w:t>
            </w:r>
            <w:proofErr w:type="spellStart"/>
            <w:r>
              <w:rPr>
                <w:rFonts w:ascii="Arial" w:hAnsi="Arial" w:cs="Arial"/>
                <w:lang w:val="es-MX"/>
              </w:rPr>
              <w:t>Bohorquez</w:t>
            </w:r>
            <w:bookmarkStart w:id="1" w:name="_GoBack"/>
            <w:bookmarkEnd w:id="1"/>
            <w:proofErr w:type="spellEnd"/>
          </w:p>
        </w:tc>
        <w:tc>
          <w:tcPr>
            <w:tcW w:w="3546" w:type="dxa"/>
            <w:vAlign w:val="center"/>
          </w:tcPr>
          <w:p w14:paraId="00AD1368" w14:textId="4E8EBB54" w:rsidR="003F576C" w:rsidRPr="00DE0F66" w:rsidRDefault="00587DF6" w:rsidP="00D90B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Captura de pantallas agregadas para el caso C005</w:t>
            </w:r>
          </w:p>
        </w:tc>
      </w:tr>
      <w:tr w:rsidR="00B86A0F" w:rsidRPr="00DE0F66" w14:paraId="673FFCE8" w14:textId="77777777" w:rsidTr="00D90BE1">
        <w:trPr>
          <w:trHeight w:val="249"/>
        </w:trPr>
        <w:tc>
          <w:tcPr>
            <w:tcW w:w="1134" w:type="dxa"/>
            <w:vAlign w:val="center"/>
          </w:tcPr>
          <w:p w14:paraId="221E5129" w14:textId="77777777" w:rsidR="00B86A0F" w:rsidRPr="00DE0F66" w:rsidRDefault="00B86A0F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001C65EE" w14:textId="77777777" w:rsidR="00B86A0F" w:rsidRPr="00DE0F66" w:rsidRDefault="00B86A0F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50" w:type="dxa"/>
            <w:vAlign w:val="center"/>
          </w:tcPr>
          <w:p w14:paraId="5C7F16FD" w14:textId="77777777" w:rsidR="00B86A0F" w:rsidRPr="00DE0F66" w:rsidRDefault="00B86A0F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3546" w:type="dxa"/>
            <w:vAlign w:val="center"/>
          </w:tcPr>
          <w:p w14:paraId="12A1E0F6" w14:textId="77777777" w:rsidR="00B86A0F" w:rsidRPr="00DE0F66" w:rsidRDefault="00B86A0F" w:rsidP="00D90BE1">
            <w:pPr>
              <w:jc w:val="center"/>
              <w:rPr>
                <w:rFonts w:ascii="Arial" w:hAnsi="Arial" w:cs="Arial"/>
              </w:rPr>
            </w:pPr>
          </w:p>
        </w:tc>
      </w:tr>
      <w:tr w:rsidR="00B86A0F" w:rsidRPr="00DE0F66" w14:paraId="7B8CA0E8" w14:textId="77777777" w:rsidTr="00D90BE1">
        <w:trPr>
          <w:trHeight w:val="249"/>
        </w:trPr>
        <w:tc>
          <w:tcPr>
            <w:tcW w:w="1134" w:type="dxa"/>
            <w:vAlign w:val="center"/>
          </w:tcPr>
          <w:p w14:paraId="1CD62B52" w14:textId="77777777" w:rsidR="00B86A0F" w:rsidRPr="00DE0F66" w:rsidRDefault="00B86A0F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5F48B6DD" w14:textId="77777777" w:rsidR="00B86A0F" w:rsidRPr="00DE0F66" w:rsidRDefault="00B86A0F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50" w:type="dxa"/>
            <w:vAlign w:val="center"/>
          </w:tcPr>
          <w:p w14:paraId="039C2078" w14:textId="77777777" w:rsidR="00B86A0F" w:rsidRPr="00DE0F66" w:rsidRDefault="00B86A0F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3546" w:type="dxa"/>
            <w:vAlign w:val="center"/>
          </w:tcPr>
          <w:p w14:paraId="17964974" w14:textId="77777777" w:rsidR="00B86A0F" w:rsidRPr="00DE0F66" w:rsidRDefault="00B86A0F" w:rsidP="00D90BE1">
            <w:pPr>
              <w:jc w:val="center"/>
              <w:rPr>
                <w:rFonts w:ascii="Arial" w:hAnsi="Arial" w:cs="Arial"/>
              </w:rPr>
            </w:pPr>
          </w:p>
        </w:tc>
      </w:tr>
      <w:tr w:rsidR="00D90BE1" w:rsidRPr="00DE0F66" w14:paraId="7D9DB5D2" w14:textId="77777777" w:rsidTr="00D90BE1">
        <w:trPr>
          <w:trHeight w:val="249"/>
        </w:trPr>
        <w:tc>
          <w:tcPr>
            <w:tcW w:w="1134" w:type="dxa"/>
            <w:vAlign w:val="center"/>
          </w:tcPr>
          <w:p w14:paraId="5D05E635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465D57E5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50" w:type="dxa"/>
            <w:vAlign w:val="center"/>
          </w:tcPr>
          <w:p w14:paraId="0601C177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3546" w:type="dxa"/>
            <w:vAlign w:val="center"/>
          </w:tcPr>
          <w:p w14:paraId="0C679A78" w14:textId="77777777" w:rsidR="00D90BE1" w:rsidRPr="00DE0F66" w:rsidRDefault="00D90BE1" w:rsidP="00D90BE1">
            <w:pPr>
              <w:jc w:val="center"/>
              <w:rPr>
                <w:rFonts w:ascii="Arial" w:hAnsi="Arial" w:cs="Arial"/>
              </w:rPr>
            </w:pPr>
          </w:p>
        </w:tc>
      </w:tr>
      <w:tr w:rsidR="00D90BE1" w:rsidRPr="00DE0F66" w14:paraId="50C1FFF4" w14:textId="77777777" w:rsidTr="00D90BE1">
        <w:trPr>
          <w:trHeight w:val="249"/>
        </w:trPr>
        <w:tc>
          <w:tcPr>
            <w:tcW w:w="1134" w:type="dxa"/>
            <w:vAlign w:val="center"/>
          </w:tcPr>
          <w:p w14:paraId="26553D64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F20E1CC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50" w:type="dxa"/>
            <w:vAlign w:val="center"/>
          </w:tcPr>
          <w:p w14:paraId="1B8318FE" w14:textId="77777777" w:rsidR="00D90BE1" w:rsidRPr="00DE0F66" w:rsidRDefault="00D90BE1" w:rsidP="00D90BE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3546" w:type="dxa"/>
            <w:vAlign w:val="center"/>
          </w:tcPr>
          <w:p w14:paraId="0F627F80" w14:textId="77777777" w:rsidR="00D90BE1" w:rsidRPr="00DE0F66" w:rsidRDefault="00D90BE1" w:rsidP="00D90BE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D852528" w14:textId="77777777" w:rsidR="004E3A1B" w:rsidRPr="00D90BE1" w:rsidRDefault="004E3A1B" w:rsidP="00DE0F66">
      <w:pPr>
        <w:rPr>
          <w:rFonts w:ascii="Arial" w:hAnsi="Arial" w:cs="Arial"/>
          <w:color w:val="000080"/>
          <w:lang w:val="es-MX"/>
        </w:rPr>
      </w:pPr>
    </w:p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B86A0F" w:rsidRPr="00DE0F66" w14:paraId="72EFA6E5" w14:textId="77777777" w:rsidTr="00D90BE1">
        <w:sdt>
          <w:sdtPr>
            <w:rPr>
              <w:rFonts w:ascii="Arial" w:hAnsi="Arial" w:cs="Arial"/>
              <w:b/>
              <w:lang w:val="es-MX"/>
            </w:rPr>
            <w:id w:val="2691418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10206" w:type="dxa"/>
                <w:shd w:val="clear" w:color="auto" w:fill="C6D9F1" w:themeFill="text2" w:themeFillTint="33"/>
                <w:vAlign w:val="center"/>
              </w:tcPr>
              <w:p w14:paraId="37EF507D" w14:textId="77777777" w:rsidR="00B86A0F" w:rsidRPr="00DE0F66" w:rsidRDefault="00314AA4" w:rsidP="00D90BE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Ejecución de</w:t>
                </w:r>
                <w:r w:rsidR="008579AA" w:rsidRPr="00DE0F66">
                  <w:rPr>
                    <w:rFonts w:ascii="Arial" w:hAnsi="Arial" w:cs="Arial"/>
                    <w:b/>
                    <w:lang w:val="es-MX"/>
                  </w:rPr>
                  <w:t xml:space="preserve"> 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>l</w:t>
                </w:r>
                <w:r w:rsidR="008579AA" w:rsidRPr="00DE0F66">
                  <w:rPr>
                    <w:rFonts w:ascii="Arial" w:hAnsi="Arial" w:cs="Arial"/>
                    <w:b/>
                    <w:lang w:val="es-MX"/>
                  </w:rPr>
                  <w:t>os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 xml:space="preserve"> </w:t>
                </w:r>
                <w:r w:rsidR="00B86A0F" w:rsidRPr="00DE0F66">
                  <w:rPr>
                    <w:rFonts w:ascii="Arial" w:hAnsi="Arial" w:cs="Arial"/>
                    <w:b/>
                    <w:lang w:val="es-MX"/>
                  </w:rPr>
                  <w:t>Caso</w:t>
                </w:r>
                <w:r w:rsidR="008579AA" w:rsidRPr="00DE0F66">
                  <w:rPr>
                    <w:rFonts w:ascii="Arial" w:hAnsi="Arial" w:cs="Arial"/>
                    <w:b/>
                    <w:lang w:val="es-MX"/>
                  </w:rPr>
                  <w:t>s</w:t>
                </w:r>
                <w:r w:rsidR="00B86A0F" w:rsidRPr="00DE0F66">
                  <w:rPr>
                    <w:rFonts w:ascii="Arial" w:hAnsi="Arial" w:cs="Arial"/>
                    <w:b/>
                    <w:lang w:val="es-MX"/>
                  </w:rPr>
                  <w:t xml:space="preserve"> de Prueba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 xml:space="preserve"> </w:t>
                </w:r>
                <w:r w:rsidR="008579AA" w:rsidRPr="00DE0F66">
                  <w:rPr>
                    <w:rFonts w:ascii="Arial" w:hAnsi="Arial" w:cs="Arial"/>
                    <w:b/>
                    <w:lang w:val="es-MX"/>
                  </w:rPr>
                  <w:t>del documento C204 y registro de Evidencias</w:t>
                </w:r>
              </w:p>
            </w:tc>
          </w:sdtContent>
        </w:sdt>
      </w:tr>
    </w:tbl>
    <w:p w14:paraId="6EE29713" w14:textId="77777777" w:rsidR="00B86A0F" w:rsidRPr="00DE0F66" w:rsidRDefault="00B86A0F" w:rsidP="00DE0F66">
      <w:pPr>
        <w:rPr>
          <w:rFonts w:ascii="Arial" w:hAnsi="Arial" w:cs="Arial"/>
          <w:b/>
          <w:lang w:val="es-MX"/>
        </w:rPr>
      </w:pPr>
    </w:p>
    <w:p w14:paraId="05CAA5B9" w14:textId="77777777" w:rsidR="00B86A0F" w:rsidRPr="00D90BE1" w:rsidRDefault="00B86A0F" w:rsidP="00DE0F66">
      <w:pPr>
        <w:rPr>
          <w:rFonts w:ascii="Arial" w:hAnsi="Arial" w:cs="Arial"/>
          <w:lang w:val="es-MX"/>
        </w:rPr>
        <w:sectPr w:rsidR="00B86A0F" w:rsidRPr="00D90BE1" w:rsidSect="004E3A1B">
          <w:headerReference w:type="default" r:id="rId8"/>
          <w:footerReference w:type="default" r:id="rId9"/>
          <w:type w:val="continuous"/>
          <w:pgSz w:w="12242" w:h="15842" w:code="1"/>
          <w:pgMar w:top="1418" w:right="1077" w:bottom="1134" w:left="1077" w:header="720" w:footer="720" w:gutter="0"/>
          <w:cols w:space="720"/>
          <w:formProt w:val="0"/>
        </w:sect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5871CC" w:rsidRPr="00DE0F66" w14:paraId="3B4C59F0" w14:textId="77777777" w:rsidTr="00D90BE1">
        <w:sdt>
          <w:sdtPr>
            <w:rPr>
              <w:rFonts w:ascii="Arial" w:hAnsi="Arial" w:cs="Arial"/>
              <w:b/>
              <w:lang w:val="es-MX"/>
            </w:rPr>
            <w:id w:val="2691419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4A445A63" w14:textId="77777777" w:rsidR="005871CC" w:rsidRPr="00DE0F66" w:rsidRDefault="008579AA" w:rsidP="00D90BE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 xml:space="preserve">Identificación del </w:t>
                </w:r>
                <w:r w:rsidR="0094270B" w:rsidRPr="00DE0F66">
                  <w:rPr>
                    <w:rFonts w:ascii="Arial" w:hAnsi="Arial" w:cs="Arial"/>
                    <w:b/>
                    <w:lang w:val="es-MX"/>
                  </w:rPr>
                  <w:t>C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>aso de Prueba</w:t>
                </w:r>
              </w:p>
            </w:tc>
          </w:sdtContent>
        </w:sdt>
      </w:tr>
      <w:tr w:rsidR="003F576C" w:rsidRPr="00DE0F66" w14:paraId="15912F56" w14:textId="77777777" w:rsidTr="00D90BE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2691420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7B231B15" w14:textId="77777777" w:rsidR="003F576C" w:rsidRPr="00DE0F66" w:rsidRDefault="001A4161" w:rsidP="00D90BE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0CD2FF1A" w14:textId="68EBB276" w:rsidR="003F576C" w:rsidRPr="00DE0F66" w:rsidRDefault="0011482B" w:rsidP="00D90BE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C00</w:t>
            </w:r>
            <w:r w:rsidR="0068370A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F576C" w:rsidRPr="00DE0F66" w14:paraId="02432539" w14:textId="77777777" w:rsidTr="00D90BE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2691421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7DD1B421" w14:textId="77777777" w:rsidR="003F576C" w:rsidRPr="00DE0F66" w:rsidRDefault="001A4161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 xml:space="preserve">Nombre del </w:t>
                </w:r>
                <w:r w:rsidR="00BC01DB" w:rsidRPr="00DE0F66">
                  <w:rPr>
                    <w:rFonts w:ascii="Arial" w:hAnsi="Arial" w:cs="Arial"/>
                    <w:b/>
                    <w:lang w:val="es-MX"/>
                  </w:rPr>
                  <w:t>C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>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70F85789" w14:textId="04643EA9" w:rsidR="003F576C" w:rsidRPr="0011482B" w:rsidRDefault="003F576C" w:rsidP="00D90BE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4F7B852" w14:textId="77777777" w:rsidR="003F576C" w:rsidRPr="00DE0F66" w:rsidRDefault="003F576C" w:rsidP="00DE0F66">
      <w:pPr>
        <w:rPr>
          <w:rFonts w:ascii="Arial" w:hAnsi="Arial" w:cs="Arial"/>
        </w:rPr>
        <w:sectPr w:rsidR="003F576C" w:rsidRPr="00DE0F66" w:rsidSect="004E3A1B">
          <w:type w:val="continuous"/>
          <w:pgSz w:w="12242" w:h="15842" w:code="1"/>
          <w:pgMar w:top="1418" w:right="1077" w:bottom="1418" w:left="1077" w:header="720" w:footer="0" w:gutter="0"/>
          <w:cols w:space="720"/>
        </w:sectPr>
      </w:pPr>
    </w:p>
    <w:p w14:paraId="0E671FF9" w14:textId="77777777" w:rsidR="003F576C" w:rsidRPr="00DE0F66" w:rsidRDefault="003F576C" w:rsidP="00DE0F66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5871CC" w:rsidRPr="00DE0F66" w14:paraId="7D6E108D" w14:textId="77777777" w:rsidTr="00D90BE1">
        <w:sdt>
          <w:sdtPr>
            <w:rPr>
              <w:rFonts w:ascii="Arial" w:hAnsi="Arial" w:cs="Arial"/>
              <w:b/>
              <w:lang w:val="es-MX"/>
            </w:rPr>
            <w:id w:val="2691422"/>
            <w:lock w:val="sdtContentLocked"/>
            <w:placeholder>
              <w:docPart w:val="A04FCEFFCC634422B3855C29DAA19235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25425971" w14:textId="77777777" w:rsidR="005871CC" w:rsidRPr="00DE0F66" w:rsidRDefault="005871CC" w:rsidP="00D90BE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 xml:space="preserve">Pruebas </w:t>
                </w:r>
                <w:r w:rsidR="004E3A1B" w:rsidRPr="00DE0F66">
                  <w:rPr>
                    <w:rFonts w:ascii="Arial" w:hAnsi="Arial" w:cs="Arial"/>
                    <w:b/>
                    <w:lang w:val="es-MX"/>
                  </w:rPr>
                  <w:t>d</w:t>
                </w:r>
                <w:r w:rsidRPr="00DE0F66">
                  <w:rPr>
                    <w:rFonts w:ascii="Arial" w:hAnsi="Arial" w:cs="Arial"/>
                    <w:b/>
                    <w:lang w:val="es-MX"/>
                  </w:rPr>
                  <w:t>etallada</w:t>
                </w:r>
                <w:r w:rsidR="004E3A1B" w:rsidRPr="00DE0F66">
                  <w:rPr>
                    <w:rFonts w:ascii="Arial" w:hAnsi="Arial" w:cs="Arial"/>
                    <w:b/>
                    <w:lang w:val="es-MX"/>
                  </w:rPr>
                  <w:t>s</w:t>
                </w:r>
                <w:r w:rsidR="0094270B" w:rsidRPr="00DE0F66">
                  <w:rPr>
                    <w:rFonts w:ascii="Arial" w:hAnsi="Arial" w:cs="Arial"/>
                    <w:b/>
                    <w:lang w:val="es-MX"/>
                  </w:rPr>
                  <w:t xml:space="preserve"> del Caso de Prueba</w:t>
                </w:r>
              </w:p>
            </w:tc>
          </w:sdtContent>
        </w:sdt>
      </w:tr>
      <w:tr w:rsidR="003F576C" w:rsidRPr="00DE0F66" w14:paraId="588A2CF6" w14:textId="77777777" w:rsidTr="00D90BE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2691423"/>
            <w:lock w:val="sdtContentLocked"/>
            <w:placeholder>
              <w:docPart w:val="A04FCEFFCC634422B3855C29DAA19235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027DDC86" w14:textId="77777777" w:rsidR="003F576C" w:rsidRPr="00DE0F66" w:rsidRDefault="0094270B" w:rsidP="00D90BE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</w:t>
                </w:r>
                <w:r w:rsidR="003F576C" w:rsidRPr="00DE0F66">
                  <w:rPr>
                    <w:rFonts w:ascii="Arial" w:hAnsi="Arial" w:cs="Arial"/>
                    <w:b/>
                    <w:lang w:val="es-MX"/>
                  </w:rPr>
                  <w:t>:</w:t>
                </w:r>
                <w:r w:rsidR="003F576C"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181B85A" w14:textId="77777777" w:rsidR="003F576C" w:rsidRPr="00DE0F66" w:rsidRDefault="003F576C" w:rsidP="00D90BE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</w:p>
        </w:tc>
      </w:tr>
      <w:tr w:rsidR="003F576C" w:rsidRPr="00DE0F66" w14:paraId="45549474" w14:textId="77777777" w:rsidTr="00D90BE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2691424"/>
            <w:lock w:val="sdtContentLocked"/>
            <w:placeholder>
              <w:docPart w:val="A04FCEFFCC634422B3855C29DAA19235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47EBC929" w14:textId="77777777" w:rsidR="003F576C" w:rsidRPr="00DE0F66" w:rsidRDefault="003F576C" w:rsidP="00D90BE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B910409" w14:textId="77777777" w:rsidR="003F576C" w:rsidRPr="00D90BE1" w:rsidRDefault="003F576C" w:rsidP="00D90BE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</w:p>
        </w:tc>
      </w:tr>
    </w:tbl>
    <w:p w14:paraId="58CFEF0B" w14:textId="77777777" w:rsidR="003F576C" w:rsidRPr="00D90BE1" w:rsidRDefault="003F576C" w:rsidP="00DE0F66">
      <w:pPr>
        <w:rPr>
          <w:rFonts w:ascii="Arial" w:hAnsi="Arial" w:cs="Arial"/>
          <w:lang w:val="es-MX"/>
        </w:rPr>
      </w:pPr>
    </w:p>
    <w:sdt>
      <w:sdtPr>
        <w:rPr>
          <w:rFonts w:ascii="Arial" w:hAnsi="Arial" w:cs="Arial"/>
        </w:rPr>
        <w:id w:val="1276446290"/>
        <w:lock w:val="sdtContentLocked"/>
        <w:placeholder>
          <w:docPart w:val="5AD1CFAA81E241EBA54CC2A52B755B54"/>
        </w:placeholder>
      </w:sdtPr>
      <w:sdtEndPr/>
      <w:sdtContent>
        <w:p w14:paraId="3C126F15" w14:textId="77777777" w:rsidR="00D90BE1" w:rsidRPr="00D90BE1" w:rsidRDefault="00D90BE1" w:rsidP="00D90BE1">
          <w:pPr>
            <w:jc w:val="center"/>
            <w:rPr>
              <w:rFonts w:ascii="Arial" w:hAnsi="Arial" w:cs="Arial"/>
            </w:rPr>
          </w:pPr>
          <w:r w:rsidRPr="00D90BE1">
            <w:rPr>
              <w:rFonts w:ascii="Arial" w:hAnsi="Arial" w:cs="Arial"/>
              <w:i/>
              <w:lang w:val="es-MX"/>
            </w:rPr>
            <w:t>&lt;Ejecución de las pruebas&gt;</w:t>
          </w:r>
        </w:p>
      </w:sdtContent>
    </w:sdt>
    <w:sdt>
      <w:sdtPr>
        <w:rPr>
          <w:rFonts w:ascii="Arial" w:hAnsi="Arial" w:cs="Arial"/>
        </w:rPr>
        <w:id w:val="-797604172"/>
        <w:lock w:val="sdtContentLocked"/>
        <w:placeholder>
          <w:docPart w:val="4939B6C6F5CD4D8BA47C1392CD9FEF0A"/>
        </w:placeholder>
      </w:sdtPr>
      <w:sdtEndPr/>
      <w:sdtContent>
        <w:p w14:paraId="2A3C5CA9" w14:textId="77777777" w:rsidR="00D90BE1" w:rsidRPr="00D90BE1" w:rsidRDefault="00D90BE1" w:rsidP="00D90BE1">
          <w:pPr>
            <w:jc w:val="center"/>
            <w:rPr>
              <w:rFonts w:ascii="Arial" w:hAnsi="Arial" w:cs="Arial"/>
              <w:i/>
              <w:lang w:val="es-MX"/>
            </w:rPr>
          </w:pPr>
          <w:r w:rsidRPr="00D90BE1">
            <w:rPr>
              <w:rFonts w:ascii="Arial" w:hAnsi="Arial" w:cs="Arial"/>
              <w:i/>
              <w:lang w:val="es-MX"/>
            </w:rPr>
            <w:t>&lt;Evidencias de resultados – Pantallas&gt;</w:t>
          </w:r>
        </w:p>
      </w:sdtContent>
    </w:sdt>
    <w:p w14:paraId="68BB85AD" w14:textId="2EEEC6B5" w:rsidR="0011482B" w:rsidRDefault="0011482B" w:rsidP="0011482B"/>
    <w:p w14:paraId="1949C7C0" w14:textId="3E80DADB" w:rsidR="000D6246" w:rsidRDefault="000D6246" w:rsidP="0011482B"/>
    <w:p w14:paraId="7058CFAF" w14:textId="1A245B65" w:rsidR="000D6246" w:rsidRDefault="000D6246" w:rsidP="0011482B"/>
    <w:p w14:paraId="7FD2FE0A" w14:textId="5C68C95B" w:rsidR="000D6246" w:rsidRDefault="000D6246" w:rsidP="0011482B"/>
    <w:p w14:paraId="3B018E7C" w14:textId="45C41080" w:rsidR="000D6246" w:rsidRDefault="000D6246" w:rsidP="0011482B"/>
    <w:p w14:paraId="0DB9D618" w14:textId="2D571729" w:rsidR="000D6246" w:rsidRDefault="000D6246" w:rsidP="0011482B"/>
    <w:p w14:paraId="01203B77" w14:textId="4C960737" w:rsidR="000D6246" w:rsidRDefault="000D6246" w:rsidP="0011482B"/>
    <w:p w14:paraId="329FB1A8" w14:textId="336F55D2" w:rsidR="000D6246" w:rsidRDefault="000D6246" w:rsidP="0011482B"/>
    <w:p w14:paraId="513C2052" w14:textId="0AB0CB20" w:rsidR="000D6246" w:rsidRDefault="000D6246" w:rsidP="0011482B"/>
    <w:p w14:paraId="3B6D3C3A" w14:textId="68AC6059" w:rsidR="000D6246" w:rsidRDefault="000D6246" w:rsidP="0011482B"/>
    <w:p w14:paraId="37F92A06" w14:textId="6CCDED09" w:rsidR="000D6246" w:rsidRDefault="000D6246" w:rsidP="0011482B"/>
    <w:p w14:paraId="330B6FB3" w14:textId="58C90290" w:rsidR="000D6246" w:rsidRDefault="000D6246" w:rsidP="0011482B"/>
    <w:p w14:paraId="327434AA" w14:textId="2F153C3E" w:rsidR="000D6246" w:rsidRDefault="000D6246" w:rsidP="0011482B"/>
    <w:p w14:paraId="5CB4F23C" w14:textId="24BDCE3A" w:rsidR="000D6246" w:rsidRDefault="000D6246" w:rsidP="0011482B"/>
    <w:p w14:paraId="209D462A" w14:textId="4C996A7C" w:rsidR="000D6246" w:rsidRDefault="000D6246" w:rsidP="0011482B"/>
    <w:p w14:paraId="3496FDD9" w14:textId="1F954FC4" w:rsidR="000D6246" w:rsidRDefault="000D6246" w:rsidP="0011482B"/>
    <w:p w14:paraId="3E21D531" w14:textId="77777777" w:rsidR="000D6246" w:rsidRDefault="000D6246" w:rsidP="0011482B"/>
    <w:p w14:paraId="4C363E6C" w14:textId="77777777" w:rsidR="00D61DE6" w:rsidRDefault="00D61DE6" w:rsidP="00D61DE6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EC0EF8" w:rsidRPr="00DE0F66" w14:paraId="7BED5C94" w14:textId="77777777" w:rsidTr="009903B1">
        <w:sdt>
          <w:sdtPr>
            <w:rPr>
              <w:rFonts w:ascii="Arial" w:hAnsi="Arial" w:cs="Arial"/>
              <w:b/>
              <w:lang w:val="es-MX"/>
            </w:rPr>
            <w:id w:val="-1413620855"/>
            <w:lock w:val="contentLocked"/>
            <w:placeholder>
              <w:docPart w:val="11C20410DA3F4838BA486AD6C412D9BE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1760E993" w14:textId="77777777" w:rsidR="00EC0EF8" w:rsidRPr="00DE0F66" w:rsidRDefault="00EC0EF8" w:rsidP="009903B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EC0EF8" w:rsidRPr="00DE0F66" w14:paraId="3612D9D1" w14:textId="77777777" w:rsidTr="009903B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1906103036"/>
            <w:lock w:val="contentLocked"/>
            <w:placeholder>
              <w:docPart w:val="D5D7A3DA22EF4FC9A985D6A2786BCFDA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5C059219" w14:textId="77777777" w:rsidR="00EC0EF8" w:rsidRPr="00DE0F66" w:rsidRDefault="00EC0EF8" w:rsidP="009903B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5CC2BE7E" w14:textId="361841E2" w:rsidR="00EC0EF8" w:rsidRPr="00DE0F66" w:rsidRDefault="00EC0EF8" w:rsidP="009903B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C001</w:t>
            </w:r>
          </w:p>
        </w:tc>
      </w:tr>
      <w:tr w:rsidR="00EC0EF8" w:rsidRPr="0011482B" w14:paraId="257DDD29" w14:textId="77777777" w:rsidTr="009903B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2014634000"/>
            <w:lock w:val="contentLocked"/>
            <w:placeholder>
              <w:docPart w:val="9919D69A580847398A3D22CF937DF910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0C3AEBF0" w14:textId="77777777" w:rsidR="00EC0EF8" w:rsidRPr="00DE0F66" w:rsidRDefault="00EC0EF8" w:rsidP="009903B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4B7A14D4" w14:textId="40A6924B" w:rsidR="00EC0EF8" w:rsidRPr="0011482B" w:rsidRDefault="00EC0EF8" w:rsidP="009903B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C0EF8">
              <w:rPr>
                <w:rFonts w:ascii="Arial" w:hAnsi="Arial" w:cs="Arial"/>
                <w:sz w:val="20"/>
                <w:szCs w:val="20"/>
                <w:lang w:val="es-ES"/>
              </w:rPr>
              <w:t>Credenciales - Ingreso de credenciales incorrectas (registro o contraseñas errados)</w:t>
            </w:r>
          </w:p>
        </w:tc>
      </w:tr>
    </w:tbl>
    <w:p w14:paraId="389FECB2" w14:textId="46783676" w:rsidR="00EC0EF8" w:rsidRDefault="00EC0EF8" w:rsidP="00EC0EF8"/>
    <w:p w14:paraId="3CD1B9A8" w14:textId="77777777" w:rsidR="00EC0EF8" w:rsidRPr="00DE0F66" w:rsidRDefault="00EC0EF8" w:rsidP="00EC0EF8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EC0EF8" w:rsidRPr="00DE0F66" w14:paraId="385B801E" w14:textId="77777777" w:rsidTr="009903B1">
        <w:sdt>
          <w:sdtPr>
            <w:rPr>
              <w:rFonts w:ascii="Arial" w:hAnsi="Arial" w:cs="Arial"/>
              <w:b/>
              <w:lang w:val="es-MX"/>
            </w:rPr>
            <w:id w:val="1522280339"/>
            <w:lock w:val="contentLocked"/>
            <w:placeholder>
              <w:docPart w:val="9B4380EAAA6342CCA7A1209F15BEA32D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54CC3008" w14:textId="77777777" w:rsidR="00EC0EF8" w:rsidRPr="00DE0F66" w:rsidRDefault="00EC0EF8" w:rsidP="009903B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EC0EF8" w:rsidRPr="00DE0F66" w14:paraId="4342FC75" w14:textId="77777777" w:rsidTr="009903B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1802839198"/>
            <w:lock w:val="contentLocked"/>
            <w:placeholder>
              <w:docPart w:val="9B4380EAAA6342CCA7A1209F15BEA32D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294ED73E" w14:textId="77777777" w:rsidR="00EC0EF8" w:rsidRPr="00DE0F66" w:rsidRDefault="00EC0EF8" w:rsidP="009903B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50A41EEB" w14:textId="1DE83019" w:rsidR="00EC0EF8" w:rsidRPr="00DE0F66" w:rsidRDefault="00EC0EF8" w:rsidP="009903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Contraseña incorrecta </w:t>
            </w:r>
          </w:p>
        </w:tc>
      </w:tr>
      <w:tr w:rsidR="00EC0EF8" w:rsidRPr="00DE0F66" w14:paraId="27FE2DED" w14:textId="77777777" w:rsidTr="009903B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1674638698"/>
            <w:lock w:val="contentLocked"/>
            <w:placeholder>
              <w:docPart w:val="9B4380EAAA6342CCA7A1209F15BEA32D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7BDBDB3C" w14:textId="77777777" w:rsidR="00EC0EF8" w:rsidRPr="00DE0F66" w:rsidRDefault="00EC0EF8" w:rsidP="009903B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C76789F" w14:textId="34854DEC" w:rsidR="00EC0EF8" w:rsidRPr="00D90BE1" w:rsidRDefault="00E833EC" w:rsidP="009903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 w:rsidRPr="00E833EC">
              <w:rPr>
                <w:rFonts w:ascii="Arial" w:hAnsi="Arial" w:cs="Arial"/>
              </w:rPr>
              <w:t>Ingresar a 3270 con credenciales incorrectas</w:t>
            </w:r>
          </w:p>
        </w:tc>
      </w:tr>
    </w:tbl>
    <w:p w14:paraId="5D349F7C" w14:textId="77777777" w:rsidR="00EC0EF8" w:rsidRPr="00D90BE1" w:rsidRDefault="00EC0EF8" w:rsidP="00EC0EF8">
      <w:pPr>
        <w:rPr>
          <w:rFonts w:ascii="Arial" w:hAnsi="Arial" w:cs="Arial"/>
          <w:lang w:val="es-MX"/>
        </w:rPr>
      </w:pPr>
    </w:p>
    <w:p w14:paraId="0CCE3818" w14:textId="3A59DEAA" w:rsidR="00EC0EF8" w:rsidRDefault="00E833EC" w:rsidP="00EC0EF8">
      <w:pPr>
        <w:jc w:val="center"/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20EF4087" wp14:editId="7C707857">
            <wp:simplePos x="0" y="0"/>
            <wp:positionH relativeFrom="column">
              <wp:posOffset>3516630</wp:posOffset>
            </wp:positionH>
            <wp:positionV relativeFrom="paragraph">
              <wp:posOffset>706120</wp:posOffset>
            </wp:positionV>
            <wp:extent cx="2609850" cy="144780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EF8">
        <w:rPr>
          <w:noProof/>
          <w:lang w:val="es-PE" w:eastAsia="es-PE"/>
        </w:rPr>
        <w:drawing>
          <wp:inline distT="0" distB="0" distL="0" distR="0" wp14:anchorId="4E51C1E3" wp14:editId="184494AC">
            <wp:extent cx="2962275" cy="26574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C478" w14:textId="77777777" w:rsidR="00EC0EF8" w:rsidRPr="00EC0EF8" w:rsidRDefault="00EC0EF8" w:rsidP="00EC0EF8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664799" w:rsidRPr="00DE0F66" w14:paraId="65F99D05" w14:textId="77777777" w:rsidTr="009903B1">
        <w:sdt>
          <w:sdtPr>
            <w:rPr>
              <w:rFonts w:ascii="Arial" w:hAnsi="Arial" w:cs="Arial"/>
              <w:b/>
              <w:lang w:val="es-MX"/>
            </w:rPr>
            <w:id w:val="-1807997389"/>
            <w:lock w:val="contentLocked"/>
            <w:placeholder>
              <w:docPart w:val="1A0AE5BAA1A643A598E26BB8B51086A1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46312231" w14:textId="77777777" w:rsidR="00664799" w:rsidRPr="00DE0F66" w:rsidRDefault="00664799" w:rsidP="009903B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664799" w:rsidRPr="00DE0F66" w14:paraId="0E79C4D9" w14:textId="77777777" w:rsidTr="009903B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986712237"/>
            <w:lock w:val="contentLocked"/>
            <w:placeholder>
              <w:docPart w:val="69350D89C50E426F8F44460808427CCA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3409C63F" w14:textId="77777777" w:rsidR="00664799" w:rsidRPr="00DE0F66" w:rsidRDefault="00664799" w:rsidP="009903B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76073B45" w14:textId="4C2CF5AD" w:rsidR="00664799" w:rsidRPr="00DE0F66" w:rsidRDefault="00664799" w:rsidP="009903B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C002</w:t>
            </w:r>
          </w:p>
        </w:tc>
      </w:tr>
      <w:tr w:rsidR="00664799" w:rsidRPr="0011482B" w14:paraId="29A90F3F" w14:textId="77777777" w:rsidTr="009903B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2001345627"/>
            <w:lock w:val="contentLocked"/>
            <w:placeholder>
              <w:docPart w:val="43266D88C8114F24A91B5775FBB07834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70817931" w14:textId="77777777" w:rsidR="00664799" w:rsidRPr="00DE0F66" w:rsidRDefault="00664799" w:rsidP="009903B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2134E21" w14:textId="6319186D" w:rsidR="00664799" w:rsidRPr="0011482B" w:rsidRDefault="00664799" w:rsidP="009903B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64799">
              <w:rPr>
                <w:rFonts w:ascii="Arial" w:hAnsi="Arial" w:cs="Arial"/>
                <w:sz w:val="20"/>
                <w:szCs w:val="20"/>
                <w:lang w:val="es-ES"/>
              </w:rPr>
              <w:t>Credenciales - Ingreso de credenciales inválidas (registro que no empiece con P o que tenga más de 7 dígitos, contraseña con más de 8 dígitos)</w:t>
            </w:r>
          </w:p>
        </w:tc>
      </w:tr>
    </w:tbl>
    <w:p w14:paraId="0661BFAD" w14:textId="4E48F706" w:rsidR="00664799" w:rsidRDefault="00664799" w:rsidP="00664799"/>
    <w:p w14:paraId="2E72F2F3" w14:textId="77777777" w:rsidR="00EC0EF8" w:rsidRPr="00DE0F66" w:rsidRDefault="00EC0EF8" w:rsidP="00EC0EF8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EC0EF8" w:rsidRPr="00DE0F66" w14:paraId="2D441A3B" w14:textId="77777777" w:rsidTr="009903B1">
        <w:sdt>
          <w:sdtPr>
            <w:rPr>
              <w:rFonts w:ascii="Arial" w:hAnsi="Arial" w:cs="Arial"/>
              <w:b/>
              <w:lang w:val="es-MX"/>
            </w:rPr>
            <w:id w:val="1524522060"/>
            <w:lock w:val="contentLocked"/>
            <w:placeholder>
              <w:docPart w:val="F803024A50D84E8E8B7052CE335173A2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0ADF22BB" w14:textId="77777777" w:rsidR="00EC0EF8" w:rsidRPr="00DE0F66" w:rsidRDefault="00EC0EF8" w:rsidP="009903B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EC0EF8" w:rsidRPr="00DE0F66" w14:paraId="7F572719" w14:textId="77777777" w:rsidTr="009903B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508337810"/>
            <w:lock w:val="contentLocked"/>
            <w:placeholder>
              <w:docPart w:val="F803024A50D84E8E8B7052CE335173A2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28AF090D" w14:textId="77777777" w:rsidR="00EC0EF8" w:rsidRPr="00DE0F66" w:rsidRDefault="00EC0EF8" w:rsidP="009903B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5DFAF35D" w14:textId="5DBC55BE" w:rsidR="00EC0EF8" w:rsidRPr="00DE0F66" w:rsidRDefault="00E833EC" w:rsidP="009903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Credenciales inválidas</w:t>
            </w:r>
          </w:p>
        </w:tc>
      </w:tr>
      <w:tr w:rsidR="00EC0EF8" w:rsidRPr="00DE0F66" w14:paraId="69314B4B" w14:textId="77777777" w:rsidTr="009903B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1440685082"/>
            <w:lock w:val="contentLocked"/>
            <w:placeholder>
              <w:docPart w:val="F803024A50D84E8E8B7052CE335173A2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4D83F500" w14:textId="77777777" w:rsidR="00EC0EF8" w:rsidRPr="00DE0F66" w:rsidRDefault="00EC0EF8" w:rsidP="009903B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5A5AD1D9" w14:textId="0DCDEE22" w:rsidR="00EC0EF8" w:rsidRPr="00D90BE1" w:rsidRDefault="00E833EC" w:rsidP="009903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 w:rsidRPr="00E833EC">
              <w:rPr>
                <w:rFonts w:ascii="Arial" w:hAnsi="Arial" w:cs="Arial"/>
              </w:rPr>
              <w:t>Ingresar a 3270 con credenciales inválidas</w:t>
            </w:r>
            <w:r>
              <w:rPr>
                <w:rFonts w:ascii="Arial" w:hAnsi="Arial" w:cs="Arial"/>
              </w:rPr>
              <w:t>, registro empieza diferente de P y contraseña con menos dígitos que 8</w:t>
            </w:r>
          </w:p>
        </w:tc>
      </w:tr>
    </w:tbl>
    <w:p w14:paraId="603988CE" w14:textId="77777777" w:rsidR="00EC0EF8" w:rsidRPr="00664799" w:rsidRDefault="00EC0EF8" w:rsidP="00664799"/>
    <w:p w14:paraId="58D0F500" w14:textId="15346D69" w:rsidR="00664799" w:rsidRPr="00664799" w:rsidRDefault="00E833EC" w:rsidP="00EC0EF8">
      <w:pPr>
        <w:jc w:val="center"/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59264" behindDoc="0" locked="0" layoutInCell="1" allowOverlap="1" wp14:anchorId="0A6D93D1" wp14:editId="30EBB059">
            <wp:simplePos x="0" y="0"/>
            <wp:positionH relativeFrom="column">
              <wp:posOffset>3469005</wp:posOffset>
            </wp:positionH>
            <wp:positionV relativeFrom="paragraph">
              <wp:posOffset>448945</wp:posOffset>
            </wp:positionV>
            <wp:extent cx="2628900" cy="1381125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2" b="1342"/>
                    <a:stretch/>
                  </pic:blipFill>
                  <pic:spPr bwMode="auto">
                    <a:xfrm>
                      <a:off x="0" y="0"/>
                      <a:ext cx="262890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64799">
        <w:rPr>
          <w:noProof/>
          <w:lang w:val="es-PE" w:eastAsia="es-PE"/>
        </w:rPr>
        <w:drawing>
          <wp:inline distT="0" distB="0" distL="0" distR="0" wp14:anchorId="0D3258F3" wp14:editId="0E868332">
            <wp:extent cx="2971800" cy="2667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C3F5" w14:textId="1F4CBE53" w:rsidR="00664799" w:rsidRDefault="00664799" w:rsidP="00664799"/>
    <w:p w14:paraId="5E2E3803" w14:textId="67B5F87D" w:rsidR="00664799" w:rsidRDefault="00664799" w:rsidP="00664799"/>
    <w:p w14:paraId="4B0AB33E" w14:textId="19277677" w:rsidR="00664799" w:rsidRDefault="00664799" w:rsidP="00664799"/>
    <w:p w14:paraId="67DC4468" w14:textId="77777777" w:rsidR="00E833EC" w:rsidRPr="00EC0EF8" w:rsidRDefault="00E833EC" w:rsidP="00E833EC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E833EC" w:rsidRPr="00DE0F66" w14:paraId="1717AE65" w14:textId="77777777" w:rsidTr="009903B1">
        <w:sdt>
          <w:sdtPr>
            <w:rPr>
              <w:rFonts w:ascii="Arial" w:hAnsi="Arial" w:cs="Arial"/>
              <w:b/>
              <w:lang w:val="es-MX"/>
            </w:rPr>
            <w:id w:val="1196274599"/>
            <w:lock w:val="contentLocked"/>
            <w:placeholder>
              <w:docPart w:val="922C9D0F155443CE83DB47C84DAB3797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08393E4C" w14:textId="77777777" w:rsidR="00E833EC" w:rsidRPr="00DE0F66" w:rsidRDefault="00E833EC" w:rsidP="009903B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E833EC" w:rsidRPr="00DE0F66" w14:paraId="375ADBDF" w14:textId="77777777" w:rsidTr="009903B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1935092480"/>
            <w:lock w:val="contentLocked"/>
            <w:placeholder>
              <w:docPart w:val="3CF13723D4E84A9FBF36C9FF39357267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028A28CB" w14:textId="77777777" w:rsidR="00E833EC" w:rsidRPr="00DE0F66" w:rsidRDefault="00E833EC" w:rsidP="009903B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094BADE5" w14:textId="7C1ABF34" w:rsidR="00E833EC" w:rsidRPr="00DE0F66" w:rsidRDefault="00E833EC" w:rsidP="009903B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C003</w:t>
            </w:r>
          </w:p>
        </w:tc>
      </w:tr>
      <w:tr w:rsidR="00E833EC" w:rsidRPr="0011482B" w14:paraId="0191BE53" w14:textId="77777777" w:rsidTr="009903B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609121058"/>
            <w:lock w:val="contentLocked"/>
            <w:placeholder>
              <w:docPart w:val="494D60430F264F71991B64EEC516AD78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33B1D4E4" w14:textId="77777777" w:rsidR="00E833EC" w:rsidRPr="00DE0F66" w:rsidRDefault="00E833EC" w:rsidP="009903B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4841060B" w14:textId="55854982" w:rsidR="00E833EC" w:rsidRPr="0011482B" w:rsidRDefault="00E833EC" w:rsidP="009903B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833EC">
              <w:rPr>
                <w:rFonts w:ascii="Arial" w:hAnsi="Arial" w:cs="Arial"/>
                <w:sz w:val="20"/>
                <w:szCs w:val="20"/>
                <w:lang w:val="es-ES"/>
              </w:rPr>
              <w:t>Credenciales - Ingreso correcto</w:t>
            </w:r>
          </w:p>
        </w:tc>
      </w:tr>
    </w:tbl>
    <w:p w14:paraId="4F3F1FF6" w14:textId="77777777" w:rsidR="00E833EC" w:rsidRDefault="00E833EC" w:rsidP="00E833EC"/>
    <w:p w14:paraId="43BA07D8" w14:textId="77777777" w:rsidR="00E833EC" w:rsidRPr="00DE0F66" w:rsidRDefault="00E833EC" w:rsidP="00E833EC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E833EC" w:rsidRPr="00DE0F66" w14:paraId="6EE535CC" w14:textId="77777777" w:rsidTr="009903B1">
        <w:sdt>
          <w:sdtPr>
            <w:rPr>
              <w:rFonts w:ascii="Arial" w:hAnsi="Arial" w:cs="Arial"/>
              <w:b/>
              <w:lang w:val="es-MX"/>
            </w:rPr>
            <w:id w:val="1954981294"/>
            <w:lock w:val="contentLocked"/>
            <w:placeholder>
              <w:docPart w:val="46F2B030FAAD4A5BAF232508FA0E3644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52CBC8DA" w14:textId="77777777" w:rsidR="00E833EC" w:rsidRPr="00DE0F66" w:rsidRDefault="00E833EC" w:rsidP="009903B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E833EC" w:rsidRPr="00DE0F66" w14:paraId="1824AC5F" w14:textId="77777777" w:rsidTr="009903B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1441339546"/>
            <w:lock w:val="contentLocked"/>
            <w:placeholder>
              <w:docPart w:val="46F2B030FAAD4A5BAF232508FA0E3644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6A4DD4CF" w14:textId="77777777" w:rsidR="00E833EC" w:rsidRPr="00DE0F66" w:rsidRDefault="00E833EC" w:rsidP="009903B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46E9F339" w14:textId="6068C204" w:rsidR="00E833EC" w:rsidRPr="00DE0F66" w:rsidRDefault="00E833EC" w:rsidP="009903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Credenciales válidas</w:t>
            </w:r>
          </w:p>
        </w:tc>
      </w:tr>
      <w:tr w:rsidR="00E833EC" w:rsidRPr="00DE0F66" w14:paraId="0D956791" w14:textId="77777777" w:rsidTr="009903B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703984618"/>
            <w:lock w:val="contentLocked"/>
            <w:placeholder>
              <w:docPart w:val="46F2B030FAAD4A5BAF232508FA0E3644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51F58A1C" w14:textId="77777777" w:rsidR="00E833EC" w:rsidRPr="00DE0F66" w:rsidRDefault="00E833EC" w:rsidP="009903B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53C02698" w14:textId="2168655E" w:rsidR="00E833EC" w:rsidRPr="00D90BE1" w:rsidRDefault="00E833EC" w:rsidP="009903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 w:rsidRPr="00E833EC">
              <w:rPr>
                <w:rFonts w:ascii="Arial" w:hAnsi="Arial" w:cs="Arial"/>
              </w:rPr>
              <w:t>Ingresar a 3270 con credenciales válidas</w:t>
            </w:r>
          </w:p>
        </w:tc>
      </w:tr>
    </w:tbl>
    <w:p w14:paraId="37B2F10E" w14:textId="77777777" w:rsidR="00E833EC" w:rsidRPr="00664799" w:rsidRDefault="00E833EC" w:rsidP="00E833EC"/>
    <w:p w14:paraId="44798A8D" w14:textId="7DB98F40" w:rsidR="00E833EC" w:rsidRDefault="00E833EC" w:rsidP="00664799"/>
    <w:p w14:paraId="1F83304F" w14:textId="43DF5029" w:rsidR="00E833EC" w:rsidRDefault="00E833EC" w:rsidP="00664799"/>
    <w:p w14:paraId="6913043E" w14:textId="16785D60" w:rsidR="00E833EC" w:rsidRDefault="002A0C41" w:rsidP="002A0C41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08425006" wp14:editId="611CF35D">
            <wp:extent cx="3136604" cy="2802707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9244" cy="280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E233" w14:textId="04632FB8" w:rsidR="003A310C" w:rsidRDefault="003A310C" w:rsidP="002A0C41">
      <w:pPr>
        <w:jc w:val="center"/>
      </w:pPr>
    </w:p>
    <w:p w14:paraId="11BFC6BB" w14:textId="77777777" w:rsidR="003A310C" w:rsidRPr="002A0C41" w:rsidRDefault="003A310C" w:rsidP="003A310C">
      <w:pPr>
        <w:rPr>
          <w:b/>
          <w:bCs/>
          <w:sz w:val="22"/>
          <w:szCs w:val="22"/>
          <w:lang w:val="es-PE"/>
        </w:rPr>
      </w:pPr>
      <w:r w:rsidRPr="002A0C41">
        <w:rPr>
          <w:b/>
          <w:bCs/>
          <w:sz w:val="22"/>
          <w:szCs w:val="22"/>
          <w:lang w:val="es-PE"/>
        </w:rPr>
        <w:lastRenderedPageBreak/>
        <w:t>3270</w:t>
      </w:r>
    </w:p>
    <w:p w14:paraId="2EAC160F" w14:textId="77777777" w:rsidR="003A310C" w:rsidRDefault="003A310C" w:rsidP="00E833EC">
      <w:pPr>
        <w:jc w:val="center"/>
      </w:pPr>
    </w:p>
    <w:p w14:paraId="72D80291" w14:textId="0B1C83D1" w:rsidR="00E833EC" w:rsidRDefault="00E833EC" w:rsidP="003A310C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0FF756E9" wp14:editId="6632E8E2">
            <wp:extent cx="5113700" cy="3637073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541" cy="364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9129" w14:textId="278FA051" w:rsidR="003A310C" w:rsidRDefault="003A310C" w:rsidP="003A310C">
      <w:pPr>
        <w:jc w:val="center"/>
      </w:pPr>
    </w:p>
    <w:p w14:paraId="4C0618D8" w14:textId="77777777" w:rsidR="003A310C" w:rsidRDefault="003A310C" w:rsidP="003A310C">
      <w:pPr>
        <w:jc w:val="center"/>
      </w:pPr>
    </w:p>
    <w:p w14:paraId="241BDFC0" w14:textId="77777777" w:rsidR="00E833EC" w:rsidRDefault="00E833EC" w:rsidP="00E833EC"/>
    <w:p w14:paraId="5C638105" w14:textId="77777777" w:rsidR="00E833EC" w:rsidRDefault="00E833EC" w:rsidP="00E833EC"/>
    <w:p w14:paraId="70598676" w14:textId="77777777" w:rsidR="00E833EC" w:rsidRPr="00EC0EF8" w:rsidRDefault="00E833EC" w:rsidP="00E833EC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E833EC" w:rsidRPr="00DE0F66" w14:paraId="4C0E05C9" w14:textId="77777777" w:rsidTr="009903B1">
        <w:sdt>
          <w:sdtPr>
            <w:rPr>
              <w:rFonts w:ascii="Arial" w:hAnsi="Arial" w:cs="Arial"/>
              <w:b/>
              <w:lang w:val="es-MX"/>
            </w:rPr>
            <w:id w:val="-1871211708"/>
            <w:lock w:val="contentLocked"/>
            <w:placeholder>
              <w:docPart w:val="2B093420B3B94FD589B3220C17D93B1F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3588616B" w14:textId="77777777" w:rsidR="00E833EC" w:rsidRPr="00DE0F66" w:rsidRDefault="00E833EC" w:rsidP="009903B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E833EC" w:rsidRPr="00DE0F66" w14:paraId="1117A400" w14:textId="77777777" w:rsidTr="009903B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372704097"/>
            <w:lock w:val="contentLocked"/>
            <w:placeholder>
              <w:docPart w:val="58E636E21ABD458ABD05F3F1C8C31499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5100C789" w14:textId="77777777" w:rsidR="00E833EC" w:rsidRPr="00DE0F66" w:rsidRDefault="00E833EC" w:rsidP="009903B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25F3B29B" w14:textId="4E3A722E" w:rsidR="00E833EC" w:rsidRPr="00DE0F66" w:rsidRDefault="00E833EC" w:rsidP="009903B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C004</w:t>
            </w:r>
          </w:p>
        </w:tc>
      </w:tr>
      <w:tr w:rsidR="00E833EC" w:rsidRPr="0011482B" w14:paraId="3A7A4B94" w14:textId="77777777" w:rsidTr="009903B1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1099329927"/>
            <w:lock w:val="contentLocked"/>
            <w:placeholder>
              <w:docPart w:val="C247FCF6D3304EC1B96E018293BEA0C2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52FB569C" w14:textId="77777777" w:rsidR="00E833EC" w:rsidRPr="00DE0F66" w:rsidRDefault="00E833EC" w:rsidP="009903B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0F368ADF" w14:textId="4E648EBB" w:rsidR="00E833EC" w:rsidRPr="0011482B" w:rsidRDefault="00E833EC" w:rsidP="009903B1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833EC">
              <w:rPr>
                <w:rFonts w:ascii="Arial" w:hAnsi="Arial" w:cs="Arial"/>
                <w:sz w:val="20"/>
                <w:szCs w:val="20"/>
                <w:lang w:val="es-ES"/>
              </w:rPr>
              <w:t>Registro no encontrado (al consultar un registro, verificar que el robot continúa funcionando a pesar de no haber un valor para dicho registro)</w:t>
            </w:r>
          </w:p>
        </w:tc>
      </w:tr>
    </w:tbl>
    <w:p w14:paraId="00B239F2" w14:textId="77777777" w:rsidR="00E833EC" w:rsidRDefault="00E833EC" w:rsidP="00E833EC"/>
    <w:p w14:paraId="5065AFD6" w14:textId="77777777" w:rsidR="00E833EC" w:rsidRPr="00DE0F66" w:rsidRDefault="00E833EC" w:rsidP="00E833EC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E833EC" w:rsidRPr="00DE0F66" w14:paraId="6931CDD2" w14:textId="77777777" w:rsidTr="009903B1">
        <w:sdt>
          <w:sdtPr>
            <w:rPr>
              <w:rFonts w:ascii="Arial" w:hAnsi="Arial" w:cs="Arial"/>
              <w:b/>
              <w:lang w:val="es-MX"/>
            </w:rPr>
            <w:id w:val="407427195"/>
            <w:lock w:val="contentLocked"/>
            <w:placeholder>
              <w:docPart w:val="06C2945DA47044168F1877E21FBDF43D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6817840D" w14:textId="77777777" w:rsidR="00E833EC" w:rsidRPr="00DE0F66" w:rsidRDefault="00E833EC" w:rsidP="009903B1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E833EC" w:rsidRPr="00DE0F66" w14:paraId="0109F24E" w14:textId="77777777" w:rsidTr="009903B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1282612006"/>
            <w:lock w:val="contentLocked"/>
            <w:placeholder>
              <w:docPart w:val="06C2945DA47044168F1877E21FBDF43D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36B1EF18" w14:textId="77777777" w:rsidR="00E833EC" w:rsidRPr="00DE0F66" w:rsidRDefault="00E833EC" w:rsidP="009903B1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632E4495" w14:textId="03B927A3" w:rsidR="00E833EC" w:rsidRPr="00DE0F66" w:rsidRDefault="00E833EC" w:rsidP="009903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Filas o registro vacío</w:t>
            </w:r>
          </w:p>
        </w:tc>
      </w:tr>
      <w:tr w:rsidR="00E833EC" w:rsidRPr="00DE0F66" w14:paraId="424CBD43" w14:textId="77777777" w:rsidTr="009903B1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1042899086"/>
            <w:lock w:val="contentLocked"/>
            <w:placeholder>
              <w:docPart w:val="06C2945DA47044168F1877E21FBDF43D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75A15C92" w14:textId="77777777" w:rsidR="00E833EC" w:rsidRPr="00DE0F66" w:rsidRDefault="00E833EC" w:rsidP="009903B1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4A693CC2" w14:textId="0B318933" w:rsidR="00E833EC" w:rsidRPr="00D90BE1" w:rsidRDefault="00E833EC" w:rsidP="009903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 w:rsidRPr="00E833EC">
              <w:rPr>
                <w:rFonts w:ascii="Arial" w:hAnsi="Arial" w:cs="Arial"/>
              </w:rPr>
              <w:t>Abrir el archivo de entrada y hacer la lectura de registros</w:t>
            </w:r>
          </w:p>
        </w:tc>
      </w:tr>
    </w:tbl>
    <w:p w14:paraId="15058491" w14:textId="77777777" w:rsidR="00E833EC" w:rsidRPr="00664799" w:rsidRDefault="00E833EC" w:rsidP="00E833EC"/>
    <w:p w14:paraId="0FBB5E42" w14:textId="04E0075D" w:rsidR="00E833EC" w:rsidRDefault="00E833EC" w:rsidP="00E833EC"/>
    <w:p w14:paraId="218732AF" w14:textId="7F7DEB56" w:rsidR="003A310C" w:rsidRDefault="003A310C" w:rsidP="00E833EC"/>
    <w:p w14:paraId="1CBA3722" w14:textId="0C0C6C6B" w:rsidR="003A310C" w:rsidRDefault="003A310C" w:rsidP="00E833EC"/>
    <w:p w14:paraId="53A7E95C" w14:textId="0E58F6C7" w:rsidR="003A310C" w:rsidRDefault="003A310C" w:rsidP="00E833EC"/>
    <w:p w14:paraId="05FFF0F6" w14:textId="3B3A6E9E" w:rsidR="003A310C" w:rsidRDefault="003A310C" w:rsidP="00E833EC"/>
    <w:p w14:paraId="4BB27DB0" w14:textId="23DCEC5B" w:rsidR="003A310C" w:rsidRDefault="003A310C" w:rsidP="00E833EC"/>
    <w:p w14:paraId="6D64294F" w14:textId="1A317B7B" w:rsidR="003A310C" w:rsidRDefault="003A310C" w:rsidP="00E833EC"/>
    <w:p w14:paraId="775ADCD8" w14:textId="78B32301" w:rsidR="003A310C" w:rsidRDefault="003A310C" w:rsidP="00E833EC"/>
    <w:p w14:paraId="0B52E3DD" w14:textId="4CAE37F1" w:rsidR="003A310C" w:rsidRDefault="003A310C" w:rsidP="00E833EC"/>
    <w:p w14:paraId="52A4F4F0" w14:textId="1350EE1C" w:rsidR="003A310C" w:rsidRDefault="003A310C" w:rsidP="00E833EC"/>
    <w:p w14:paraId="22CB6757" w14:textId="4F70F542" w:rsidR="003A310C" w:rsidRDefault="003A310C" w:rsidP="00E833EC"/>
    <w:p w14:paraId="3B7DC14A" w14:textId="7ADB9E32" w:rsidR="003A310C" w:rsidRDefault="003A310C" w:rsidP="00E833EC"/>
    <w:p w14:paraId="5650CFFC" w14:textId="6A45F015" w:rsidR="003A310C" w:rsidRDefault="003A310C" w:rsidP="00E833EC"/>
    <w:p w14:paraId="1818341E" w14:textId="23973BD3" w:rsidR="003A310C" w:rsidRDefault="003A310C" w:rsidP="00E833EC"/>
    <w:p w14:paraId="7BDED6A1" w14:textId="6BC8BCE8" w:rsidR="003A310C" w:rsidRPr="0067196C" w:rsidRDefault="003A310C" w:rsidP="00E833EC">
      <w:pPr>
        <w:rPr>
          <w:b/>
          <w:bCs/>
          <w:sz w:val="22"/>
          <w:szCs w:val="22"/>
          <w:lang w:val="es-PE"/>
        </w:rPr>
      </w:pPr>
      <w:r w:rsidRPr="0067196C">
        <w:rPr>
          <w:b/>
          <w:bCs/>
          <w:sz w:val="22"/>
          <w:szCs w:val="22"/>
          <w:lang w:val="es-PE"/>
        </w:rPr>
        <w:t>EXCEL – Archivo de entrada</w:t>
      </w:r>
    </w:p>
    <w:p w14:paraId="4B3DD057" w14:textId="77777777" w:rsidR="003A310C" w:rsidRDefault="003A310C" w:rsidP="003A310C">
      <w:pPr>
        <w:jc w:val="center"/>
      </w:pPr>
    </w:p>
    <w:p w14:paraId="182953D2" w14:textId="6F7C09F7" w:rsidR="00E833EC" w:rsidRDefault="0067196C" w:rsidP="003A310C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04973D79" wp14:editId="30232895">
            <wp:extent cx="5914980" cy="3276458"/>
            <wp:effectExtent l="0" t="0" r="0" b="63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14" cy="329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3EAA" w14:textId="77777777" w:rsidR="003A310C" w:rsidRDefault="003A310C" w:rsidP="003A310C"/>
    <w:p w14:paraId="799528CD" w14:textId="0752A926" w:rsidR="003A310C" w:rsidRPr="006E0E59" w:rsidRDefault="003A310C" w:rsidP="003A310C">
      <w:pPr>
        <w:rPr>
          <w:b/>
          <w:bCs/>
          <w:sz w:val="22"/>
          <w:szCs w:val="22"/>
          <w:lang w:val="es-PE"/>
        </w:rPr>
      </w:pPr>
      <w:r w:rsidRPr="006E0E59">
        <w:rPr>
          <w:b/>
          <w:bCs/>
          <w:sz w:val="22"/>
          <w:szCs w:val="22"/>
          <w:lang w:val="es-PE"/>
        </w:rPr>
        <w:t>EXCEL – Archivo</w:t>
      </w:r>
      <w:r w:rsidR="006E0E59">
        <w:rPr>
          <w:b/>
          <w:bCs/>
          <w:sz w:val="22"/>
          <w:szCs w:val="22"/>
          <w:lang w:val="es-PE"/>
        </w:rPr>
        <w:t>s</w:t>
      </w:r>
      <w:r w:rsidRPr="006E0E59">
        <w:rPr>
          <w:b/>
          <w:bCs/>
          <w:sz w:val="22"/>
          <w:szCs w:val="22"/>
          <w:lang w:val="es-PE"/>
        </w:rPr>
        <w:t xml:space="preserve"> de salida</w:t>
      </w:r>
    </w:p>
    <w:p w14:paraId="70608C57" w14:textId="48D97442" w:rsidR="003A310C" w:rsidRDefault="003A310C" w:rsidP="003A310C">
      <w:pPr>
        <w:jc w:val="center"/>
      </w:pPr>
    </w:p>
    <w:p w14:paraId="594DF1C6" w14:textId="68539C07" w:rsidR="006E0E59" w:rsidRDefault="006E0E59" w:rsidP="003A310C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4D2C5C2B" wp14:editId="58E54DF6">
            <wp:extent cx="5795799" cy="237106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5799" cy="23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AD6E" w14:textId="77777777" w:rsidR="006E0E59" w:rsidRDefault="006E0E59" w:rsidP="003A310C">
      <w:pPr>
        <w:jc w:val="center"/>
      </w:pPr>
    </w:p>
    <w:p w14:paraId="25C5D4DB" w14:textId="537DEEC4" w:rsidR="003A310C" w:rsidRDefault="006E0E59" w:rsidP="003A310C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213DA707" wp14:editId="41A4B275">
            <wp:extent cx="6056659" cy="329610"/>
            <wp:effectExtent l="0" t="0" r="127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5328" cy="33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B989" w14:textId="77777777" w:rsidR="003A310C" w:rsidRDefault="003A310C" w:rsidP="003A310C"/>
    <w:p w14:paraId="016E83BC" w14:textId="6068B45E" w:rsidR="004E2BC9" w:rsidRDefault="004E2BC9">
      <w:r>
        <w:br w:type="page"/>
      </w:r>
    </w:p>
    <w:p w14:paraId="2BDC7555" w14:textId="77777777" w:rsidR="003A310C" w:rsidRPr="00EC0EF8" w:rsidRDefault="003A310C" w:rsidP="003A310C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3A310C" w:rsidRPr="00DE0F66" w14:paraId="7B603535" w14:textId="77777777" w:rsidTr="00A8353B">
        <w:sdt>
          <w:sdtPr>
            <w:rPr>
              <w:rFonts w:ascii="Arial" w:hAnsi="Arial" w:cs="Arial"/>
              <w:b/>
              <w:lang w:val="es-MX"/>
            </w:rPr>
            <w:id w:val="-1553524103"/>
            <w:lock w:val="contentLocked"/>
            <w:placeholder>
              <w:docPart w:val="AF4B958FD0564FB68E7F65FCE33AE7E6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07C067F1" w14:textId="77777777" w:rsidR="003A310C" w:rsidRPr="00DE0F66" w:rsidRDefault="003A310C" w:rsidP="00A8353B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3A310C" w:rsidRPr="00DE0F66" w14:paraId="2ED52B4F" w14:textId="77777777" w:rsidTr="00A8353B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609350168"/>
            <w:lock w:val="contentLocked"/>
            <w:placeholder>
              <w:docPart w:val="1154FF2B1792497BA42804BC5DFEE24F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34E6217C" w14:textId="77777777" w:rsidR="003A310C" w:rsidRPr="00DE0F66" w:rsidRDefault="003A310C" w:rsidP="00A8353B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7B9F7194" w14:textId="08BBC677" w:rsidR="003A310C" w:rsidRPr="00DE0F66" w:rsidRDefault="003A310C" w:rsidP="00A8353B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C005</w:t>
            </w:r>
          </w:p>
        </w:tc>
      </w:tr>
      <w:tr w:rsidR="003A310C" w:rsidRPr="0011482B" w14:paraId="3C107BD9" w14:textId="77777777" w:rsidTr="00A8353B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1060471466"/>
            <w:lock w:val="contentLocked"/>
            <w:placeholder>
              <w:docPart w:val="11A94BBEA1F44F3DB65901E1FCDF637E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42EB48F2" w14:textId="77777777" w:rsidR="003A310C" w:rsidRPr="00DE0F66" w:rsidRDefault="003A310C" w:rsidP="00A8353B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575A3E2F" w14:textId="72CD20E2" w:rsidR="003A310C" w:rsidRPr="0011482B" w:rsidRDefault="003A310C" w:rsidP="003A310C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A310C">
              <w:rPr>
                <w:rFonts w:ascii="Arial" w:hAnsi="Arial" w:cs="Arial"/>
                <w:sz w:val="20"/>
                <w:szCs w:val="20"/>
                <w:lang w:val="es-ES"/>
              </w:rPr>
              <w:t>Datos del registro incorrectos o faltantes (al consultar un registro, verificar que el robot continúa funcionando a pesar de estar inco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r</w:t>
            </w:r>
            <w:r w:rsidRPr="003A310C">
              <w:rPr>
                <w:rFonts w:ascii="Arial" w:hAnsi="Arial" w:cs="Arial"/>
                <w:sz w:val="20"/>
                <w:szCs w:val="20"/>
                <w:lang w:val="es-ES"/>
              </w:rPr>
              <w:t>recto o no haber un valor para dicho registro)</w:t>
            </w:r>
          </w:p>
        </w:tc>
      </w:tr>
    </w:tbl>
    <w:p w14:paraId="5F6C0773" w14:textId="77777777" w:rsidR="003A310C" w:rsidRDefault="003A310C" w:rsidP="003A310C"/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7B2E08" w:rsidRPr="00DE0F66" w14:paraId="3ACB6EF3" w14:textId="77777777" w:rsidTr="00A8353B">
        <w:sdt>
          <w:sdtPr>
            <w:rPr>
              <w:rFonts w:ascii="Arial" w:hAnsi="Arial" w:cs="Arial"/>
              <w:b/>
              <w:lang w:val="es-MX"/>
            </w:rPr>
            <w:id w:val="120503556"/>
            <w:lock w:val="contentLocked"/>
            <w:placeholder>
              <w:docPart w:val="52122BAB54EB42D9B79C9CE1A0B43CDF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7FC81B47" w14:textId="77777777" w:rsidR="007B2E08" w:rsidRPr="00DE0F66" w:rsidRDefault="007B2E08" w:rsidP="00A8353B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7B2E08" w:rsidRPr="00DE0F66" w14:paraId="66583185" w14:textId="77777777" w:rsidTr="00A8353B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1576665634"/>
            <w:lock w:val="contentLocked"/>
            <w:placeholder>
              <w:docPart w:val="52122BAB54EB42D9B79C9CE1A0B43CDF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296C395E" w14:textId="77777777" w:rsidR="007B2E08" w:rsidRPr="00DE0F66" w:rsidRDefault="007B2E08" w:rsidP="00A8353B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7E1A3DD" w14:textId="555708D3" w:rsidR="007B2E08" w:rsidRPr="00DE0F66" w:rsidRDefault="007B2E08" w:rsidP="00A8353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 registro inválidos o vacíos</w:t>
            </w:r>
          </w:p>
        </w:tc>
      </w:tr>
      <w:tr w:rsidR="007B2E08" w:rsidRPr="00DE0F66" w14:paraId="7BA12DB6" w14:textId="77777777" w:rsidTr="00A8353B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1837529073"/>
            <w:lock w:val="contentLocked"/>
            <w:placeholder>
              <w:docPart w:val="52122BAB54EB42D9B79C9CE1A0B43CDF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6070AC28" w14:textId="77777777" w:rsidR="007B2E08" w:rsidRPr="00DE0F66" w:rsidRDefault="007B2E08" w:rsidP="00A8353B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5D896980" w14:textId="1DD37F36" w:rsidR="007B2E08" w:rsidRPr="00D90BE1" w:rsidRDefault="007B2E08" w:rsidP="00A8353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 w:rsidRPr="007B2E08">
              <w:rPr>
                <w:rFonts w:ascii="Arial" w:hAnsi="Arial" w:cs="Arial"/>
              </w:rPr>
              <w:t>Lectura de datos de los registros</w:t>
            </w:r>
            <w:r>
              <w:rPr>
                <w:rFonts w:ascii="Arial" w:hAnsi="Arial" w:cs="Arial"/>
              </w:rPr>
              <w:t xml:space="preserve"> inválidos para la operativa</w:t>
            </w:r>
          </w:p>
        </w:tc>
      </w:tr>
    </w:tbl>
    <w:p w14:paraId="716393A1" w14:textId="0603C5BD" w:rsidR="007B2E08" w:rsidRDefault="007B2E08" w:rsidP="007B2E08"/>
    <w:p w14:paraId="0BA3CE4C" w14:textId="77777777" w:rsidR="007B2E08" w:rsidRPr="00F74E6D" w:rsidRDefault="007B2E08" w:rsidP="007B2E08">
      <w:pPr>
        <w:rPr>
          <w:b/>
          <w:bCs/>
          <w:sz w:val="22"/>
          <w:szCs w:val="22"/>
          <w:lang w:val="es-PE"/>
        </w:rPr>
      </w:pPr>
      <w:r w:rsidRPr="00F74E6D">
        <w:rPr>
          <w:b/>
          <w:bCs/>
          <w:sz w:val="22"/>
          <w:szCs w:val="22"/>
          <w:lang w:val="es-PE"/>
        </w:rPr>
        <w:t>EXCEL – Archivo de entrada</w:t>
      </w:r>
    </w:p>
    <w:p w14:paraId="59C5A85E" w14:textId="77777777" w:rsidR="007B2E08" w:rsidRPr="00664799" w:rsidRDefault="007B2E08" w:rsidP="007B2E08"/>
    <w:p w14:paraId="142372B7" w14:textId="77777777" w:rsidR="007B2E08" w:rsidRDefault="007B2E08" w:rsidP="007B2E08"/>
    <w:p w14:paraId="2EF48743" w14:textId="04051B2E" w:rsidR="007B2E08" w:rsidRDefault="0067196C" w:rsidP="007B2E08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5F68F331" wp14:editId="58468CCB">
            <wp:extent cx="5692554" cy="3153251"/>
            <wp:effectExtent l="0" t="0" r="381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8081" cy="315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21AE" w14:textId="0C5D448F" w:rsidR="007B2E08" w:rsidRDefault="007B2E08" w:rsidP="007B2E08">
      <w:pPr>
        <w:jc w:val="center"/>
      </w:pPr>
    </w:p>
    <w:p w14:paraId="5A181CD7" w14:textId="1B541610" w:rsidR="007B2E08" w:rsidRDefault="007B2E08" w:rsidP="007B2E08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6E1EACF9" wp14:editId="098B9142">
            <wp:extent cx="6405880" cy="57467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1FFC" w14:textId="56194253" w:rsidR="007B2E08" w:rsidRDefault="007B2E08" w:rsidP="007B2E08">
      <w:pPr>
        <w:jc w:val="center"/>
      </w:pPr>
    </w:p>
    <w:p w14:paraId="7F95B367" w14:textId="474AF515" w:rsidR="0068370A" w:rsidRDefault="0068370A">
      <w:r>
        <w:br w:type="page"/>
      </w:r>
    </w:p>
    <w:p w14:paraId="21A90BC9" w14:textId="77777777" w:rsidR="007B2E08" w:rsidRDefault="007B2E08" w:rsidP="007B2E08"/>
    <w:p w14:paraId="2D108469" w14:textId="0BBA68B8" w:rsidR="007B2E08" w:rsidRDefault="007B2E08" w:rsidP="007B2E08">
      <w:pPr>
        <w:rPr>
          <w:b/>
          <w:bCs/>
          <w:sz w:val="22"/>
          <w:szCs w:val="22"/>
          <w:lang w:val="es-PE"/>
        </w:rPr>
      </w:pPr>
      <w:r w:rsidRPr="006E0E59">
        <w:rPr>
          <w:b/>
          <w:bCs/>
          <w:sz w:val="22"/>
          <w:szCs w:val="22"/>
          <w:lang w:val="es-PE"/>
        </w:rPr>
        <w:t>EXCEL – Archivo de salida</w:t>
      </w:r>
    </w:p>
    <w:p w14:paraId="0950221B" w14:textId="1D6CD455" w:rsidR="006E0E59" w:rsidRDefault="006E0E59" w:rsidP="007B2E08">
      <w:r>
        <w:rPr>
          <w:noProof/>
          <w:lang w:val="es-PE" w:eastAsia="es-PE"/>
        </w:rPr>
        <w:drawing>
          <wp:inline distT="0" distB="0" distL="0" distR="0" wp14:anchorId="731A7759" wp14:editId="644C6488">
            <wp:extent cx="6405880" cy="2570480"/>
            <wp:effectExtent l="0" t="0" r="0" b="127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9545" w14:textId="7B1CE9D5" w:rsidR="007B2E08" w:rsidRDefault="007B2E08" w:rsidP="007B2E08"/>
    <w:p w14:paraId="4C221E27" w14:textId="5BEE9C85" w:rsidR="007B2E08" w:rsidRDefault="007B2E08" w:rsidP="007B2E08">
      <w:pPr>
        <w:pStyle w:val="Ttulo1"/>
      </w:pPr>
      <w:r>
        <w:t>C005 – Tipos de documentos no</w:t>
      </w:r>
      <w:r w:rsidRPr="00901140">
        <w:t xml:space="preserve"> permitidos</w:t>
      </w:r>
      <w:r>
        <w:t xml:space="preserve"> o campos de datos de vacíos</w:t>
      </w:r>
      <w:r w:rsidRPr="00901140">
        <w:t>.</w:t>
      </w:r>
    </w:p>
    <w:p w14:paraId="6BF79306" w14:textId="76166862" w:rsidR="007B2E08" w:rsidRDefault="007B2E08" w:rsidP="007B2E08"/>
    <w:p w14:paraId="54AF5BEE" w14:textId="6558E455" w:rsidR="007B2E08" w:rsidRDefault="007B2E08" w:rsidP="007B2E08"/>
    <w:p w14:paraId="2D589B14" w14:textId="582D7AFD" w:rsidR="007B2E08" w:rsidRDefault="007B2E08" w:rsidP="007B2E08">
      <w:pPr>
        <w:rPr>
          <w:b/>
          <w:bCs/>
          <w:sz w:val="22"/>
          <w:szCs w:val="22"/>
          <w:lang w:val="es-PE"/>
        </w:rPr>
      </w:pPr>
      <w:r w:rsidRPr="006D6580">
        <w:rPr>
          <w:b/>
          <w:bCs/>
          <w:sz w:val="22"/>
          <w:szCs w:val="22"/>
          <w:lang w:val="es-PE"/>
        </w:rPr>
        <w:t>-------</w:t>
      </w:r>
      <w:r>
        <w:rPr>
          <w:b/>
          <w:bCs/>
          <w:sz w:val="22"/>
          <w:szCs w:val="22"/>
          <w:lang w:val="es-PE"/>
        </w:rPr>
        <w:t>Empresas (RUC)</w:t>
      </w:r>
    </w:p>
    <w:p w14:paraId="08C224C9" w14:textId="77777777" w:rsidR="00663FC3" w:rsidRDefault="00663FC3" w:rsidP="007B2E08">
      <w:pPr>
        <w:rPr>
          <w:noProof/>
          <w:lang w:val="es-PE" w:eastAsia="es-PE"/>
        </w:rPr>
      </w:pPr>
    </w:p>
    <w:p w14:paraId="63D42508" w14:textId="2C7E6A56" w:rsidR="00663FC3" w:rsidRDefault="00663FC3" w:rsidP="007B2E08">
      <w:pPr>
        <w:rPr>
          <w:b/>
          <w:bCs/>
          <w:sz w:val="22"/>
          <w:szCs w:val="22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19F69CAC" wp14:editId="6C7E9125">
            <wp:extent cx="6405880" cy="18097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0B4B" w14:textId="77777777" w:rsidR="00F74E6D" w:rsidRDefault="00F74E6D" w:rsidP="007B2E08">
      <w:pPr>
        <w:rPr>
          <w:b/>
          <w:bCs/>
          <w:sz w:val="22"/>
          <w:szCs w:val="22"/>
          <w:lang w:val="es-PE"/>
        </w:rPr>
      </w:pPr>
    </w:p>
    <w:p w14:paraId="31BE79C8" w14:textId="7D7DE882" w:rsidR="00F74E6D" w:rsidRDefault="007B2E08" w:rsidP="007B2E08">
      <w:pPr>
        <w:rPr>
          <w:b/>
          <w:bCs/>
          <w:sz w:val="22"/>
          <w:szCs w:val="22"/>
          <w:lang w:val="es-PE"/>
        </w:rPr>
      </w:pPr>
      <w:r>
        <w:rPr>
          <w:b/>
          <w:bCs/>
          <w:sz w:val="22"/>
          <w:szCs w:val="22"/>
          <w:lang w:val="es-PE"/>
        </w:rPr>
        <w:t>-------DNI con número de dígitos inválido</w:t>
      </w:r>
    </w:p>
    <w:p w14:paraId="624DBB2F" w14:textId="77777777" w:rsidR="00663FC3" w:rsidRDefault="00663FC3" w:rsidP="007B2E08">
      <w:pPr>
        <w:rPr>
          <w:b/>
          <w:bCs/>
          <w:sz w:val="22"/>
          <w:szCs w:val="22"/>
          <w:lang w:val="es-PE"/>
        </w:rPr>
      </w:pPr>
    </w:p>
    <w:p w14:paraId="1B91EC19" w14:textId="5ECEF0A8" w:rsidR="00663FC3" w:rsidRDefault="00663FC3" w:rsidP="007B2E08">
      <w:pPr>
        <w:rPr>
          <w:b/>
          <w:bCs/>
          <w:sz w:val="22"/>
          <w:szCs w:val="22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43F34136" wp14:editId="3B0BECD4">
            <wp:extent cx="6405880" cy="16192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B8FB" w14:textId="0EFD3501" w:rsidR="00F74E6D" w:rsidRDefault="00F74E6D" w:rsidP="007B2E08">
      <w:pPr>
        <w:rPr>
          <w:b/>
          <w:bCs/>
          <w:sz w:val="22"/>
          <w:szCs w:val="22"/>
          <w:lang w:val="es-PE"/>
        </w:rPr>
      </w:pPr>
    </w:p>
    <w:p w14:paraId="5ABC0CB9" w14:textId="3ACB98FB" w:rsidR="00663FC3" w:rsidRDefault="00663FC3" w:rsidP="00663FC3">
      <w:pPr>
        <w:rPr>
          <w:b/>
          <w:bCs/>
          <w:sz w:val="22"/>
          <w:szCs w:val="22"/>
          <w:lang w:val="es-PE"/>
        </w:rPr>
      </w:pPr>
      <w:r>
        <w:rPr>
          <w:b/>
          <w:bCs/>
          <w:sz w:val="22"/>
          <w:szCs w:val="22"/>
          <w:lang w:val="es-PE"/>
        </w:rPr>
        <w:t>-------Otros tipos de documentos inválidos para la operativa</w:t>
      </w:r>
    </w:p>
    <w:p w14:paraId="2FB8AF23" w14:textId="77777777" w:rsidR="00663FC3" w:rsidRDefault="00663FC3" w:rsidP="00663FC3">
      <w:pPr>
        <w:rPr>
          <w:b/>
          <w:bCs/>
          <w:sz w:val="22"/>
          <w:szCs w:val="22"/>
          <w:lang w:val="es-PE"/>
        </w:rPr>
      </w:pPr>
    </w:p>
    <w:p w14:paraId="7ED408BD" w14:textId="42F5D8DA" w:rsidR="00663FC3" w:rsidRDefault="00663FC3" w:rsidP="00663FC3">
      <w:pPr>
        <w:rPr>
          <w:b/>
          <w:bCs/>
          <w:sz w:val="22"/>
          <w:szCs w:val="22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597C22A7" wp14:editId="66C2681A">
            <wp:extent cx="6405880" cy="15494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F6D1" w14:textId="77777777" w:rsidR="003F2F0B" w:rsidRDefault="003F2F0B" w:rsidP="00663FC3">
      <w:pPr>
        <w:rPr>
          <w:b/>
          <w:bCs/>
          <w:sz w:val="22"/>
          <w:szCs w:val="22"/>
          <w:lang w:val="es-PE"/>
        </w:rPr>
      </w:pPr>
    </w:p>
    <w:p w14:paraId="22E730CC" w14:textId="77777777" w:rsidR="00663FC3" w:rsidRDefault="00663FC3" w:rsidP="007B2E08">
      <w:pPr>
        <w:rPr>
          <w:b/>
          <w:bCs/>
          <w:sz w:val="22"/>
          <w:szCs w:val="22"/>
          <w:lang w:val="es-PE"/>
        </w:rPr>
      </w:pPr>
    </w:p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3A310C" w:rsidRPr="00DE0F66" w14:paraId="60FDDF21" w14:textId="77777777" w:rsidTr="00663FC3">
        <w:tc>
          <w:tcPr>
            <w:tcW w:w="10206" w:type="dxa"/>
            <w:gridSpan w:val="2"/>
            <w:shd w:val="clear" w:color="auto" w:fill="C6D9F1" w:themeFill="text2" w:themeFillTint="33"/>
            <w:vAlign w:val="center"/>
          </w:tcPr>
          <w:p w14:paraId="5642EFFF" w14:textId="53A91D58" w:rsidR="003A310C" w:rsidRPr="00DE0F66" w:rsidRDefault="0068370A" w:rsidP="00A8353B">
            <w:pPr>
              <w:jc w:val="center"/>
              <w:rPr>
                <w:rFonts w:ascii="Arial" w:hAnsi="Arial" w:cs="Arial"/>
                <w:highlight w:val="lightGray"/>
              </w:rPr>
            </w:pPr>
            <w:r>
              <w:rPr>
                <w:b/>
                <w:bCs/>
                <w:sz w:val="22"/>
                <w:szCs w:val="22"/>
                <w:lang w:val="es-PE"/>
              </w:rPr>
              <w:br w:type="page"/>
            </w:r>
            <w:sdt>
              <w:sdtPr>
                <w:rPr>
                  <w:rFonts w:ascii="Arial" w:hAnsi="Arial" w:cs="Arial"/>
                  <w:b/>
                  <w:lang w:val="es-MX"/>
                </w:rPr>
                <w:id w:val="-1691753297"/>
                <w:lock w:val="contentLocked"/>
                <w:placeholder>
                  <w:docPart w:val="4F1F502375F54A3ABBF27AA200644F93"/>
                </w:placeholder>
              </w:sdtPr>
              <w:sdtEndPr/>
              <w:sdtContent>
                <w:r w:rsidR="003A310C"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sdtContent>
            </w:sdt>
          </w:p>
        </w:tc>
      </w:tr>
      <w:tr w:rsidR="003A310C" w:rsidRPr="00DE0F66" w14:paraId="0B1DD13A" w14:textId="77777777" w:rsidTr="00663FC3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1977364862"/>
            <w:lock w:val="contentLocked"/>
            <w:placeholder>
              <w:docPart w:val="4F1F502375F54A3ABBF27AA200644F93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0665D87F" w14:textId="77777777" w:rsidR="003A310C" w:rsidRPr="00DE0F66" w:rsidRDefault="003A310C" w:rsidP="00A8353B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0C2F3C02" w14:textId="63B16C4C" w:rsidR="003A310C" w:rsidRPr="00DE0F66" w:rsidRDefault="007B2E08" w:rsidP="00A8353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 registro válidos</w:t>
            </w:r>
          </w:p>
        </w:tc>
      </w:tr>
      <w:tr w:rsidR="003A310C" w:rsidRPr="00DE0F66" w14:paraId="711FD633" w14:textId="77777777" w:rsidTr="00663FC3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1241316108"/>
            <w:lock w:val="contentLocked"/>
            <w:placeholder>
              <w:docPart w:val="4F1F502375F54A3ABBF27AA200644F93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11F04FE7" w14:textId="77777777" w:rsidR="003A310C" w:rsidRPr="00DE0F66" w:rsidRDefault="003A310C" w:rsidP="00A8353B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4B35FC60" w14:textId="0EA819BD" w:rsidR="003A310C" w:rsidRPr="00D90BE1" w:rsidRDefault="007B2E08" w:rsidP="007B2E0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 w:rsidRPr="007B2E08">
              <w:rPr>
                <w:rFonts w:ascii="Arial" w:hAnsi="Arial" w:cs="Arial"/>
              </w:rPr>
              <w:t>Lectura de datos de los registros</w:t>
            </w:r>
            <w:r>
              <w:rPr>
                <w:rFonts w:ascii="Arial" w:hAnsi="Arial" w:cs="Arial"/>
              </w:rPr>
              <w:t xml:space="preserve"> válidos para la operativa</w:t>
            </w:r>
          </w:p>
        </w:tc>
      </w:tr>
    </w:tbl>
    <w:p w14:paraId="6D694EDF" w14:textId="77777777" w:rsidR="003A310C" w:rsidRPr="00664799" w:rsidRDefault="003A310C" w:rsidP="003A310C"/>
    <w:p w14:paraId="590BE499" w14:textId="77777777" w:rsidR="00664799" w:rsidRPr="00664799" w:rsidRDefault="00664799" w:rsidP="00664799"/>
    <w:p w14:paraId="58058ACD" w14:textId="5F16BCE6" w:rsidR="00D61DE6" w:rsidRDefault="003A310C" w:rsidP="00D61DE6">
      <w:pPr>
        <w:pStyle w:val="Ttulo1"/>
      </w:pPr>
      <w:r>
        <w:t>C005</w:t>
      </w:r>
      <w:r w:rsidR="00D61DE6">
        <w:t xml:space="preserve"> – </w:t>
      </w:r>
      <w:r w:rsidR="006D6580">
        <w:t>Tipos de documentos</w:t>
      </w:r>
      <w:r w:rsidR="00901140" w:rsidRPr="00901140">
        <w:t xml:space="preserve"> permitidos.</w:t>
      </w:r>
    </w:p>
    <w:p w14:paraId="717FE512" w14:textId="62A9DE33" w:rsidR="006D6580" w:rsidRDefault="006D6580" w:rsidP="00D61DE6"/>
    <w:p w14:paraId="72173BC1" w14:textId="491FE890" w:rsidR="001F23D2" w:rsidRPr="009E42E4" w:rsidRDefault="001F23D2" w:rsidP="001F23D2">
      <w:pPr>
        <w:rPr>
          <w:lang w:val="es-PE"/>
        </w:rPr>
      </w:pPr>
    </w:p>
    <w:p w14:paraId="149DBFC6" w14:textId="4E9EC142" w:rsidR="006D6580" w:rsidRPr="002A0C41" w:rsidRDefault="006D6580" w:rsidP="001F23D2">
      <w:pPr>
        <w:rPr>
          <w:b/>
          <w:bCs/>
          <w:sz w:val="22"/>
          <w:szCs w:val="22"/>
          <w:lang w:val="es-PE"/>
        </w:rPr>
      </w:pPr>
      <w:r w:rsidRPr="002A0C41">
        <w:rPr>
          <w:b/>
          <w:bCs/>
          <w:sz w:val="22"/>
          <w:szCs w:val="22"/>
          <w:lang w:val="es-PE"/>
        </w:rPr>
        <w:t>3270</w:t>
      </w:r>
    </w:p>
    <w:p w14:paraId="75B86E3D" w14:textId="51C0EAAE" w:rsidR="006D6580" w:rsidRPr="006D6580" w:rsidRDefault="006D6580" w:rsidP="001F23D2">
      <w:pPr>
        <w:rPr>
          <w:b/>
          <w:bCs/>
          <w:sz w:val="22"/>
          <w:szCs w:val="22"/>
          <w:lang w:val="es-PE"/>
        </w:rPr>
      </w:pPr>
      <w:r w:rsidRPr="006D6580">
        <w:rPr>
          <w:b/>
          <w:bCs/>
          <w:sz w:val="22"/>
          <w:szCs w:val="22"/>
          <w:lang w:val="es-PE"/>
        </w:rPr>
        <w:t>-------Carnet de Extranjer</w:t>
      </w:r>
      <w:r>
        <w:rPr>
          <w:b/>
          <w:bCs/>
          <w:sz w:val="22"/>
          <w:szCs w:val="22"/>
          <w:lang w:val="es-PE"/>
        </w:rPr>
        <w:t>ía de difer</w:t>
      </w:r>
      <w:r w:rsidRPr="006D6580">
        <w:rPr>
          <w:b/>
          <w:bCs/>
          <w:sz w:val="22"/>
          <w:szCs w:val="22"/>
          <w:lang w:val="es-PE"/>
        </w:rPr>
        <w:t>e</w:t>
      </w:r>
      <w:r>
        <w:rPr>
          <w:b/>
          <w:bCs/>
          <w:sz w:val="22"/>
          <w:szCs w:val="22"/>
          <w:lang w:val="es-PE"/>
        </w:rPr>
        <w:t>n</w:t>
      </w:r>
      <w:r w:rsidRPr="006D6580">
        <w:rPr>
          <w:b/>
          <w:bCs/>
          <w:sz w:val="22"/>
          <w:szCs w:val="22"/>
          <w:lang w:val="es-PE"/>
        </w:rPr>
        <w:t>tes longitudes</w:t>
      </w:r>
    </w:p>
    <w:p w14:paraId="36C31938" w14:textId="6279CA4E" w:rsidR="00901140" w:rsidRDefault="00901140" w:rsidP="001F23D2">
      <w:pPr>
        <w:rPr>
          <w:lang w:val="es-PE"/>
        </w:rPr>
      </w:pPr>
    </w:p>
    <w:p w14:paraId="75530892" w14:textId="3B8142B5" w:rsidR="00B53CA0" w:rsidRDefault="003F2F0B" w:rsidP="003F2F0B">
      <w:pPr>
        <w:jc w:val="center"/>
        <w:rPr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3EA7D9DB" wp14:editId="4731E9E2">
            <wp:extent cx="5444653" cy="3689498"/>
            <wp:effectExtent l="0" t="0" r="3810" b="635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1960" cy="369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F610" w14:textId="77777777" w:rsidR="003F2F0B" w:rsidRDefault="003F2F0B" w:rsidP="003F2F0B">
      <w:pPr>
        <w:jc w:val="center"/>
        <w:rPr>
          <w:lang w:val="es-PE"/>
        </w:rPr>
      </w:pPr>
    </w:p>
    <w:p w14:paraId="0D1491CA" w14:textId="0FF09115" w:rsidR="00B53CA0" w:rsidRDefault="003F2F0B" w:rsidP="00C57FF5">
      <w:pPr>
        <w:jc w:val="center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1AFA917F" wp14:editId="5AD89350">
            <wp:extent cx="5421722" cy="3670734"/>
            <wp:effectExtent l="0" t="0" r="7620" b="635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6807" cy="368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63BA" w14:textId="3F994010" w:rsidR="00C57FF5" w:rsidRDefault="00C57FF5" w:rsidP="00C57FF5">
      <w:pPr>
        <w:jc w:val="center"/>
        <w:rPr>
          <w:lang w:val="es-PE"/>
        </w:rPr>
      </w:pPr>
    </w:p>
    <w:p w14:paraId="55A95872" w14:textId="28A5F95E" w:rsidR="00C57FF5" w:rsidRDefault="00C57FF5" w:rsidP="001F23D2">
      <w:pPr>
        <w:rPr>
          <w:lang w:val="es-PE"/>
        </w:rPr>
      </w:pPr>
    </w:p>
    <w:p w14:paraId="516775FE" w14:textId="1CF7C0ED" w:rsidR="006D6580" w:rsidRDefault="003F2F0B" w:rsidP="00C57FF5">
      <w:pPr>
        <w:jc w:val="center"/>
        <w:rPr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1F613A2E" wp14:editId="013B96EE">
            <wp:extent cx="5444029" cy="3753293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9506" cy="376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FF4A" w14:textId="77777777" w:rsidR="003F2F0B" w:rsidRDefault="003F2F0B" w:rsidP="00C57FF5">
      <w:pPr>
        <w:jc w:val="center"/>
        <w:rPr>
          <w:lang w:val="es-PE"/>
        </w:rPr>
      </w:pPr>
    </w:p>
    <w:p w14:paraId="0D56E7C0" w14:textId="16AFF39E" w:rsidR="003F2F0B" w:rsidRPr="00C57FF5" w:rsidRDefault="003F2F0B" w:rsidP="00C57FF5">
      <w:pPr>
        <w:jc w:val="center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7721BBBA" wp14:editId="369A282F">
            <wp:extent cx="5539563" cy="3812019"/>
            <wp:effectExtent l="0" t="0" r="444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60570" cy="382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EBCC" w14:textId="1FA732D4" w:rsidR="006D6580" w:rsidRDefault="006D6580" w:rsidP="001F23D2">
      <w:pPr>
        <w:rPr>
          <w:lang w:val="en-US"/>
        </w:rPr>
      </w:pPr>
    </w:p>
    <w:p w14:paraId="1DB4541D" w14:textId="53EA5C58" w:rsidR="006D6580" w:rsidRDefault="006D6580" w:rsidP="001F23D2">
      <w:pPr>
        <w:rPr>
          <w:lang w:val="en-US"/>
        </w:rPr>
      </w:pPr>
    </w:p>
    <w:p w14:paraId="60E5829E" w14:textId="0630AEC6" w:rsidR="006D6580" w:rsidRDefault="006D6580" w:rsidP="001F23D2">
      <w:pPr>
        <w:rPr>
          <w:b/>
          <w:bCs/>
          <w:sz w:val="22"/>
          <w:szCs w:val="22"/>
          <w:lang w:val="es-PE"/>
        </w:rPr>
      </w:pPr>
      <w:r w:rsidRPr="006D6580">
        <w:rPr>
          <w:b/>
          <w:bCs/>
          <w:sz w:val="22"/>
          <w:szCs w:val="22"/>
          <w:lang w:val="es-PE"/>
        </w:rPr>
        <w:lastRenderedPageBreak/>
        <w:t>-------</w:t>
      </w:r>
      <w:r>
        <w:rPr>
          <w:b/>
          <w:bCs/>
          <w:sz w:val="22"/>
          <w:szCs w:val="22"/>
          <w:lang w:val="es-PE"/>
        </w:rPr>
        <w:t>Pasaporte</w:t>
      </w:r>
      <w:r w:rsidR="00E71AB4">
        <w:rPr>
          <w:b/>
          <w:bCs/>
          <w:sz w:val="22"/>
          <w:szCs w:val="22"/>
          <w:lang w:val="es-PE"/>
        </w:rPr>
        <w:t xml:space="preserve"> de difer</w:t>
      </w:r>
      <w:r w:rsidR="00E71AB4" w:rsidRPr="006D6580">
        <w:rPr>
          <w:b/>
          <w:bCs/>
          <w:sz w:val="22"/>
          <w:szCs w:val="22"/>
          <w:lang w:val="es-PE"/>
        </w:rPr>
        <w:t>e</w:t>
      </w:r>
      <w:r w:rsidR="00E71AB4">
        <w:rPr>
          <w:b/>
          <w:bCs/>
          <w:sz w:val="22"/>
          <w:szCs w:val="22"/>
          <w:lang w:val="es-PE"/>
        </w:rPr>
        <w:t>n</w:t>
      </w:r>
      <w:r w:rsidR="00E71AB4" w:rsidRPr="006D6580">
        <w:rPr>
          <w:b/>
          <w:bCs/>
          <w:sz w:val="22"/>
          <w:szCs w:val="22"/>
          <w:lang w:val="es-PE"/>
        </w:rPr>
        <w:t>tes longitudes</w:t>
      </w:r>
    </w:p>
    <w:p w14:paraId="14AD92B6" w14:textId="6613294A" w:rsidR="00470248" w:rsidRDefault="00470248" w:rsidP="001F23D2">
      <w:pPr>
        <w:rPr>
          <w:b/>
          <w:bCs/>
          <w:sz w:val="22"/>
          <w:szCs w:val="22"/>
          <w:lang w:val="es-PE"/>
        </w:rPr>
      </w:pPr>
    </w:p>
    <w:p w14:paraId="0823E396" w14:textId="6FCE9D3E" w:rsidR="00470248" w:rsidRDefault="00470248" w:rsidP="00470248">
      <w:pPr>
        <w:jc w:val="center"/>
        <w:rPr>
          <w:b/>
          <w:bCs/>
          <w:sz w:val="22"/>
          <w:szCs w:val="22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168ED762" wp14:editId="3CEA9C0C">
            <wp:extent cx="5156170" cy="3602368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5673" cy="362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4D0E" w14:textId="77777777" w:rsidR="003F2F0B" w:rsidRDefault="003F2F0B" w:rsidP="00470248">
      <w:pPr>
        <w:jc w:val="center"/>
        <w:rPr>
          <w:b/>
          <w:bCs/>
          <w:sz w:val="22"/>
          <w:szCs w:val="22"/>
          <w:lang w:val="es-PE"/>
        </w:rPr>
      </w:pPr>
    </w:p>
    <w:p w14:paraId="67999BF4" w14:textId="6C54BCDE" w:rsidR="00470248" w:rsidRDefault="00470248" w:rsidP="00470248">
      <w:pPr>
        <w:jc w:val="center"/>
        <w:rPr>
          <w:b/>
          <w:bCs/>
          <w:sz w:val="22"/>
          <w:szCs w:val="22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09DE87DD" wp14:editId="63B91CFA">
            <wp:extent cx="5240686" cy="360219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4920" cy="363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7EB4" w14:textId="584FCBF1" w:rsidR="0006004E" w:rsidRDefault="0006004E" w:rsidP="001F23D2">
      <w:pPr>
        <w:rPr>
          <w:b/>
          <w:bCs/>
          <w:sz w:val="22"/>
          <w:szCs w:val="22"/>
          <w:lang w:val="es-PE"/>
        </w:rPr>
      </w:pPr>
    </w:p>
    <w:p w14:paraId="5161A3B4" w14:textId="404BFE3A" w:rsidR="0006004E" w:rsidRDefault="0006004E" w:rsidP="0006004E">
      <w:pPr>
        <w:jc w:val="center"/>
        <w:rPr>
          <w:b/>
          <w:bCs/>
          <w:sz w:val="22"/>
          <w:szCs w:val="22"/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41717A06" wp14:editId="5F6BF3A0">
            <wp:extent cx="5453822" cy="3826000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65073" cy="383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D4BB" w14:textId="77777777" w:rsidR="003F2F0B" w:rsidRDefault="003F2F0B" w:rsidP="0006004E">
      <w:pPr>
        <w:jc w:val="center"/>
        <w:rPr>
          <w:b/>
          <w:bCs/>
          <w:sz w:val="22"/>
          <w:szCs w:val="22"/>
          <w:lang w:val="es-PE"/>
        </w:rPr>
      </w:pPr>
    </w:p>
    <w:p w14:paraId="14D28854" w14:textId="3C5E59D5" w:rsidR="0006004E" w:rsidRPr="00B53CA0" w:rsidRDefault="0006004E" w:rsidP="00B53CA0">
      <w:pPr>
        <w:jc w:val="center"/>
        <w:rPr>
          <w:b/>
          <w:bCs/>
          <w:sz w:val="22"/>
          <w:szCs w:val="22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4AFA7812" wp14:editId="3D4FDC8E">
            <wp:extent cx="5603358" cy="3937015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69291" cy="398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08E5" w14:textId="5034EA35" w:rsidR="00A71304" w:rsidRDefault="00A71304" w:rsidP="00A71304">
      <w:pPr>
        <w:rPr>
          <w:b/>
          <w:bCs/>
          <w:sz w:val="22"/>
          <w:szCs w:val="22"/>
          <w:lang w:val="es-PE"/>
        </w:rPr>
      </w:pPr>
      <w:r w:rsidRPr="006D6580">
        <w:rPr>
          <w:b/>
          <w:bCs/>
          <w:sz w:val="22"/>
          <w:szCs w:val="22"/>
          <w:lang w:val="es-PE"/>
        </w:rPr>
        <w:lastRenderedPageBreak/>
        <w:t>-------</w:t>
      </w:r>
      <w:r>
        <w:rPr>
          <w:b/>
          <w:bCs/>
          <w:sz w:val="22"/>
          <w:szCs w:val="22"/>
          <w:lang w:val="es-PE"/>
        </w:rPr>
        <w:t>DNI</w:t>
      </w:r>
    </w:p>
    <w:p w14:paraId="5D0E1842" w14:textId="77777777" w:rsidR="00A71304" w:rsidRDefault="00A71304" w:rsidP="00AE5423">
      <w:pPr>
        <w:rPr>
          <w:b/>
          <w:bCs/>
          <w:sz w:val="22"/>
          <w:szCs w:val="22"/>
          <w:lang w:val="en-US"/>
        </w:rPr>
      </w:pPr>
    </w:p>
    <w:p w14:paraId="30F21D90" w14:textId="1C4E6868" w:rsidR="006D6580" w:rsidRDefault="00470248" w:rsidP="006D6580">
      <w:pPr>
        <w:jc w:val="center"/>
        <w:rPr>
          <w:b/>
          <w:bCs/>
          <w:sz w:val="22"/>
          <w:szCs w:val="22"/>
          <w:lang w:val="en-US"/>
        </w:rPr>
      </w:pPr>
      <w:r>
        <w:rPr>
          <w:noProof/>
          <w:lang w:val="es-PE" w:eastAsia="es-PE"/>
        </w:rPr>
        <w:drawing>
          <wp:inline distT="0" distB="0" distL="0" distR="0" wp14:anchorId="384F322F" wp14:editId="32F30A07">
            <wp:extent cx="5225485" cy="3692752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8234" cy="369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1E39" w14:textId="77777777" w:rsidR="003F2F0B" w:rsidRDefault="003F2F0B" w:rsidP="006D6580">
      <w:pPr>
        <w:jc w:val="center"/>
        <w:rPr>
          <w:b/>
          <w:bCs/>
          <w:sz w:val="22"/>
          <w:szCs w:val="22"/>
          <w:lang w:val="en-US"/>
        </w:rPr>
      </w:pPr>
    </w:p>
    <w:p w14:paraId="1F2B25E5" w14:textId="37362953" w:rsidR="00470248" w:rsidRDefault="00470248" w:rsidP="006D6580">
      <w:pPr>
        <w:jc w:val="center"/>
        <w:rPr>
          <w:b/>
          <w:bCs/>
          <w:sz w:val="22"/>
          <w:szCs w:val="22"/>
          <w:lang w:val="en-US"/>
        </w:rPr>
      </w:pPr>
      <w:r>
        <w:rPr>
          <w:noProof/>
          <w:lang w:val="es-PE" w:eastAsia="es-PE"/>
        </w:rPr>
        <w:drawing>
          <wp:inline distT="0" distB="0" distL="0" distR="0" wp14:anchorId="33DC20E8" wp14:editId="63555101">
            <wp:extent cx="5278282" cy="3760933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90996" cy="376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2096" w14:textId="5C5B71EB" w:rsidR="00E71AB4" w:rsidRDefault="00E71AB4" w:rsidP="00AE5423">
      <w:pPr>
        <w:rPr>
          <w:b/>
          <w:bCs/>
          <w:sz w:val="22"/>
          <w:szCs w:val="22"/>
          <w:lang w:val="en-US"/>
        </w:rPr>
      </w:pPr>
    </w:p>
    <w:p w14:paraId="3B2E2687" w14:textId="09D982F5" w:rsidR="00470248" w:rsidRDefault="00470248" w:rsidP="003F2F0B">
      <w:pPr>
        <w:jc w:val="center"/>
        <w:rPr>
          <w:b/>
          <w:bCs/>
          <w:sz w:val="22"/>
          <w:szCs w:val="22"/>
          <w:lang w:val="en-US"/>
        </w:rPr>
      </w:pPr>
      <w:r>
        <w:rPr>
          <w:noProof/>
          <w:lang w:val="es-PE" w:eastAsia="es-PE"/>
        </w:rPr>
        <w:drawing>
          <wp:inline distT="0" distB="0" distL="0" distR="0" wp14:anchorId="08832FCB" wp14:editId="52A7AD56">
            <wp:extent cx="5331287" cy="3710445"/>
            <wp:effectExtent l="0" t="0" r="3175" b="444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50109" cy="372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C6EB" w14:textId="77777777" w:rsidR="003F2F0B" w:rsidRDefault="003F2F0B" w:rsidP="00AE5423">
      <w:pPr>
        <w:rPr>
          <w:b/>
          <w:bCs/>
          <w:sz w:val="22"/>
          <w:szCs w:val="22"/>
          <w:lang w:val="en-US"/>
        </w:rPr>
      </w:pPr>
    </w:p>
    <w:p w14:paraId="4359E1FB" w14:textId="77777777" w:rsidR="003F2F0B" w:rsidRDefault="003F2F0B" w:rsidP="00AE5423">
      <w:pPr>
        <w:rPr>
          <w:b/>
          <w:bCs/>
          <w:sz w:val="22"/>
          <w:szCs w:val="22"/>
          <w:lang w:val="en-US"/>
        </w:rPr>
      </w:pPr>
    </w:p>
    <w:p w14:paraId="018EAA1E" w14:textId="695D823A" w:rsidR="00AE5423" w:rsidRDefault="003F2F0B" w:rsidP="00AE5423">
      <w:pPr>
        <w:rPr>
          <w:b/>
          <w:bCs/>
          <w:sz w:val="22"/>
          <w:szCs w:val="22"/>
          <w:lang w:val="es-PE"/>
        </w:rPr>
      </w:pPr>
      <w:r>
        <w:rPr>
          <w:b/>
          <w:bCs/>
          <w:sz w:val="22"/>
          <w:szCs w:val="22"/>
          <w:lang w:val="en-US"/>
        </w:rPr>
        <w:t>E</w:t>
      </w:r>
      <w:r w:rsidR="00E71AB4" w:rsidRPr="00663FC3">
        <w:rPr>
          <w:b/>
          <w:bCs/>
          <w:sz w:val="22"/>
          <w:szCs w:val="22"/>
          <w:lang w:val="es-PE"/>
        </w:rPr>
        <w:t>XCEL – Resultados</w:t>
      </w:r>
    </w:p>
    <w:p w14:paraId="2B7DC1FB" w14:textId="53CD71C6" w:rsidR="00663FC3" w:rsidRDefault="00663FC3" w:rsidP="00AE5423">
      <w:pPr>
        <w:rPr>
          <w:b/>
          <w:bCs/>
          <w:sz w:val="22"/>
          <w:szCs w:val="22"/>
          <w:lang w:val="es-PE"/>
        </w:rPr>
      </w:pPr>
    </w:p>
    <w:p w14:paraId="0B9296F8" w14:textId="13AB8F2B" w:rsidR="00663FC3" w:rsidRPr="002A0C41" w:rsidRDefault="00663FC3" w:rsidP="0068370A">
      <w:pPr>
        <w:jc w:val="center"/>
        <w:rPr>
          <w:b/>
          <w:bCs/>
          <w:sz w:val="22"/>
          <w:szCs w:val="22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37A01985" wp14:editId="04946960">
            <wp:extent cx="4399904" cy="1800000"/>
            <wp:effectExtent l="0" t="0" r="127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9633" cy="18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D92D" w14:textId="5483EEDB" w:rsidR="00D61DE6" w:rsidRDefault="00D61DE6" w:rsidP="00E433D4"/>
    <w:p w14:paraId="5969B2EB" w14:textId="77777777" w:rsidR="007B2E08" w:rsidRPr="00EC0EF8" w:rsidRDefault="007B2E08" w:rsidP="007B2E08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7B2E08" w:rsidRPr="00DE0F66" w14:paraId="29BCA9AD" w14:textId="77777777" w:rsidTr="00A8353B">
        <w:sdt>
          <w:sdtPr>
            <w:rPr>
              <w:rFonts w:ascii="Arial" w:hAnsi="Arial" w:cs="Arial"/>
              <w:b/>
              <w:lang w:val="es-MX"/>
            </w:rPr>
            <w:id w:val="-1429339722"/>
            <w:lock w:val="contentLocked"/>
            <w:placeholder>
              <w:docPart w:val="1F3AA2BEE6C54E64B8B0EC0ABEDAE1A6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4701C3AD" w14:textId="77777777" w:rsidR="007B2E08" w:rsidRPr="00DE0F66" w:rsidRDefault="007B2E08" w:rsidP="00A8353B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7B2E08" w:rsidRPr="00DE0F66" w14:paraId="49CFF07B" w14:textId="77777777" w:rsidTr="00A8353B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599947487"/>
            <w:lock w:val="contentLocked"/>
            <w:placeholder>
              <w:docPart w:val="04C6EB49AB2747438078AC98A4B0D163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45C625EB" w14:textId="77777777" w:rsidR="007B2E08" w:rsidRPr="00DE0F66" w:rsidRDefault="007B2E08" w:rsidP="00A8353B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5DA97A91" w14:textId="7A986EE3" w:rsidR="007B2E08" w:rsidRPr="00DE0F66" w:rsidRDefault="007B2E08" w:rsidP="00A8353B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C006</w:t>
            </w:r>
          </w:p>
        </w:tc>
      </w:tr>
      <w:tr w:rsidR="007B2E08" w:rsidRPr="0011482B" w14:paraId="18C58726" w14:textId="77777777" w:rsidTr="00A8353B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1251553543"/>
            <w:lock w:val="contentLocked"/>
            <w:placeholder>
              <w:docPart w:val="86CAB4E32D124757821B7C5A3FB71DBC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4949766D" w14:textId="77777777" w:rsidR="007B2E08" w:rsidRPr="00DE0F66" w:rsidRDefault="007B2E08" w:rsidP="00A8353B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225101FA" w14:textId="2B54D805" w:rsidR="007B2E08" w:rsidRPr="0011482B" w:rsidRDefault="007B2E08" w:rsidP="00A8353B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B2E08">
              <w:rPr>
                <w:rFonts w:ascii="Arial" w:hAnsi="Arial" w:cs="Arial"/>
                <w:sz w:val="20"/>
                <w:szCs w:val="20"/>
                <w:lang w:val="es-ES"/>
              </w:rPr>
              <w:t>Registro no encontrado en el 3270 (al consultar un registro, verificar que el robot continúa funcionando a pesar de no haber un valor para dicho registro)</w:t>
            </w:r>
          </w:p>
        </w:tc>
      </w:tr>
    </w:tbl>
    <w:p w14:paraId="6CDE808A" w14:textId="77777777" w:rsidR="007B2E08" w:rsidRDefault="007B2E08" w:rsidP="007B2E08"/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7B2E08" w:rsidRPr="00DE0F66" w14:paraId="30C79FC1" w14:textId="77777777" w:rsidTr="00A8353B">
        <w:sdt>
          <w:sdtPr>
            <w:rPr>
              <w:rFonts w:ascii="Arial" w:hAnsi="Arial" w:cs="Arial"/>
              <w:b/>
              <w:lang w:val="es-MX"/>
            </w:rPr>
            <w:id w:val="735986299"/>
            <w:lock w:val="contentLocked"/>
            <w:placeholder>
              <w:docPart w:val="FBDA3F2475A34BD9A591158D2CF29802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2EF60FC4" w14:textId="77777777" w:rsidR="007B2E08" w:rsidRPr="00DE0F66" w:rsidRDefault="007B2E08" w:rsidP="00A8353B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7B2E08" w:rsidRPr="00DE0F66" w14:paraId="7CA9CEA2" w14:textId="77777777" w:rsidTr="00A8353B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937904475"/>
            <w:lock w:val="contentLocked"/>
            <w:placeholder>
              <w:docPart w:val="FBDA3F2475A34BD9A591158D2CF29802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754888E0" w14:textId="77777777" w:rsidR="007B2E08" w:rsidRPr="00DE0F66" w:rsidRDefault="007B2E08" w:rsidP="00A8353B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7AB7EA70" w14:textId="0867FD37" w:rsidR="007B2E08" w:rsidRPr="00DE0F66" w:rsidRDefault="007B2E08" w:rsidP="00A8353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 registro que no se encuentran el sistema</w:t>
            </w:r>
          </w:p>
        </w:tc>
      </w:tr>
      <w:tr w:rsidR="007B2E08" w:rsidRPr="00DE0F66" w14:paraId="691D45F3" w14:textId="77777777" w:rsidTr="00A8353B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1171142249"/>
            <w:lock w:val="contentLocked"/>
            <w:placeholder>
              <w:docPart w:val="FBDA3F2475A34BD9A591158D2CF29802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1969181C" w14:textId="77777777" w:rsidR="007B2E08" w:rsidRPr="00DE0F66" w:rsidRDefault="007B2E08" w:rsidP="00A8353B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6FCEBC5E" w14:textId="21FF86A5" w:rsidR="007B2E08" w:rsidRPr="00D90BE1" w:rsidRDefault="007B2E08" w:rsidP="00A8353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 w:rsidRPr="007B2E08">
              <w:rPr>
                <w:rFonts w:ascii="Arial" w:hAnsi="Arial" w:cs="Arial"/>
              </w:rPr>
              <w:t>Lectura de datos de los registros</w:t>
            </w:r>
            <w:r>
              <w:rPr>
                <w:rFonts w:ascii="Arial" w:hAnsi="Arial" w:cs="Arial"/>
              </w:rPr>
              <w:t xml:space="preserve"> inválidos para la operativa</w:t>
            </w:r>
            <w:r w:rsidR="00F74E6D">
              <w:rPr>
                <w:rFonts w:ascii="Arial" w:hAnsi="Arial" w:cs="Arial"/>
              </w:rPr>
              <w:t>.</w:t>
            </w:r>
          </w:p>
        </w:tc>
      </w:tr>
    </w:tbl>
    <w:p w14:paraId="23117962" w14:textId="77777777" w:rsidR="007B2E08" w:rsidRDefault="007B2E08" w:rsidP="007B2E08"/>
    <w:p w14:paraId="0552F1E6" w14:textId="5A16B449" w:rsidR="00D81E35" w:rsidRDefault="00D81E35" w:rsidP="00E433D4"/>
    <w:p w14:paraId="689FB21D" w14:textId="614CD619" w:rsidR="0068370A" w:rsidRPr="0068370A" w:rsidRDefault="00C054D7" w:rsidP="0068370A">
      <w:pPr>
        <w:pStyle w:val="Ttulo1"/>
      </w:pPr>
      <w:r>
        <w:t>C00</w:t>
      </w:r>
      <w:r w:rsidR="007B2E08">
        <w:t>6</w:t>
      </w:r>
      <w:r w:rsidR="00E71AB4">
        <w:t xml:space="preserve"> – Tipos de documentos no</w:t>
      </w:r>
      <w:r w:rsidR="00E71AB4" w:rsidRPr="00901140">
        <w:t xml:space="preserve"> permitidos</w:t>
      </w:r>
      <w:r w:rsidR="0068370A">
        <w:t xml:space="preserve"> - </w:t>
      </w:r>
      <w:r w:rsidR="00E71AB4" w:rsidRPr="002A0C41">
        <w:rPr>
          <w:bCs/>
          <w:sz w:val="22"/>
          <w:szCs w:val="22"/>
          <w:lang w:val="es-PE"/>
        </w:rPr>
        <w:t>3270</w:t>
      </w:r>
    </w:p>
    <w:p w14:paraId="22A12FFC" w14:textId="2629378B" w:rsidR="00E71AB4" w:rsidRPr="00E71AB4" w:rsidRDefault="00E71AB4" w:rsidP="001F23D2">
      <w:pPr>
        <w:rPr>
          <w:b/>
          <w:bCs/>
          <w:sz w:val="22"/>
          <w:szCs w:val="22"/>
          <w:lang w:val="es-PE"/>
        </w:rPr>
      </w:pPr>
      <w:r w:rsidRPr="006D6580">
        <w:rPr>
          <w:b/>
          <w:bCs/>
          <w:sz w:val="22"/>
          <w:szCs w:val="22"/>
          <w:lang w:val="es-PE"/>
        </w:rPr>
        <w:t>-------</w:t>
      </w:r>
      <w:r>
        <w:rPr>
          <w:b/>
          <w:bCs/>
          <w:sz w:val="22"/>
          <w:szCs w:val="22"/>
          <w:lang w:val="es-PE"/>
        </w:rPr>
        <w:t>DNI no encontrado en el sistema</w:t>
      </w:r>
    </w:p>
    <w:p w14:paraId="24462EE8" w14:textId="3DDD01ED" w:rsidR="00E71AB4" w:rsidRPr="00E71AB4" w:rsidRDefault="00E71AB4" w:rsidP="001F23D2">
      <w:pPr>
        <w:rPr>
          <w:b/>
          <w:bCs/>
          <w:sz w:val="22"/>
          <w:szCs w:val="22"/>
          <w:lang w:val="es-PE"/>
        </w:rPr>
      </w:pPr>
    </w:p>
    <w:p w14:paraId="629FBD42" w14:textId="2BA573D0" w:rsidR="00E71AB4" w:rsidRDefault="00E71AB4" w:rsidP="00664799">
      <w:pPr>
        <w:jc w:val="center"/>
        <w:rPr>
          <w:lang w:val="en-US"/>
        </w:rPr>
      </w:pPr>
      <w:r>
        <w:rPr>
          <w:noProof/>
          <w:lang w:val="es-PE" w:eastAsia="es-PE"/>
        </w:rPr>
        <w:drawing>
          <wp:inline distT="0" distB="0" distL="0" distR="0" wp14:anchorId="0558B541" wp14:editId="49EBF289">
            <wp:extent cx="5220586" cy="3556289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41391" cy="357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5FED" w14:textId="5B6E6A5F" w:rsidR="001F23D2" w:rsidRDefault="001F23D2" w:rsidP="001F23D2">
      <w:pPr>
        <w:rPr>
          <w:lang w:val="en-US"/>
        </w:rPr>
      </w:pPr>
    </w:p>
    <w:p w14:paraId="6CA175E9" w14:textId="0719E218" w:rsidR="00C054D7" w:rsidRDefault="00C054D7" w:rsidP="00C054D7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EXCEL </w:t>
      </w:r>
      <w:r w:rsidR="00664799">
        <w:rPr>
          <w:b/>
          <w:bCs/>
          <w:sz w:val="22"/>
          <w:szCs w:val="22"/>
          <w:lang w:val="en-US"/>
        </w:rPr>
        <w:t>–</w:t>
      </w:r>
      <w:r>
        <w:rPr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b/>
          <w:bCs/>
          <w:sz w:val="22"/>
          <w:szCs w:val="22"/>
          <w:lang w:val="en-US"/>
        </w:rPr>
        <w:t>Resultados</w:t>
      </w:r>
      <w:proofErr w:type="spellEnd"/>
    </w:p>
    <w:p w14:paraId="07036A8B" w14:textId="66A3EA85" w:rsidR="0067196C" w:rsidRDefault="0067196C" w:rsidP="00C054D7">
      <w:pPr>
        <w:rPr>
          <w:b/>
          <w:bCs/>
          <w:sz w:val="22"/>
          <w:szCs w:val="22"/>
          <w:lang w:val="en-US"/>
        </w:rPr>
      </w:pPr>
    </w:p>
    <w:p w14:paraId="3968D206" w14:textId="531445F9" w:rsidR="00663FC3" w:rsidRDefault="00663FC3" w:rsidP="00C054D7">
      <w:pPr>
        <w:rPr>
          <w:b/>
          <w:bCs/>
          <w:sz w:val="22"/>
          <w:szCs w:val="22"/>
          <w:lang w:val="en-US"/>
        </w:rPr>
      </w:pPr>
      <w:r>
        <w:rPr>
          <w:noProof/>
          <w:lang w:val="es-PE" w:eastAsia="es-PE"/>
        </w:rPr>
        <w:drawing>
          <wp:inline distT="0" distB="0" distL="0" distR="0" wp14:anchorId="4BCD3514" wp14:editId="1F17781F">
            <wp:extent cx="6405880" cy="2570480"/>
            <wp:effectExtent l="0" t="0" r="0" b="127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A68B" w14:textId="0C8BC949" w:rsidR="00664799" w:rsidRDefault="00664799" w:rsidP="00F74E6D">
      <w:pPr>
        <w:jc w:val="center"/>
        <w:rPr>
          <w:b/>
          <w:bCs/>
          <w:sz w:val="22"/>
          <w:szCs w:val="22"/>
          <w:lang w:val="en-US"/>
        </w:rPr>
      </w:pPr>
    </w:p>
    <w:p w14:paraId="032240FD" w14:textId="6645E803" w:rsidR="0067196C" w:rsidRDefault="00663FC3" w:rsidP="00F74E6D">
      <w:r>
        <w:rPr>
          <w:noProof/>
          <w:lang w:val="es-PE" w:eastAsia="es-PE"/>
        </w:rPr>
        <w:drawing>
          <wp:inline distT="0" distB="0" distL="0" distR="0" wp14:anchorId="15189C2D" wp14:editId="6A502851">
            <wp:extent cx="6405880" cy="161925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A394" w14:textId="103A1774" w:rsidR="00663FC3" w:rsidRDefault="00663FC3" w:rsidP="00F74E6D"/>
    <w:p w14:paraId="1FA26E12" w14:textId="539BC866" w:rsidR="0068370A" w:rsidRDefault="0068370A" w:rsidP="00F74E6D"/>
    <w:p w14:paraId="1A63E3EC" w14:textId="77777777" w:rsidR="0068370A" w:rsidRPr="00EC0EF8" w:rsidRDefault="0068370A" w:rsidP="00F74E6D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F74E6D" w:rsidRPr="00DE0F66" w14:paraId="6FF3C177" w14:textId="77777777" w:rsidTr="00A8353B">
        <w:sdt>
          <w:sdtPr>
            <w:rPr>
              <w:rFonts w:ascii="Arial" w:hAnsi="Arial" w:cs="Arial"/>
              <w:b/>
              <w:lang w:val="es-MX"/>
            </w:rPr>
            <w:id w:val="598691562"/>
            <w:lock w:val="contentLocked"/>
            <w:placeholder>
              <w:docPart w:val="D158C5322A9E4335A680C98DD11F03B3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44F46C83" w14:textId="77777777" w:rsidR="00F74E6D" w:rsidRPr="00DE0F66" w:rsidRDefault="00F74E6D" w:rsidP="00A8353B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F74E6D" w:rsidRPr="00DE0F66" w14:paraId="7ED9BBFE" w14:textId="77777777" w:rsidTr="00A8353B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1210955794"/>
            <w:lock w:val="contentLocked"/>
            <w:placeholder>
              <w:docPart w:val="990B70EF867B45F1989522E82891260E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7551F74D" w14:textId="77777777" w:rsidR="00F74E6D" w:rsidRPr="00DE0F66" w:rsidRDefault="00F74E6D" w:rsidP="00A8353B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64893597" w14:textId="57A2B51D" w:rsidR="00F74E6D" w:rsidRPr="00DE0F66" w:rsidRDefault="00F74E6D" w:rsidP="00A8353B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C007</w:t>
            </w:r>
          </w:p>
        </w:tc>
      </w:tr>
      <w:tr w:rsidR="00F74E6D" w:rsidRPr="0011482B" w14:paraId="03FDF6A3" w14:textId="77777777" w:rsidTr="00A8353B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775862806"/>
            <w:lock w:val="contentLocked"/>
            <w:placeholder>
              <w:docPart w:val="F722942CDDAE4BB299665D400B484AB3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020DECD3" w14:textId="77777777" w:rsidR="00F74E6D" w:rsidRPr="00DE0F66" w:rsidRDefault="00F74E6D" w:rsidP="00A8353B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6B42FD58" w14:textId="0547AC10" w:rsidR="00F74E6D" w:rsidRPr="0011482B" w:rsidRDefault="00F74E6D" w:rsidP="00A8353B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74E6D">
              <w:rPr>
                <w:rFonts w:ascii="Arial" w:hAnsi="Arial" w:cs="Arial"/>
                <w:sz w:val="20"/>
                <w:szCs w:val="20"/>
                <w:lang w:val="es-ES"/>
              </w:rPr>
              <w:t>Totales - Cantidad de registros (comparar cantidad de registros del reporte origen versus el generado por el robot)</w:t>
            </w:r>
          </w:p>
        </w:tc>
      </w:tr>
    </w:tbl>
    <w:p w14:paraId="40EB715B" w14:textId="77777777" w:rsidR="00F74E6D" w:rsidRDefault="00F74E6D" w:rsidP="00F74E6D"/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F74E6D" w:rsidRPr="00DE0F66" w14:paraId="795D124E" w14:textId="77777777" w:rsidTr="00A8353B">
        <w:sdt>
          <w:sdtPr>
            <w:rPr>
              <w:rFonts w:ascii="Arial" w:hAnsi="Arial" w:cs="Arial"/>
              <w:b/>
              <w:lang w:val="es-MX"/>
            </w:rPr>
            <w:id w:val="1934170463"/>
            <w:lock w:val="contentLocked"/>
            <w:placeholder>
              <w:docPart w:val="E21DD95B154F4D16B095956F0234C01E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236874FF" w14:textId="77777777" w:rsidR="00F74E6D" w:rsidRPr="00DE0F66" w:rsidRDefault="00F74E6D" w:rsidP="00A8353B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F74E6D" w:rsidRPr="00DE0F66" w14:paraId="1EA37544" w14:textId="77777777" w:rsidTr="00A8353B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1371139252"/>
            <w:lock w:val="contentLocked"/>
            <w:placeholder>
              <w:docPart w:val="E21DD95B154F4D16B095956F0234C01E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029438F8" w14:textId="77777777" w:rsidR="00F74E6D" w:rsidRPr="00DE0F66" w:rsidRDefault="00F74E6D" w:rsidP="00A8353B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0B5A34AD" w14:textId="05CE491D" w:rsidR="00F74E6D" w:rsidRPr="00DE0F66" w:rsidRDefault="00F74E6D" w:rsidP="00F74E6D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de registros</w:t>
            </w:r>
          </w:p>
        </w:tc>
      </w:tr>
      <w:tr w:rsidR="00F74E6D" w:rsidRPr="00DE0F66" w14:paraId="3CE63BAF" w14:textId="77777777" w:rsidTr="00A8353B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2025473962"/>
            <w:lock w:val="contentLocked"/>
            <w:placeholder>
              <w:docPart w:val="E21DD95B154F4D16B095956F0234C01E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7FD686CF" w14:textId="77777777" w:rsidR="00F74E6D" w:rsidRPr="00DE0F66" w:rsidRDefault="00F74E6D" w:rsidP="00A8353B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63FEB157" w14:textId="0D523730" w:rsidR="00F74E6D" w:rsidRPr="00D90BE1" w:rsidRDefault="00F74E6D" w:rsidP="00A8353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 w:rsidRPr="00F74E6D">
              <w:rPr>
                <w:rFonts w:ascii="Arial" w:hAnsi="Arial" w:cs="Arial"/>
              </w:rPr>
              <w:t>Verificar la cantidad de registros procesados y datos de información impresos en el archivo de salida</w:t>
            </w:r>
          </w:p>
        </w:tc>
      </w:tr>
    </w:tbl>
    <w:p w14:paraId="4C5982DF" w14:textId="11AB878B" w:rsidR="0068370A" w:rsidRDefault="0068370A" w:rsidP="001F23D2"/>
    <w:p w14:paraId="6D2B7E6E" w14:textId="79CEB7CA" w:rsidR="00F74E6D" w:rsidRDefault="00F74E6D" w:rsidP="00F74E6D">
      <w:pPr>
        <w:rPr>
          <w:b/>
          <w:bCs/>
          <w:sz w:val="22"/>
          <w:szCs w:val="22"/>
          <w:lang w:val="en-US"/>
        </w:rPr>
      </w:pPr>
      <w:r w:rsidRPr="00F74E6D">
        <w:rPr>
          <w:b/>
          <w:bCs/>
          <w:sz w:val="22"/>
          <w:szCs w:val="22"/>
          <w:lang w:val="en-US"/>
        </w:rPr>
        <w:t xml:space="preserve">EXCEL – </w:t>
      </w:r>
      <w:proofErr w:type="spellStart"/>
      <w:r w:rsidRPr="00F74E6D">
        <w:rPr>
          <w:b/>
          <w:bCs/>
          <w:sz w:val="22"/>
          <w:szCs w:val="22"/>
          <w:lang w:val="en-US"/>
        </w:rPr>
        <w:t>Archivo</w:t>
      </w:r>
      <w:proofErr w:type="spellEnd"/>
      <w:r w:rsidRPr="00F74E6D">
        <w:rPr>
          <w:b/>
          <w:bCs/>
          <w:sz w:val="22"/>
          <w:szCs w:val="22"/>
          <w:lang w:val="en-US"/>
        </w:rPr>
        <w:t xml:space="preserve"> de entrada</w:t>
      </w:r>
    </w:p>
    <w:p w14:paraId="0668E87C" w14:textId="17BFEB77" w:rsidR="00F74E6D" w:rsidRDefault="00F74E6D" w:rsidP="00F74E6D">
      <w:pPr>
        <w:rPr>
          <w:b/>
          <w:bCs/>
          <w:sz w:val="22"/>
          <w:szCs w:val="22"/>
          <w:lang w:val="en-US"/>
        </w:rPr>
      </w:pPr>
    </w:p>
    <w:p w14:paraId="03621CA8" w14:textId="000F11B8" w:rsidR="00F74E6D" w:rsidRDefault="00F74E6D" w:rsidP="00F74E6D">
      <w:pPr>
        <w:jc w:val="center"/>
        <w:rPr>
          <w:b/>
          <w:bCs/>
          <w:sz w:val="22"/>
          <w:szCs w:val="22"/>
          <w:lang w:val="en-US"/>
        </w:rPr>
      </w:pPr>
      <w:r>
        <w:rPr>
          <w:noProof/>
          <w:lang w:val="es-PE" w:eastAsia="es-PE"/>
        </w:rPr>
        <w:drawing>
          <wp:inline distT="0" distB="0" distL="0" distR="0" wp14:anchorId="03BC8FD8" wp14:editId="20FBDC9D">
            <wp:extent cx="5691696" cy="3019647"/>
            <wp:effectExtent l="0" t="0" r="444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222"/>
                    <a:stretch/>
                  </pic:blipFill>
                  <pic:spPr bwMode="auto">
                    <a:xfrm>
                      <a:off x="0" y="0"/>
                      <a:ext cx="5698081" cy="302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0C9E3" w14:textId="6432EA7C" w:rsidR="00F74E6D" w:rsidRDefault="00F74E6D" w:rsidP="00F74E6D">
      <w:pPr>
        <w:rPr>
          <w:b/>
          <w:bCs/>
          <w:sz w:val="22"/>
          <w:szCs w:val="22"/>
          <w:lang w:val="en-US"/>
        </w:rPr>
      </w:pPr>
    </w:p>
    <w:p w14:paraId="2404792F" w14:textId="62136C8F" w:rsidR="00F74E6D" w:rsidRDefault="00F74E6D" w:rsidP="00F74E6D">
      <w:pPr>
        <w:rPr>
          <w:b/>
          <w:bCs/>
          <w:sz w:val="22"/>
          <w:szCs w:val="22"/>
          <w:lang w:val="en-US"/>
        </w:rPr>
      </w:pPr>
      <w:r w:rsidRPr="00663FC3">
        <w:rPr>
          <w:b/>
          <w:bCs/>
          <w:sz w:val="22"/>
          <w:szCs w:val="22"/>
          <w:lang w:val="en-US"/>
        </w:rPr>
        <w:t xml:space="preserve">EXCEL – </w:t>
      </w:r>
      <w:proofErr w:type="spellStart"/>
      <w:r w:rsidRPr="00663FC3">
        <w:rPr>
          <w:b/>
          <w:bCs/>
          <w:sz w:val="22"/>
          <w:szCs w:val="22"/>
          <w:lang w:val="en-US"/>
        </w:rPr>
        <w:t>Archivos</w:t>
      </w:r>
      <w:proofErr w:type="spellEnd"/>
      <w:r w:rsidRPr="00663FC3">
        <w:rPr>
          <w:b/>
          <w:bCs/>
          <w:sz w:val="22"/>
          <w:szCs w:val="22"/>
          <w:lang w:val="en-US"/>
        </w:rPr>
        <w:t xml:space="preserve"> de </w:t>
      </w:r>
      <w:proofErr w:type="spellStart"/>
      <w:r w:rsidRPr="00663FC3">
        <w:rPr>
          <w:b/>
          <w:bCs/>
          <w:sz w:val="22"/>
          <w:szCs w:val="22"/>
          <w:lang w:val="en-US"/>
        </w:rPr>
        <w:t>Salida</w:t>
      </w:r>
      <w:proofErr w:type="spellEnd"/>
    </w:p>
    <w:p w14:paraId="1E38A56F" w14:textId="7B213ED4" w:rsidR="00F74E6D" w:rsidRDefault="00F74E6D" w:rsidP="00F74E6D">
      <w:pPr>
        <w:rPr>
          <w:b/>
          <w:bCs/>
          <w:sz w:val="22"/>
          <w:szCs w:val="22"/>
          <w:lang w:val="en-US"/>
        </w:rPr>
      </w:pPr>
    </w:p>
    <w:p w14:paraId="6FDE7AE2" w14:textId="4F594701" w:rsidR="00F74E6D" w:rsidRDefault="00663FC3" w:rsidP="00663FC3">
      <w:pPr>
        <w:jc w:val="center"/>
        <w:rPr>
          <w:b/>
          <w:bCs/>
          <w:sz w:val="22"/>
          <w:szCs w:val="22"/>
          <w:lang w:val="en-US"/>
        </w:rPr>
      </w:pPr>
      <w:r>
        <w:rPr>
          <w:noProof/>
          <w:lang w:val="es-PE" w:eastAsia="es-PE"/>
        </w:rPr>
        <w:drawing>
          <wp:inline distT="0" distB="0" distL="0" distR="0" wp14:anchorId="296F99AC" wp14:editId="323DB82C">
            <wp:extent cx="5337120" cy="2183415"/>
            <wp:effectExtent l="0" t="0" r="0" b="762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1706" cy="218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8D04" w14:textId="49A7FDEB" w:rsidR="00F74E6D" w:rsidRDefault="00F74E6D" w:rsidP="00F74E6D">
      <w:pPr>
        <w:rPr>
          <w:b/>
          <w:bCs/>
          <w:sz w:val="22"/>
          <w:szCs w:val="22"/>
          <w:lang w:val="en-US"/>
        </w:rPr>
      </w:pPr>
    </w:p>
    <w:p w14:paraId="7C1F84C5" w14:textId="454743A2" w:rsidR="00F74E6D" w:rsidRDefault="00663FC3" w:rsidP="00663FC3">
      <w:pPr>
        <w:jc w:val="center"/>
        <w:rPr>
          <w:lang w:val="en-US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59FA8793" wp14:editId="10810B61">
            <wp:extent cx="4981501" cy="1998921"/>
            <wp:effectExtent l="0" t="0" r="0" b="190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6266" cy="200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8263" w14:textId="77777777" w:rsidR="00F74E6D" w:rsidRPr="00EC0EF8" w:rsidRDefault="00F74E6D" w:rsidP="00F74E6D"/>
    <w:tbl>
      <w:tblPr>
        <w:tblW w:w="10206" w:type="dxa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F74E6D" w:rsidRPr="00DE0F66" w14:paraId="1AC98325" w14:textId="77777777" w:rsidTr="00A8353B">
        <w:sdt>
          <w:sdtPr>
            <w:rPr>
              <w:rFonts w:ascii="Arial" w:hAnsi="Arial" w:cs="Arial"/>
              <w:b/>
              <w:lang w:val="es-MX"/>
            </w:rPr>
            <w:id w:val="822855350"/>
            <w:lock w:val="contentLocked"/>
            <w:placeholder>
              <w:docPart w:val="B7FBC72133DD40359326470FC3D920C5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7FD7F471" w14:textId="77777777" w:rsidR="00F74E6D" w:rsidRPr="00DE0F66" w:rsidRDefault="00F74E6D" w:rsidP="00A8353B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Identificación del Caso de Prueba</w:t>
                </w:r>
              </w:p>
            </w:tc>
          </w:sdtContent>
        </w:sdt>
      </w:tr>
      <w:tr w:rsidR="00F74E6D" w:rsidRPr="00DE0F66" w14:paraId="7CA38846" w14:textId="77777777" w:rsidTr="00A8353B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-1695373812"/>
            <w:lock w:val="contentLocked"/>
            <w:placeholder>
              <w:docPart w:val="FD78EC82939044EFBC57F2EF98DF661B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3FB8F217" w14:textId="77777777" w:rsidR="00F74E6D" w:rsidRPr="00DE0F66" w:rsidRDefault="00F74E6D" w:rsidP="00A8353B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Código de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352C396B" w14:textId="3E8C836B" w:rsidR="00F74E6D" w:rsidRPr="00DE0F66" w:rsidRDefault="00F74E6D" w:rsidP="00A8353B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C008</w:t>
            </w:r>
          </w:p>
        </w:tc>
      </w:tr>
      <w:tr w:rsidR="00F74E6D" w:rsidRPr="0011482B" w14:paraId="7F7ED862" w14:textId="77777777" w:rsidTr="00A8353B">
        <w:trPr>
          <w:trHeight w:val="270"/>
        </w:trPr>
        <w:sdt>
          <w:sdtPr>
            <w:rPr>
              <w:rFonts w:ascii="Arial" w:hAnsi="Arial" w:cs="Arial"/>
              <w:b/>
              <w:lang w:val="es-MX"/>
            </w:rPr>
            <w:id w:val="2025130936"/>
            <w:lock w:val="contentLocked"/>
            <w:placeholder>
              <w:docPart w:val="20AEF458AB7042AF8C65ADB704E5868A"/>
            </w:placeholder>
          </w:sdtPr>
          <w:sdtEndPr/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28AFCD6F" w14:textId="77777777" w:rsidR="00F74E6D" w:rsidRPr="00DE0F66" w:rsidRDefault="00F74E6D" w:rsidP="00A8353B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Nombre del Caso:</w:t>
                </w:r>
              </w:p>
            </w:tc>
          </w:sdtContent>
        </w:sdt>
        <w:tc>
          <w:tcPr>
            <w:tcW w:w="7654" w:type="dxa"/>
            <w:vAlign w:val="center"/>
          </w:tcPr>
          <w:p w14:paraId="7B68D34B" w14:textId="30B08CB1" w:rsidR="00F74E6D" w:rsidRPr="0011482B" w:rsidRDefault="00F74E6D" w:rsidP="00A8353B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74E6D">
              <w:rPr>
                <w:rFonts w:ascii="Arial" w:hAnsi="Arial" w:cs="Arial"/>
                <w:sz w:val="20"/>
                <w:szCs w:val="20"/>
                <w:lang w:val="es-ES"/>
              </w:rPr>
              <w:t>CALIDAD DE DATOS - MUESTRA  (comparar todos los campos del reporte origen versus el generado por el robot, campo por campo)</w:t>
            </w:r>
          </w:p>
        </w:tc>
      </w:tr>
    </w:tbl>
    <w:p w14:paraId="4040166C" w14:textId="77777777" w:rsidR="00F74E6D" w:rsidRDefault="00F74E6D" w:rsidP="00F74E6D"/>
    <w:tbl>
      <w:tblPr>
        <w:tblW w:w="0" w:type="auto"/>
        <w:tblInd w:w="7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654"/>
      </w:tblGrid>
      <w:tr w:rsidR="00F74E6D" w:rsidRPr="00DE0F66" w14:paraId="6E7BCCDA" w14:textId="77777777" w:rsidTr="00A8353B">
        <w:sdt>
          <w:sdtPr>
            <w:rPr>
              <w:rFonts w:ascii="Arial" w:hAnsi="Arial" w:cs="Arial"/>
              <w:b/>
              <w:lang w:val="es-MX"/>
            </w:rPr>
            <w:id w:val="-327593637"/>
            <w:lock w:val="contentLocked"/>
            <w:placeholder>
              <w:docPart w:val="438250536FCD4093AAE6EDA73FE0F0BE"/>
            </w:placeholder>
          </w:sdtPr>
          <w:sdtEndPr/>
          <w:sdtContent>
            <w:tc>
              <w:tcPr>
                <w:tcW w:w="10206" w:type="dxa"/>
                <w:gridSpan w:val="2"/>
                <w:shd w:val="clear" w:color="auto" w:fill="C6D9F1" w:themeFill="text2" w:themeFillTint="33"/>
                <w:vAlign w:val="center"/>
              </w:tcPr>
              <w:p w14:paraId="75A8F995" w14:textId="77777777" w:rsidR="00F74E6D" w:rsidRPr="00DE0F66" w:rsidRDefault="00F74E6D" w:rsidP="00A8353B">
                <w:pPr>
                  <w:jc w:val="center"/>
                  <w:rPr>
                    <w:rFonts w:ascii="Arial" w:hAnsi="Arial" w:cs="Arial"/>
                    <w:highlight w:val="lightGray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Pruebas detalladas del Caso de Prueba</w:t>
                </w:r>
              </w:p>
            </w:tc>
          </w:sdtContent>
        </w:sdt>
      </w:tr>
      <w:tr w:rsidR="00F74E6D" w:rsidRPr="00DE0F66" w14:paraId="1883FF72" w14:textId="77777777" w:rsidTr="00A8353B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1940170781"/>
            <w:lock w:val="contentLocked"/>
            <w:placeholder>
              <w:docPart w:val="438250536FCD4093AAE6EDA73FE0F0BE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1E6EADA0" w14:textId="77777777" w:rsidR="00F74E6D" w:rsidRPr="00DE0F66" w:rsidRDefault="00F74E6D" w:rsidP="00A8353B">
                <w:pPr>
                  <w:tabs>
                    <w:tab w:val="left" w:pos="140"/>
                  </w:tabs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Prueba efectuada: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1707924B" w14:textId="153A8551" w:rsidR="00F74E6D" w:rsidRPr="00DE0F66" w:rsidRDefault="00F74E6D" w:rsidP="00F74E6D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 registros</w:t>
            </w:r>
          </w:p>
        </w:tc>
      </w:tr>
      <w:tr w:rsidR="00F74E6D" w:rsidRPr="00DE0F66" w14:paraId="0EE465FE" w14:textId="77777777" w:rsidTr="00A8353B">
        <w:trPr>
          <w:trHeight w:val="240"/>
        </w:trPr>
        <w:sdt>
          <w:sdtPr>
            <w:rPr>
              <w:rFonts w:ascii="Arial" w:hAnsi="Arial" w:cs="Arial"/>
              <w:b/>
              <w:lang w:val="es-MX"/>
            </w:rPr>
            <w:id w:val="-861666209"/>
            <w:lock w:val="contentLocked"/>
            <w:placeholder>
              <w:docPart w:val="438250536FCD4093AAE6EDA73FE0F0BE"/>
            </w:placeholder>
          </w:sdtPr>
          <w:sdtEndPr>
            <w:rPr>
              <w:position w:val="-6"/>
            </w:rPr>
          </w:sdtEndPr>
          <w:sdtContent>
            <w:tc>
              <w:tcPr>
                <w:tcW w:w="2552" w:type="dxa"/>
                <w:shd w:val="clear" w:color="auto" w:fill="C6D9F1" w:themeFill="text2" w:themeFillTint="33"/>
                <w:vAlign w:val="center"/>
              </w:tcPr>
              <w:p w14:paraId="1AEB74BC" w14:textId="77777777" w:rsidR="00F74E6D" w:rsidRPr="00DE0F66" w:rsidRDefault="00F74E6D" w:rsidP="00A8353B">
                <w:pPr>
                  <w:jc w:val="center"/>
                  <w:rPr>
                    <w:rFonts w:ascii="Arial" w:hAnsi="Arial" w:cs="Arial"/>
                    <w:b/>
                    <w:lang w:val="es-MX"/>
                  </w:rPr>
                </w:pPr>
                <w:r w:rsidRPr="00DE0F66">
                  <w:rPr>
                    <w:rFonts w:ascii="Arial" w:hAnsi="Arial" w:cs="Arial"/>
                    <w:b/>
                    <w:lang w:val="es-MX"/>
                  </w:rPr>
                  <w:t>Descripción:</w:t>
                </w:r>
                <w:r w:rsidRPr="00DE0F66">
                  <w:rPr>
                    <w:rFonts w:ascii="Arial" w:hAnsi="Arial" w:cs="Arial"/>
                    <w:b/>
                    <w:position w:val="-6"/>
                    <w:lang w:val="es-MX"/>
                  </w:rPr>
                  <w:t xml:space="preserve"> </w:t>
                </w:r>
              </w:p>
            </w:tc>
          </w:sdtContent>
        </w:sdt>
        <w:tc>
          <w:tcPr>
            <w:tcW w:w="7654" w:type="dxa"/>
            <w:vAlign w:val="center"/>
          </w:tcPr>
          <w:p w14:paraId="55EA0C3D" w14:textId="72B42EE3" w:rsidR="00F74E6D" w:rsidRPr="00D90BE1" w:rsidRDefault="00F74E6D" w:rsidP="00A8353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 w:rsidRPr="00F74E6D">
              <w:rPr>
                <w:rFonts w:ascii="Arial" w:hAnsi="Arial" w:cs="Arial"/>
              </w:rPr>
              <w:t>Verificar los registros y datos de información impresos en el archivo de salida</w:t>
            </w:r>
          </w:p>
        </w:tc>
      </w:tr>
    </w:tbl>
    <w:p w14:paraId="4CC503F3" w14:textId="489D44C9" w:rsidR="00F74E6D" w:rsidRPr="00F74E6D" w:rsidRDefault="00F74E6D" w:rsidP="00F74E6D">
      <w:pPr>
        <w:rPr>
          <w:b/>
          <w:bCs/>
          <w:sz w:val="22"/>
          <w:szCs w:val="22"/>
        </w:rPr>
      </w:pPr>
    </w:p>
    <w:p w14:paraId="1D680373" w14:textId="77777777" w:rsidR="00F74E6D" w:rsidRDefault="00F74E6D" w:rsidP="00F74E6D">
      <w:pPr>
        <w:rPr>
          <w:b/>
          <w:bCs/>
          <w:sz w:val="22"/>
          <w:szCs w:val="22"/>
          <w:lang w:val="en-US"/>
        </w:rPr>
      </w:pPr>
    </w:p>
    <w:p w14:paraId="32D43AC4" w14:textId="0C47B87E" w:rsidR="00F74E6D" w:rsidRDefault="00F74E6D" w:rsidP="00F74E6D">
      <w:pPr>
        <w:rPr>
          <w:b/>
          <w:bCs/>
          <w:sz w:val="22"/>
          <w:szCs w:val="22"/>
          <w:lang w:val="en-US"/>
        </w:rPr>
      </w:pPr>
      <w:r w:rsidRPr="00663FC3">
        <w:rPr>
          <w:b/>
          <w:bCs/>
          <w:sz w:val="22"/>
          <w:szCs w:val="22"/>
          <w:lang w:val="en-US"/>
        </w:rPr>
        <w:t xml:space="preserve">EXCEL – </w:t>
      </w:r>
      <w:proofErr w:type="spellStart"/>
      <w:r w:rsidRPr="00663FC3">
        <w:rPr>
          <w:b/>
          <w:bCs/>
          <w:sz w:val="22"/>
          <w:szCs w:val="22"/>
          <w:lang w:val="en-US"/>
        </w:rPr>
        <w:t>Archivos</w:t>
      </w:r>
      <w:proofErr w:type="spellEnd"/>
      <w:r w:rsidRPr="00663FC3">
        <w:rPr>
          <w:b/>
          <w:bCs/>
          <w:sz w:val="22"/>
          <w:szCs w:val="22"/>
          <w:lang w:val="en-US"/>
        </w:rPr>
        <w:t xml:space="preserve"> de </w:t>
      </w:r>
      <w:proofErr w:type="spellStart"/>
      <w:r w:rsidRPr="00663FC3">
        <w:rPr>
          <w:b/>
          <w:bCs/>
          <w:sz w:val="22"/>
          <w:szCs w:val="22"/>
          <w:lang w:val="en-US"/>
        </w:rPr>
        <w:t>Salida</w:t>
      </w:r>
      <w:proofErr w:type="spellEnd"/>
    </w:p>
    <w:p w14:paraId="367D7DCF" w14:textId="77777777" w:rsidR="0068370A" w:rsidRDefault="0068370A" w:rsidP="00F74E6D">
      <w:pPr>
        <w:rPr>
          <w:b/>
          <w:bCs/>
          <w:sz w:val="22"/>
          <w:szCs w:val="22"/>
          <w:lang w:val="en-US"/>
        </w:rPr>
      </w:pPr>
    </w:p>
    <w:p w14:paraId="1DABE862" w14:textId="7C679E5F" w:rsidR="00663FC3" w:rsidRDefault="0068370A" w:rsidP="0068370A">
      <w:pPr>
        <w:jc w:val="center"/>
        <w:rPr>
          <w:b/>
          <w:bCs/>
          <w:sz w:val="22"/>
          <w:szCs w:val="22"/>
          <w:lang w:val="en-US"/>
        </w:rPr>
      </w:pPr>
      <w:r>
        <w:rPr>
          <w:noProof/>
          <w:lang w:val="es-PE" w:eastAsia="es-PE"/>
        </w:rPr>
        <w:drawing>
          <wp:inline distT="0" distB="0" distL="0" distR="0" wp14:anchorId="2E339B86" wp14:editId="2EB96E48">
            <wp:extent cx="4490711" cy="1801982"/>
            <wp:effectExtent l="0" t="0" r="5715" b="825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9909" cy="181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44C5" w14:textId="109C10BB" w:rsidR="00663FC3" w:rsidRDefault="0068370A" w:rsidP="00663FC3">
      <w:pPr>
        <w:jc w:val="center"/>
        <w:rPr>
          <w:b/>
          <w:bCs/>
          <w:sz w:val="22"/>
          <w:szCs w:val="22"/>
          <w:lang w:val="en-US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2AE65077" wp14:editId="60A9B8EC">
            <wp:extent cx="4003291" cy="5488913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15782" cy="55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A4A6" w14:textId="02921B8F" w:rsidR="00F74E6D" w:rsidRPr="00F74E6D" w:rsidRDefault="00F74E6D" w:rsidP="001F23D2">
      <w:pPr>
        <w:rPr>
          <w:lang w:val="es-PE"/>
        </w:rPr>
      </w:pPr>
    </w:p>
    <w:sectPr w:rsidR="00F74E6D" w:rsidRPr="00F74E6D" w:rsidSect="00E433D4">
      <w:headerReference w:type="default" r:id="rId38"/>
      <w:footerReference w:type="default" r:id="rId39"/>
      <w:type w:val="continuous"/>
      <w:pgSz w:w="12242" w:h="15842" w:code="1"/>
      <w:pgMar w:top="1418" w:right="1077" w:bottom="1134" w:left="1077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4C212" w14:textId="77777777" w:rsidR="00AC27AC" w:rsidRDefault="00AC27AC">
      <w:r>
        <w:separator/>
      </w:r>
    </w:p>
  </w:endnote>
  <w:endnote w:type="continuationSeparator" w:id="0">
    <w:p w14:paraId="14470EA9" w14:textId="77777777" w:rsidR="00AC27AC" w:rsidRDefault="00AC2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5533"/>
      <w:gridCol w:w="4346"/>
    </w:tblGrid>
    <w:tr w:rsidR="008B1AF7" w14:paraId="49E7C719" w14:textId="77777777" w:rsidTr="00DE0F66">
      <w:trPr>
        <w:cantSplit/>
        <w:trHeight w:hRule="exact" w:val="738"/>
        <w:jc w:val="center"/>
      </w:trPr>
      <w:tc>
        <w:tcPr>
          <w:tcW w:w="5533" w:type="dxa"/>
        </w:tcPr>
        <w:p w14:paraId="13D3B788" w14:textId="77777777" w:rsidR="008B1AF7" w:rsidRPr="00D11B53" w:rsidRDefault="008B1AF7" w:rsidP="00460353">
          <w:pPr>
            <w:pStyle w:val="Piedepgina"/>
            <w:spacing w:before="120" w:after="60"/>
            <w:rPr>
              <w:rStyle w:val="Nmerodepgina"/>
              <w:snapToGrid w:val="0"/>
              <w:sz w:val="18"/>
              <w:lang w:eastAsia="en-US"/>
            </w:rPr>
          </w:pPr>
          <w:r>
            <w:rPr>
              <w:rStyle w:val="Nmerodepgina"/>
              <w:snapToGrid w:val="0"/>
              <w:sz w:val="18"/>
              <w:lang w:eastAsia="en-US"/>
            </w:rPr>
            <w:t>v1.0 – Feb.2019</w:t>
          </w:r>
        </w:p>
      </w:tc>
      <w:tc>
        <w:tcPr>
          <w:tcW w:w="4346" w:type="dxa"/>
        </w:tcPr>
        <w:p w14:paraId="3C349FEB" w14:textId="000CF657" w:rsidR="008B1AF7" w:rsidRDefault="008B1AF7" w:rsidP="00071160">
          <w:pPr>
            <w:pStyle w:val="Piedepgina"/>
            <w:spacing w:before="120" w:after="60"/>
            <w:jc w:val="right"/>
            <w:rPr>
              <w:rStyle w:val="Nmerodepgina"/>
              <w:i/>
              <w:snapToGrid w:val="0"/>
              <w:sz w:val="18"/>
              <w:lang w:eastAsia="en-US"/>
            </w:rPr>
          </w:pP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Página 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begin"/>
          </w:r>
          <w:r>
            <w:rPr>
              <w:rStyle w:val="Nmerodepgina"/>
              <w:i/>
              <w:snapToGrid w:val="0"/>
              <w:sz w:val="18"/>
              <w:lang w:eastAsia="en-US"/>
            </w:rPr>
            <w:instrText xml:space="preserve"> PAGE </w:instrTex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separate"/>
          </w:r>
          <w:r w:rsidR="00587DF6">
            <w:rPr>
              <w:rStyle w:val="Nmerodepgina"/>
              <w:i/>
              <w:noProof/>
              <w:snapToGrid w:val="0"/>
              <w:sz w:val="18"/>
              <w:lang w:eastAsia="en-US"/>
            </w:rPr>
            <w:t>1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end"/>
          </w: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 de </w:t>
          </w:r>
          <w:r>
            <w:rPr>
              <w:rStyle w:val="Nmerodepgina"/>
              <w:i/>
              <w:sz w:val="18"/>
            </w:rPr>
            <w:fldChar w:fldCharType="begin"/>
          </w:r>
          <w:r>
            <w:rPr>
              <w:rStyle w:val="Nmerodepgina"/>
              <w:i/>
              <w:sz w:val="18"/>
            </w:rPr>
            <w:instrText xml:space="preserve"> NUMPAGES </w:instrText>
          </w:r>
          <w:r>
            <w:rPr>
              <w:rStyle w:val="Nmerodepgina"/>
              <w:i/>
              <w:sz w:val="18"/>
            </w:rPr>
            <w:fldChar w:fldCharType="separate"/>
          </w:r>
          <w:r w:rsidR="00587DF6">
            <w:rPr>
              <w:rStyle w:val="Nmerodepgina"/>
              <w:i/>
              <w:noProof/>
              <w:sz w:val="18"/>
            </w:rPr>
            <w:t>17</w:t>
          </w:r>
          <w:r>
            <w:rPr>
              <w:rStyle w:val="Nmerodepgina"/>
              <w:i/>
              <w:sz w:val="18"/>
            </w:rPr>
            <w:fldChar w:fldCharType="end"/>
          </w:r>
        </w:p>
      </w:tc>
    </w:tr>
  </w:tbl>
  <w:p w14:paraId="5BCDE3EB" w14:textId="77777777" w:rsidR="008B1AF7" w:rsidRDefault="008B1AF7">
    <w:pPr>
      <w:pStyle w:val="Piedepgina"/>
      <w:rPr>
        <w:sz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5533"/>
      <w:gridCol w:w="4346"/>
    </w:tblGrid>
    <w:tr w:rsidR="008B1AF7" w14:paraId="7C670E2E" w14:textId="77777777" w:rsidTr="00DE0F66">
      <w:trPr>
        <w:cantSplit/>
        <w:trHeight w:hRule="exact" w:val="738"/>
        <w:jc w:val="center"/>
      </w:trPr>
      <w:tc>
        <w:tcPr>
          <w:tcW w:w="5533" w:type="dxa"/>
        </w:tcPr>
        <w:p w14:paraId="09599342" w14:textId="77777777" w:rsidR="008B1AF7" w:rsidRDefault="008B1AF7" w:rsidP="00460353">
          <w:pPr>
            <w:pStyle w:val="Piedepgina"/>
            <w:spacing w:before="120" w:after="60"/>
            <w:rPr>
              <w:rStyle w:val="Nmerodepgina"/>
              <w:snapToGrid w:val="0"/>
              <w:sz w:val="18"/>
              <w:lang w:eastAsia="en-US"/>
            </w:rPr>
          </w:pPr>
          <w:r>
            <w:rPr>
              <w:rStyle w:val="Nmerodepgina"/>
              <w:snapToGrid w:val="0"/>
              <w:sz w:val="18"/>
              <w:lang w:eastAsia="en-US"/>
            </w:rPr>
            <w:t>v1.0 – Feb.20</w:t>
          </w:r>
          <w:r w:rsidR="00AE5423">
            <w:rPr>
              <w:rStyle w:val="Nmerodepgina"/>
              <w:snapToGrid w:val="0"/>
              <w:sz w:val="18"/>
              <w:lang w:eastAsia="en-US"/>
            </w:rPr>
            <w:t>20</w:t>
          </w:r>
        </w:p>
        <w:p w14:paraId="616BD105" w14:textId="428BD43A" w:rsidR="00AE5423" w:rsidRPr="00D11B53" w:rsidRDefault="00AE5423" w:rsidP="00460353">
          <w:pPr>
            <w:pStyle w:val="Piedepgina"/>
            <w:spacing w:before="120" w:after="60"/>
            <w:rPr>
              <w:rStyle w:val="Nmerodepgina"/>
              <w:snapToGrid w:val="0"/>
              <w:sz w:val="18"/>
              <w:lang w:eastAsia="en-US"/>
            </w:rPr>
          </w:pPr>
        </w:p>
      </w:tc>
      <w:tc>
        <w:tcPr>
          <w:tcW w:w="4346" w:type="dxa"/>
        </w:tcPr>
        <w:p w14:paraId="003E9858" w14:textId="1F0EA2E4" w:rsidR="008B1AF7" w:rsidRDefault="008B1AF7" w:rsidP="00071160">
          <w:pPr>
            <w:pStyle w:val="Piedepgina"/>
            <w:spacing w:before="120" w:after="60"/>
            <w:jc w:val="right"/>
            <w:rPr>
              <w:rStyle w:val="Nmerodepgina"/>
              <w:i/>
              <w:snapToGrid w:val="0"/>
              <w:sz w:val="18"/>
              <w:lang w:eastAsia="en-US"/>
            </w:rPr>
          </w:pP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Página 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begin"/>
          </w:r>
          <w:r>
            <w:rPr>
              <w:rStyle w:val="Nmerodepgina"/>
              <w:i/>
              <w:snapToGrid w:val="0"/>
              <w:sz w:val="18"/>
              <w:lang w:eastAsia="en-US"/>
            </w:rPr>
            <w:instrText xml:space="preserve"> PAGE </w:instrTex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separate"/>
          </w:r>
          <w:r w:rsidR="00587DF6">
            <w:rPr>
              <w:rStyle w:val="Nmerodepgina"/>
              <w:i/>
              <w:noProof/>
              <w:snapToGrid w:val="0"/>
              <w:sz w:val="18"/>
              <w:lang w:eastAsia="en-US"/>
            </w:rPr>
            <w:t>4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end"/>
          </w: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 de </w:t>
          </w:r>
          <w:r>
            <w:rPr>
              <w:rStyle w:val="Nmerodepgina"/>
              <w:i/>
              <w:sz w:val="18"/>
            </w:rPr>
            <w:fldChar w:fldCharType="begin"/>
          </w:r>
          <w:r>
            <w:rPr>
              <w:rStyle w:val="Nmerodepgina"/>
              <w:i/>
              <w:sz w:val="18"/>
            </w:rPr>
            <w:instrText xml:space="preserve"> NUMPAGES </w:instrText>
          </w:r>
          <w:r>
            <w:rPr>
              <w:rStyle w:val="Nmerodepgina"/>
              <w:i/>
              <w:sz w:val="18"/>
            </w:rPr>
            <w:fldChar w:fldCharType="separate"/>
          </w:r>
          <w:r w:rsidR="00587DF6">
            <w:rPr>
              <w:rStyle w:val="Nmerodepgina"/>
              <w:i/>
              <w:noProof/>
              <w:sz w:val="18"/>
            </w:rPr>
            <w:t>17</w:t>
          </w:r>
          <w:r>
            <w:rPr>
              <w:rStyle w:val="Nmerodepgina"/>
              <w:i/>
              <w:sz w:val="18"/>
            </w:rPr>
            <w:fldChar w:fldCharType="end"/>
          </w:r>
        </w:p>
      </w:tc>
    </w:tr>
  </w:tbl>
  <w:p w14:paraId="1897ECFB" w14:textId="77777777" w:rsidR="008B1AF7" w:rsidRDefault="008B1AF7">
    <w:pPr>
      <w:pStyle w:val="Piedepgina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A8A7B6" w14:textId="77777777" w:rsidR="00AC27AC" w:rsidRDefault="00AC27AC">
      <w:r>
        <w:separator/>
      </w:r>
    </w:p>
  </w:footnote>
  <w:footnote w:type="continuationSeparator" w:id="0">
    <w:p w14:paraId="089F0FFB" w14:textId="77777777" w:rsidR="00AC27AC" w:rsidRDefault="00AC2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780"/>
      <w:gridCol w:w="7426"/>
    </w:tblGrid>
    <w:tr w:rsidR="008B1AF7" w14:paraId="71FB726F" w14:textId="77777777" w:rsidTr="00DE0F66">
      <w:trPr>
        <w:cantSplit/>
        <w:trHeight w:val="703"/>
      </w:trPr>
      <w:tc>
        <w:tcPr>
          <w:tcW w:w="2780" w:type="dxa"/>
        </w:tcPr>
        <w:p w14:paraId="4C86AC4F" w14:textId="77777777" w:rsidR="008B1AF7" w:rsidRDefault="008B1AF7">
          <w:pPr>
            <w:pStyle w:val="Encabezado"/>
          </w:pPr>
          <w:r w:rsidRPr="00382DF2">
            <w:rPr>
              <w:noProof/>
              <w:lang w:val="es-PE" w:eastAsia="es-PE"/>
            </w:rPr>
            <w:drawing>
              <wp:inline distT="0" distB="0" distL="0" distR="0" wp14:anchorId="11AD815B" wp14:editId="48484A3D">
                <wp:extent cx="1576070" cy="398145"/>
                <wp:effectExtent l="0" t="0" r="5080" b="1905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6070" cy="398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26" w:type="dxa"/>
          <w:vAlign w:val="center"/>
        </w:tcPr>
        <w:p w14:paraId="658D1F6C" w14:textId="77777777" w:rsidR="008B1AF7" w:rsidRPr="00DE0F66" w:rsidRDefault="008B1AF7" w:rsidP="007D23EA">
          <w:pPr>
            <w:pStyle w:val="Encabezado"/>
            <w:jc w:val="right"/>
            <w:rPr>
              <w:rFonts w:ascii="Arial" w:hAnsi="Arial"/>
              <w:sz w:val="24"/>
            </w:rPr>
          </w:pPr>
          <w:r w:rsidRPr="00DE0F66">
            <w:rPr>
              <w:rFonts w:ascii="Arial" w:hAnsi="Arial"/>
              <w:sz w:val="24"/>
            </w:rPr>
            <w:t>T907 - Evidencia de Pruebas</w:t>
          </w:r>
        </w:p>
      </w:tc>
    </w:tr>
  </w:tbl>
  <w:p w14:paraId="5662045C" w14:textId="77777777" w:rsidR="008B1AF7" w:rsidRDefault="008B1A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780"/>
      <w:gridCol w:w="7426"/>
    </w:tblGrid>
    <w:tr w:rsidR="008B1AF7" w14:paraId="621509A8" w14:textId="77777777" w:rsidTr="00DE0F66">
      <w:trPr>
        <w:cantSplit/>
        <w:trHeight w:val="703"/>
      </w:trPr>
      <w:tc>
        <w:tcPr>
          <w:tcW w:w="2780" w:type="dxa"/>
        </w:tcPr>
        <w:p w14:paraId="1C2762D4" w14:textId="77777777" w:rsidR="008B1AF7" w:rsidRDefault="008B1AF7">
          <w:pPr>
            <w:pStyle w:val="Encabezado"/>
          </w:pPr>
          <w:r w:rsidRPr="00382DF2">
            <w:rPr>
              <w:noProof/>
              <w:lang w:val="es-PE" w:eastAsia="es-PE"/>
            </w:rPr>
            <w:drawing>
              <wp:inline distT="0" distB="0" distL="0" distR="0" wp14:anchorId="4215BDC5" wp14:editId="571E0BB4">
                <wp:extent cx="1576070" cy="398145"/>
                <wp:effectExtent l="0" t="0" r="5080" b="190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6070" cy="398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26" w:type="dxa"/>
          <w:vAlign w:val="center"/>
        </w:tcPr>
        <w:p w14:paraId="2E071DF5" w14:textId="77777777" w:rsidR="008B1AF7" w:rsidRPr="00DE0F66" w:rsidRDefault="008B1AF7" w:rsidP="007D23EA">
          <w:pPr>
            <w:pStyle w:val="Encabezado"/>
            <w:jc w:val="right"/>
            <w:rPr>
              <w:rFonts w:ascii="Arial" w:hAnsi="Arial"/>
              <w:sz w:val="24"/>
            </w:rPr>
          </w:pPr>
          <w:r w:rsidRPr="00DE0F66">
            <w:rPr>
              <w:rFonts w:ascii="Arial" w:hAnsi="Arial"/>
              <w:sz w:val="24"/>
            </w:rPr>
            <w:t>T907 - Evidencia de Pruebas</w:t>
          </w:r>
        </w:p>
      </w:tc>
    </w:tr>
  </w:tbl>
  <w:p w14:paraId="5C206113" w14:textId="77777777" w:rsidR="008B1AF7" w:rsidRDefault="008B1A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A4A3F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66"/>
    <w:rsid w:val="00021A9E"/>
    <w:rsid w:val="0006004E"/>
    <w:rsid w:val="00070C6E"/>
    <w:rsid w:val="00071160"/>
    <w:rsid w:val="00072F17"/>
    <w:rsid w:val="000A4AB9"/>
    <w:rsid w:val="000B7DAC"/>
    <w:rsid w:val="000D6246"/>
    <w:rsid w:val="000E172F"/>
    <w:rsid w:val="00101B64"/>
    <w:rsid w:val="00102011"/>
    <w:rsid w:val="0011482B"/>
    <w:rsid w:val="00122CD8"/>
    <w:rsid w:val="001677E3"/>
    <w:rsid w:val="001841EF"/>
    <w:rsid w:val="0019547A"/>
    <w:rsid w:val="00197884"/>
    <w:rsid w:val="001A3EEB"/>
    <w:rsid w:val="001A4161"/>
    <w:rsid w:val="001B46C3"/>
    <w:rsid w:val="001D001C"/>
    <w:rsid w:val="001F16B2"/>
    <w:rsid w:val="001F23D2"/>
    <w:rsid w:val="00274C20"/>
    <w:rsid w:val="002A0C41"/>
    <w:rsid w:val="002B6E0B"/>
    <w:rsid w:val="002C53EB"/>
    <w:rsid w:val="002D5E89"/>
    <w:rsid w:val="002E5CFB"/>
    <w:rsid w:val="002F225A"/>
    <w:rsid w:val="00303BF3"/>
    <w:rsid w:val="00311822"/>
    <w:rsid w:val="00314AA4"/>
    <w:rsid w:val="00320767"/>
    <w:rsid w:val="00343EB6"/>
    <w:rsid w:val="0034577B"/>
    <w:rsid w:val="003524DF"/>
    <w:rsid w:val="00356D6B"/>
    <w:rsid w:val="00377482"/>
    <w:rsid w:val="003848FA"/>
    <w:rsid w:val="003A310C"/>
    <w:rsid w:val="003A432E"/>
    <w:rsid w:val="003B0837"/>
    <w:rsid w:val="003F2F0B"/>
    <w:rsid w:val="003F576C"/>
    <w:rsid w:val="004009A9"/>
    <w:rsid w:val="00400C14"/>
    <w:rsid w:val="004431DE"/>
    <w:rsid w:val="00450BEB"/>
    <w:rsid w:val="00460353"/>
    <w:rsid w:val="00464C75"/>
    <w:rsid w:val="00470248"/>
    <w:rsid w:val="00476E8F"/>
    <w:rsid w:val="0049716F"/>
    <w:rsid w:val="004A101C"/>
    <w:rsid w:val="004B56F2"/>
    <w:rsid w:val="004D6F50"/>
    <w:rsid w:val="004D700D"/>
    <w:rsid w:val="004E2BC9"/>
    <w:rsid w:val="004E3A1B"/>
    <w:rsid w:val="004F4255"/>
    <w:rsid w:val="005047C2"/>
    <w:rsid w:val="005051FD"/>
    <w:rsid w:val="00507FC3"/>
    <w:rsid w:val="0051097B"/>
    <w:rsid w:val="00525657"/>
    <w:rsid w:val="00533BA6"/>
    <w:rsid w:val="00554C3A"/>
    <w:rsid w:val="00562FA9"/>
    <w:rsid w:val="00577F72"/>
    <w:rsid w:val="005871CC"/>
    <w:rsid w:val="00587DF6"/>
    <w:rsid w:val="005D5A96"/>
    <w:rsid w:val="005E0F49"/>
    <w:rsid w:val="00625C56"/>
    <w:rsid w:val="006351DF"/>
    <w:rsid w:val="00636137"/>
    <w:rsid w:val="006373D2"/>
    <w:rsid w:val="0064504D"/>
    <w:rsid w:val="00645464"/>
    <w:rsid w:val="00652B5C"/>
    <w:rsid w:val="00663FC3"/>
    <w:rsid w:val="00664799"/>
    <w:rsid w:val="006659DD"/>
    <w:rsid w:val="0067196C"/>
    <w:rsid w:val="00680D6D"/>
    <w:rsid w:val="0068370A"/>
    <w:rsid w:val="00685D83"/>
    <w:rsid w:val="006B27ED"/>
    <w:rsid w:val="006D6580"/>
    <w:rsid w:val="006E0E59"/>
    <w:rsid w:val="007422CE"/>
    <w:rsid w:val="007823FE"/>
    <w:rsid w:val="0079211F"/>
    <w:rsid w:val="007A795B"/>
    <w:rsid w:val="007B2E08"/>
    <w:rsid w:val="007B3459"/>
    <w:rsid w:val="007C1EFF"/>
    <w:rsid w:val="007C4625"/>
    <w:rsid w:val="007C65D4"/>
    <w:rsid w:val="007D23EA"/>
    <w:rsid w:val="00855D2A"/>
    <w:rsid w:val="008579AA"/>
    <w:rsid w:val="00857A72"/>
    <w:rsid w:val="00872101"/>
    <w:rsid w:val="00882C7C"/>
    <w:rsid w:val="00892442"/>
    <w:rsid w:val="008B1AF7"/>
    <w:rsid w:val="008C65F6"/>
    <w:rsid w:val="008E0F3C"/>
    <w:rsid w:val="008F07D2"/>
    <w:rsid w:val="00901140"/>
    <w:rsid w:val="00901C6F"/>
    <w:rsid w:val="0094270B"/>
    <w:rsid w:val="00943BE4"/>
    <w:rsid w:val="0095138D"/>
    <w:rsid w:val="00970E66"/>
    <w:rsid w:val="009B17DE"/>
    <w:rsid w:val="009D4476"/>
    <w:rsid w:val="00A134B3"/>
    <w:rsid w:val="00A1623F"/>
    <w:rsid w:val="00A428DC"/>
    <w:rsid w:val="00A54DB3"/>
    <w:rsid w:val="00A5749B"/>
    <w:rsid w:val="00A645B8"/>
    <w:rsid w:val="00A71304"/>
    <w:rsid w:val="00A8269B"/>
    <w:rsid w:val="00A90E84"/>
    <w:rsid w:val="00A92294"/>
    <w:rsid w:val="00AB5339"/>
    <w:rsid w:val="00AC27AC"/>
    <w:rsid w:val="00AC78FD"/>
    <w:rsid w:val="00AD1190"/>
    <w:rsid w:val="00AE5423"/>
    <w:rsid w:val="00B53CA0"/>
    <w:rsid w:val="00B62111"/>
    <w:rsid w:val="00B86A0F"/>
    <w:rsid w:val="00B90688"/>
    <w:rsid w:val="00B94892"/>
    <w:rsid w:val="00BA3895"/>
    <w:rsid w:val="00BC01DB"/>
    <w:rsid w:val="00BC5CD0"/>
    <w:rsid w:val="00BD3886"/>
    <w:rsid w:val="00C054D7"/>
    <w:rsid w:val="00C20967"/>
    <w:rsid w:val="00C316CC"/>
    <w:rsid w:val="00C43E00"/>
    <w:rsid w:val="00C50D67"/>
    <w:rsid w:val="00C57FF5"/>
    <w:rsid w:val="00CA4CD6"/>
    <w:rsid w:val="00CA643F"/>
    <w:rsid w:val="00CB467E"/>
    <w:rsid w:val="00CC3D6E"/>
    <w:rsid w:val="00CC4918"/>
    <w:rsid w:val="00CC4E35"/>
    <w:rsid w:val="00CC74DD"/>
    <w:rsid w:val="00D04E98"/>
    <w:rsid w:val="00D05A5E"/>
    <w:rsid w:val="00D32171"/>
    <w:rsid w:val="00D61DE6"/>
    <w:rsid w:val="00D81E35"/>
    <w:rsid w:val="00D90BE1"/>
    <w:rsid w:val="00DD66BC"/>
    <w:rsid w:val="00DD7F92"/>
    <w:rsid w:val="00DE0F66"/>
    <w:rsid w:val="00E0388B"/>
    <w:rsid w:val="00E0764C"/>
    <w:rsid w:val="00E17317"/>
    <w:rsid w:val="00E3716E"/>
    <w:rsid w:val="00E433D4"/>
    <w:rsid w:val="00E6245B"/>
    <w:rsid w:val="00E66CEB"/>
    <w:rsid w:val="00E71AB4"/>
    <w:rsid w:val="00E773E7"/>
    <w:rsid w:val="00E833EC"/>
    <w:rsid w:val="00E95A28"/>
    <w:rsid w:val="00EB171B"/>
    <w:rsid w:val="00EC0EF8"/>
    <w:rsid w:val="00EC2128"/>
    <w:rsid w:val="00EC3A75"/>
    <w:rsid w:val="00ED6E1C"/>
    <w:rsid w:val="00EF4EBE"/>
    <w:rsid w:val="00F0155A"/>
    <w:rsid w:val="00F10177"/>
    <w:rsid w:val="00F11316"/>
    <w:rsid w:val="00F16BEB"/>
    <w:rsid w:val="00F371D3"/>
    <w:rsid w:val="00F74E6D"/>
    <w:rsid w:val="00F853C7"/>
    <w:rsid w:val="00F917CA"/>
    <w:rsid w:val="00F93C21"/>
    <w:rsid w:val="00FA74A1"/>
    <w:rsid w:val="00FD4B6A"/>
    <w:rsid w:val="00FD64D2"/>
    <w:rsid w:val="00FF3B59"/>
    <w:rsid w:val="00FF43E1"/>
    <w:rsid w:val="00FF47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A5021B9"/>
  <w15:docId w15:val="{F83A5581-B5DF-4F51-9393-319B5778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76C"/>
    <w:rPr>
      <w:lang w:val="es-ES" w:eastAsia="es-ES"/>
    </w:rPr>
  </w:style>
  <w:style w:type="paragraph" w:styleId="Ttulo1">
    <w:name w:val="heading 1"/>
    <w:basedOn w:val="Normal"/>
    <w:next w:val="Normal"/>
    <w:qFormat/>
    <w:rsid w:val="003F576C"/>
    <w:pPr>
      <w:keepNext/>
      <w:outlineLvl w:val="0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F576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3F576C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nhideWhenUsed/>
    <w:rsid w:val="003F576C"/>
    <w:pPr>
      <w:spacing w:before="100" w:beforeAutospacing="1" w:after="119"/>
    </w:pPr>
    <w:rPr>
      <w:sz w:val="24"/>
      <w:szCs w:val="24"/>
      <w:lang w:val="es-MX" w:eastAsia="es-MX"/>
    </w:rPr>
  </w:style>
  <w:style w:type="character" w:customStyle="1" w:styleId="EncabezadoCar">
    <w:name w:val="Encabezado Car"/>
    <w:link w:val="Encabezado"/>
    <w:rsid w:val="00872101"/>
    <w:rPr>
      <w:lang w:val="es-ES" w:eastAsia="es-ES"/>
    </w:rPr>
  </w:style>
  <w:style w:type="character" w:styleId="Nmerodepgina">
    <w:name w:val="page number"/>
    <w:basedOn w:val="Fuentedeprrafopredeter"/>
    <w:rsid w:val="00872101"/>
  </w:style>
  <w:style w:type="character" w:styleId="Textodelmarcadordeposicin">
    <w:name w:val="Placeholder Text"/>
    <w:basedOn w:val="Fuentedeprrafopredeter"/>
    <w:uiPriority w:val="99"/>
    <w:semiHidden/>
    <w:rsid w:val="00400C14"/>
    <w:rPr>
      <w:color w:val="808080"/>
    </w:rPr>
  </w:style>
  <w:style w:type="paragraph" w:styleId="Textodeglobo">
    <w:name w:val="Balloon Text"/>
    <w:basedOn w:val="Normal"/>
    <w:link w:val="TextodegloboCar"/>
    <w:rsid w:val="00400C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00C14"/>
    <w:rPr>
      <w:rFonts w:ascii="Tahoma" w:hAnsi="Tahoma" w:cs="Tahoma"/>
      <w:sz w:val="16"/>
      <w:szCs w:val="16"/>
      <w:lang w:val="es-ES" w:eastAsia="es-ES"/>
    </w:rPr>
  </w:style>
  <w:style w:type="character" w:customStyle="1" w:styleId="Estilo1">
    <w:name w:val="Estilo1"/>
    <w:basedOn w:val="Fuentedeprrafopredeter"/>
    <w:rsid w:val="00400C14"/>
    <w:rPr>
      <w:b/>
    </w:rPr>
  </w:style>
  <w:style w:type="character" w:customStyle="1" w:styleId="Estilo2">
    <w:name w:val="Estilo2"/>
    <w:basedOn w:val="Fuentedeprrafopredeter"/>
    <w:rsid w:val="00400C14"/>
    <w:rPr>
      <w:b/>
      <w:sz w:val="28"/>
    </w:rPr>
  </w:style>
  <w:style w:type="character" w:customStyle="1" w:styleId="Estilo3">
    <w:name w:val="Estilo3"/>
    <w:basedOn w:val="Fuentedeprrafopredeter"/>
    <w:rsid w:val="00400C14"/>
    <w:rPr>
      <w:b/>
      <w:sz w:val="24"/>
    </w:rPr>
  </w:style>
  <w:style w:type="character" w:customStyle="1" w:styleId="Estilo4">
    <w:name w:val="Estilo4"/>
    <w:basedOn w:val="Fuentedeprrafopredeter"/>
    <w:rsid w:val="00400C14"/>
    <w:rPr>
      <w:b/>
    </w:rPr>
  </w:style>
  <w:style w:type="paragraph" w:styleId="Prrafodelista">
    <w:name w:val="List Paragraph"/>
    <w:basedOn w:val="Normal"/>
    <w:uiPriority w:val="34"/>
    <w:qFormat/>
    <w:rsid w:val="005871CC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rsid w:val="00DE0F66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Carlos\Documents\BBVA\CPA%20LEAN\T907%20Evidencia%20de%20Pruebas%20Calidad%20V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04FCEFFCC634422B3855C29DAA19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F3DB0-770B-4B5B-873C-170E7FADA91A}"/>
      </w:docPartPr>
      <w:docPartBody>
        <w:p w:rsidR="00BA5452" w:rsidRDefault="009C407A">
          <w:pPr>
            <w:pStyle w:val="A04FCEFFCC634422B3855C29DAA19235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13E2899D96B4453AC79D02CF3295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4953-2450-40ED-A2C4-919887EBD5F8}"/>
      </w:docPartPr>
      <w:docPartBody>
        <w:p w:rsidR="00BA5452" w:rsidRDefault="009C407A">
          <w:pPr>
            <w:pStyle w:val="B13E2899D96B4453AC79D02CF329532A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277617AEE824EDA8324F9164CB26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8A7DB-1A5B-4241-A706-A824A769C347}"/>
      </w:docPartPr>
      <w:docPartBody>
        <w:p w:rsidR="00BA5452" w:rsidRDefault="005F21C7" w:rsidP="005F21C7">
          <w:pPr>
            <w:pStyle w:val="3277617AEE824EDA8324F9164CB2653E"/>
          </w:pPr>
          <w:r w:rsidRPr="0097158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4FD76D164E0486A9C4BBFBE434E9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B926E-6ECE-440E-A69A-4671215F084E}"/>
      </w:docPartPr>
      <w:docPartBody>
        <w:p w:rsidR="00BA5452" w:rsidRDefault="005F21C7" w:rsidP="005F21C7">
          <w:pPr>
            <w:pStyle w:val="D4FD76D164E0486A9C4BBFBE434E9EF3"/>
          </w:pPr>
          <w:r w:rsidRPr="0097158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EA2295764B348DD8BD1AB56C6C06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40DE4-DFB7-42D7-AEDE-C1B756832E16}"/>
      </w:docPartPr>
      <w:docPartBody>
        <w:p w:rsidR="00BA5452" w:rsidRDefault="00036EDD" w:rsidP="00036EDD">
          <w:pPr>
            <w:pStyle w:val="4EA2295764B348DD8BD1AB56C6C06FE94"/>
          </w:pPr>
          <w:r w:rsidRPr="00DE0F66">
            <w:rPr>
              <w:rStyle w:val="Estilo2"/>
              <w:rFonts w:ascii="Arial" w:hAnsi="Arial" w:cs="Arial"/>
              <w:color w:val="BFBFBF" w:themeColor="background1" w:themeShade="BF"/>
            </w:rPr>
            <w:t>Elegir elemento</w:t>
          </w:r>
        </w:p>
      </w:docPartBody>
    </w:docPart>
    <w:docPart>
      <w:docPartPr>
        <w:name w:val="F6E96B9BD1A44D3FA0E27C7D6B137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85FEB-5705-42C2-81B3-57047288CC5F}"/>
      </w:docPartPr>
      <w:docPartBody>
        <w:p w:rsidR="00BA5452" w:rsidRDefault="005F21C7" w:rsidP="005F21C7">
          <w:pPr>
            <w:pStyle w:val="F6E96B9BD1A44D3FA0E27C7D6B13716D"/>
          </w:pPr>
          <w:r w:rsidRPr="005D3802">
            <w:rPr>
              <w:rStyle w:val="Estilo2"/>
              <w:rFonts w:ascii="Arial" w:hAnsi="Arial" w:cs="Arial"/>
            </w:rPr>
            <w:t>Haga clic aquí para escribir texto.</w:t>
          </w:r>
        </w:p>
      </w:docPartBody>
    </w:docPart>
    <w:docPart>
      <w:docPartPr>
        <w:name w:val="0E7BA03775B441179BA21B92FCBB4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05E38-8D83-4909-B88C-BF014505D064}"/>
      </w:docPartPr>
      <w:docPartBody>
        <w:p w:rsidR="00BA5452" w:rsidRDefault="00036EDD" w:rsidP="00036EDD">
          <w:pPr>
            <w:pStyle w:val="0E7BA03775B441179BA21B92FCBB4AD04"/>
          </w:pPr>
          <w:r w:rsidRPr="00DE0F66">
            <w:rPr>
              <w:rStyle w:val="Estilo2"/>
              <w:rFonts w:ascii="Arial" w:hAnsi="Arial" w:cs="Arial"/>
              <w:color w:val="BFBFBF" w:themeColor="background1" w:themeShade="BF"/>
            </w:rPr>
            <w:t>Ingresar fecha</w:t>
          </w:r>
        </w:p>
      </w:docPartBody>
    </w:docPart>
    <w:docPart>
      <w:docPartPr>
        <w:name w:val="5AD1CFAA81E241EBA54CC2A52B755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03423-2F33-4354-9207-B4099CC42425}"/>
      </w:docPartPr>
      <w:docPartBody>
        <w:p w:rsidR="00BA5452" w:rsidRDefault="005F21C7" w:rsidP="005F21C7">
          <w:pPr>
            <w:pStyle w:val="5AD1CFAA81E241EBA54CC2A52B755B54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939B6C6F5CD4D8BA47C1392CD9FE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6EA3E-E5F3-4CBD-B794-E37293527B49}"/>
      </w:docPartPr>
      <w:docPartBody>
        <w:p w:rsidR="00BA5452" w:rsidRDefault="005F21C7" w:rsidP="005F21C7">
          <w:pPr>
            <w:pStyle w:val="4939B6C6F5CD4D8BA47C1392CD9FEF0A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A0AE5BAA1A643A598E26BB8B5108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ACBC8-5A55-4891-8748-97ABA67BBBC4}"/>
      </w:docPartPr>
      <w:docPartBody>
        <w:p w:rsidR="00B8032D" w:rsidRDefault="00DC1D10" w:rsidP="00DC1D10">
          <w:pPr>
            <w:pStyle w:val="1A0AE5BAA1A643A598E26BB8B51086A1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9350D89C50E426F8F44460808427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48AEC-5500-4919-9C91-3AB88B67B656}"/>
      </w:docPartPr>
      <w:docPartBody>
        <w:p w:rsidR="00B8032D" w:rsidRDefault="00DC1D10" w:rsidP="00DC1D10">
          <w:pPr>
            <w:pStyle w:val="69350D89C50E426F8F44460808427CCA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3266D88C8114F24A91B5775FBB07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50A98-E186-458C-869B-053C99CFA32C}"/>
      </w:docPartPr>
      <w:docPartBody>
        <w:p w:rsidR="00B8032D" w:rsidRDefault="00DC1D10" w:rsidP="00DC1D10">
          <w:pPr>
            <w:pStyle w:val="43266D88C8114F24A91B5775FBB07834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1C20410DA3F4838BA486AD6C412D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0B2A3-2C98-4771-9E35-04121AF212B9}"/>
      </w:docPartPr>
      <w:docPartBody>
        <w:p w:rsidR="00B8032D" w:rsidRDefault="00DC1D10" w:rsidP="00DC1D10">
          <w:pPr>
            <w:pStyle w:val="11C20410DA3F4838BA486AD6C412D9BE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5D7A3DA22EF4FC9A985D6A2786BC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3FDFE-85C4-48F1-81D3-E17D6C78B8AB}"/>
      </w:docPartPr>
      <w:docPartBody>
        <w:p w:rsidR="00B8032D" w:rsidRDefault="00DC1D10" w:rsidP="00DC1D10">
          <w:pPr>
            <w:pStyle w:val="D5D7A3DA22EF4FC9A985D6A2786BCFDA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919D69A580847398A3D22CF937DF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E7DCA-48B9-437B-A5F4-B378981B08D3}"/>
      </w:docPartPr>
      <w:docPartBody>
        <w:p w:rsidR="00B8032D" w:rsidRDefault="00DC1D10" w:rsidP="00DC1D10">
          <w:pPr>
            <w:pStyle w:val="9919D69A580847398A3D22CF937DF910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B4380EAAA6342CCA7A1209F15BEA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CBE35-FA34-4596-B480-2B53FF4ECD72}"/>
      </w:docPartPr>
      <w:docPartBody>
        <w:p w:rsidR="00B8032D" w:rsidRDefault="00DC1D10" w:rsidP="00DC1D10">
          <w:pPr>
            <w:pStyle w:val="9B4380EAAA6342CCA7A1209F15BEA32D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803024A50D84E8E8B7052CE33517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E14C5-BBD0-45E0-90AB-FC28D7619D15}"/>
      </w:docPartPr>
      <w:docPartBody>
        <w:p w:rsidR="00B8032D" w:rsidRDefault="00DC1D10" w:rsidP="00DC1D10">
          <w:pPr>
            <w:pStyle w:val="F803024A50D84E8E8B7052CE335173A2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22C9D0F155443CE83DB47C84DAB3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9D44D-8F84-4497-8FD7-898D31984C40}"/>
      </w:docPartPr>
      <w:docPartBody>
        <w:p w:rsidR="00B8032D" w:rsidRDefault="00DC1D10" w:rsidP="00DC1D10">
          <w:pPr>
            <w:pStyle w:val="922C9D0F155443CE83DB47C84DAB3797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CF13723D4E84A9FBF36C9FF39357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B6544-826F-467E-91BB-6A5BB22A644B}"/>
      </w:docPartPr>
      <w:docPartBody>
        <w:p w:rsidR="00B8032D" w:rsidRDefault="00DC1D10" w:rsidP="00DC1D10">
          <w:pPr>
            <w:pStyle w:val="3CF13723D4E84A9FBF36C9FF39357267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94D60430F264F71991B64EEC516A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0869F-3B5F-42E4-872C-DF23FE652C67}"/>
      </w:docPartPr>
      <w:docPartBody>
        <w:p w:rsidR="00B8032D" w:rsidRDefault="00DC1D10" w:rsidP="00DC1D10">
          <w:pPr>
            <w:pStyle w:val="494D60430F264F71991B64EEC516AD78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6F2B030FAAD4A5BAF232508FA0E3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72F6D-B116-4834-955F-2343E69C0B64}"/>
      </w:docPartPr>
      <w:docPartBody>
        <w:p w:rsidR="00B8032D" w:rsidRDefault="00DC1D10" w:rsidP="00DC1D10">
          <w:pPr>
            <w:pStyle w:val="46F2B030FAAD4A5BAF232508FA0E3644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B093420B3B94FD589B3220C17D93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71C3B-9067-4714-AF37-82CDCF65B068}"/>
      </w:docPartPr>
      <w:docPartBody>
        <w:p w:rsidR="00B8032D" w:rsidRDefault="00DC1D10" w:rsidP="00DC1D10">
          <w:pPr>
            <w:pStyle w:val="2B093420B3B94FD589B3220C17D93B1F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8E636E21ABD458ABD05F3F1C8C31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147D9-24AD-4691-A889-24E691C02B2A}"/>
      </w:docPartPr>
      <w:docPartBody>
        <w:p w:rsidR="00B8032D" w:rsidRDefault="00DC1D10" w:rsidP="00DC1D10">
          <w:pPr>
            <w:pStyle w:val="58E636E21ABD458ABD05F3F1C8C31499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247FCF6D3304EC1B96E018293BEA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05283-81A7-48DE-918C-798D255B32AA}"/>
      </w:docPartPr>
      <w:docPartBody>
        <w:p w:rsidR="00B8032D" w:rsidRDefault="00DC1D10" w:rsidP="00DC1D10">
          <w:pPr>
            <w:pStyle w:val="C247FCF6D3304EC1B96E018293BEA0C2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6C2945DA47044168F1877E21FBDF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6ED81-4812-4115-8387-4A6E4EE05035}"/>
      </w:docPartPr>
      <w:docPartBody>
        <w:p w:rsidR="00B8032D" w:rsidRDefault="00DC1D10" w:rsidP="00DC1D10">
          <w:pPr>
            <w:pStyle w:val="06C2945DA47044168F1877E21FBDF43D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F4B958FD0564FB68E7F65FCE33AE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5894-1726-4233-AE18-DD7F0FB5329C}"/>
      </w:docPartPr>
      <w:docPartBody>
        <w:p w:rsidR="00F61D9F" w:rsidRDefault="00B8032D" w:rsidP="00B8032D">
          <w:pPr>
            <w:pStyle w:val="AF4B958FD0564FB68E7F65FCE33AE7E6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154FF2B1792497BA42804BC5DFEE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AC244-308E-463C-A336-51EE832686C7}"/>
      </w:docPartPr>
      <w:docPartBody>
        <w:p w:rsidR="00F61D9F" w:rsidRDefault="00B8032D" w:rsidP="00B8032D">
          <w:pPr>
            <w:pStyle w:val="1154FF2B1792497BA42804BC5DFEE24F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1A94BBEA1F44F3DB65901E1FCDF6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B5677-116D-4477-B6D0-255D5CBCCE65}"/>
      </w:docPartPr>
      <w:docPartBody>
        <w:p w:rsidR="00F61D9F" w:rsidRDefault="00B8032D" w:rsidP="00B8032D">
          <w:pPr>
            <w:pStyle w:val="11A94BBEA1F44F3DB65901E1FCDF637E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F1F502375F54A3ABBF27AA200644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B6C71-E78D-4DA7-8232-D51F67AAB8D0}"/>
      </w:docPartPr>
      <w:docPartBody>
        <w:p w:rsidR="00F61D9F" w:rsidRDefault="00B8032D" w:rsidP="00B8032D">
          <w:pPr>
            <w:pStyle w:val="4F1F502375F54A3ABBF27AA200644F93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2122BAB54EB42D9B79C9CE1A0B43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E7D34-EF64-43D0-9E60-5932D3856A1A}"/>
      </w:docPartPr>
      <w:docPartBody>
        <w:p w:rsidR="00F61D9F" w:rsidRDefault="00B8032D" w:rsidP="00B8032D">
          <w:pPr>
            <w:pStyle w:val="52122BAB54EB42D9B79C9CE1A0B43CDF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F3AA2BEE6C54E64B8B0EC0ABEDAE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423E7-46D4-44B1-91E0-29A1DB01CC52}"/>
      </w:docPartPr>
      <w:docPartBody>
        <w:p w:rsidR="00F61D9F" w:rsidRDefault="00B8032D" w:rsidP="00B8032D">
          <w:pPr>
            <w:pStyle w:val="1F3AA2BEE6C54E64B8B0EC0ABEDAE1A6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4C6EB49AB2747438078AC98A4B0D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828B5-D5D3-4390-B28A-170F50053A40}"/>
      </w:docPartPr>
      <w:docPartBody>
        <w:p w:rsidR="00F61D9F" w:rsidRDefault="00B8032D" w:rsidP="00B8032D">
          <w:pPr>
            <w:pStyle w:val="04C6EB49AB2747438078AC98A4B0D163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6CAB4E32D124757821B7C5A3FB71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94886-50C1-4C80-A12F-3A9FD5615737}"/>
      </w:docPartPr>
      <w:docPartBody>
        <w:p w:rsidR="00F61D9F" w:rsidRDefault="00B8032D" w:rsidP="00B8032D">
          <w:pPr>
            <w:pStyle w:val="86CAB4E32D124757821B7C5A3FB71DBC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BDA3F2475A34BD9A591158D2CF29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CB133-5A47-485C-BF5F-FC754B0FFDF3}"/>
      </w:docPartPr>
      <w:docPartBody>
        <w:p w:rsidR="00F61D9F" w:rsidRDefault="00B8032D" w:rsidP="00B8032D">
          <w:pPr>
            <w:pStyle w:val="FBDA3F2475A34BD9A591158D2CF29802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158C5322A9E4335A680C98DD11F0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1FD22-CCC6-4F4B-8EBF-6CECCFA63A51}"/>
      </w:docPartPr>
      <w:docPartBody>
        <w:p w:rsidR="00F61D9F" w:rsidRDefault="00B8032D" w:rsidP="00B8032D">
          <w:pPr>
            <w:pStyle w:val="D158C5322A9E4335A680C98DD11F03B3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90B70EF867B45F1989522E828912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2EEC3-2B9D-4D0B-9C02-0BEC7D5E7EEB}"/>
      </w:docPartPr>
      <w:docPartBody>
        <w:p w:rsidR="00F61D9F" w:rsidRDefault="00B8032D" w:rsidP="00B8032D">
          <w:pPr>
            <w:pStyle w:val="990B70EF867B45F1989522E82891260E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722942CDDAE4BB299665D400B484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2B6CE-58C1-461E-A141-2E3CF0ADB328}"/>
      </w:docPartPr>
      <w:docPartBody>
        <w:p w:rsidR="00F61D9F" w:rsidRDefault="00B8032D" w:rsidP="00B8032D">
          <w:pPr>
            <w:pStyle w:val="F722942CDDAE4BB299665D400B484AB3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21DD95B154F4D16B095956F0234C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02C17-67CD-473F-A96D-D370C2E06A3E}"/>
      </w:docPartPr>
      <w:docPartBody>
        <w:p w:rsidR="00F61D9F" w:rsidRDefault="00B8032D" w:rsidP="00B8032D">
          <w:pPr>
            <w:pStyle w:val="E21DD95B154F4D16B095956F0234C01E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7FBC72133DD40359326470FC3D92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4AE4D-272D-4C20-A462-A28E697B8A11}"/>
      </w:docPartPr>
      <w:docPartBody>
        <w:p w:rsidR="00F61D9F" w:rsidRDefault="00B8032D" w:rsidP="00B8032D">
          <w:pPr>
            <w:pStyle w:val="B7FBC72133DD40359326470FC3D920C5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D78EC82939044EFBC57F2EF98DF6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01C29-8B53-4873-B0E2-615CC93F6CEE}"/>
      </w:docPartPr>
      <w:docPartBody>
        <w:p w:rsidR="00F61D9F" w:rsidRDefault="00B8032D" w:rsidP="00B8032D">
          <w:pPr>
            <w:pStyle w:val="FD78EC82939044EFBC57F2EF98DF661B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0AEF458AB7042AF8C65ADB704E58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9B9BF-9063-4CBF-B4AD-1EDC0B28A481}"/>
      </w:docPartPr>
      <w:docPartBody>
        <w:p w:rsidR="00F61D9F" w:rsidRDefault="00B8032D" w:rsidP="00B8032D">
          <w:pPr>
            <w:pStyle w:val="20AEF458AB7042AF8C65ADB704E5868A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38250536FCD4093AAE6EDA73FE0F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D2406-3431-42B1-A8D9-666A2698674E}"/>
      </w:docPartPr>
      <w:docPartBody>
        <w:p w:rsidR="00F61D9F" w:rsidRDefault="00B8032D" w:rsidP="00B8032D">
          <w:pPr>
            <w:pStyle w:val="438250536FCD4093AAE6EDA73FE0F0BE"/>
          </w:pPr>
          <w:r w:rsidRPr="00077AE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F3C3008E47D4172B8BF0B9BCA6ED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1CA46-CBC6-4766-AA2D-EF47E71B65CB}"/>
      </w:docPartPr>
      <w:docPartBody>
        <w:p w:rsidR="00000000" w:rsidRDefault="00F61D9F" w:rsidP="00F61D9F">
          <w:pPr>
            <w:pStyle w:val="8F3C3008E47D4172B8BF0B9BCA6ED112"/>
          </w:pPr>
          <w:r w:rsidRPr="00DE0F66">
            <w:rPr>
              <w:rStyle w:val="Estilo2"/>
              <w:rFonts w:ascii="Arial" w:hAnsi="Arial" w:cs="Arial"/>
              <w:color w:val="BFBFBF" w:themeColor="background1" w:themeShade="BF"/>
            </w:rPr>
            <w:t>Ingresar 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1C7"/>
    <w:rsid w:val="00036EDD"/>
    <w:rsid w:val="000A710C"/>
    <w:rsid w:val="00190FC6"/>
    <w:rsid w:val="00354945"/>
    <w:rsid w:val="00383EB9"/>
    <w:rsid w:val="003E1158"/>
    <w:rsid w:val="00416522"/>
    <w:rsid w:val="005E7ADD"/>
    <w:rsid w:val="005F21C7"/>
    <w:rsid w:val="007159E9"/>
    <w:rsid w:val="00774554"/>
    <w:rsid w:val="007E2338"/>
    <w:rsid w:val="009C407A"/>
    <w:rsid w:val="00A32AF2"/>
    <w:rsid w:val="00B67E54"/>
    <w:rsid w:val="00B8032D"/>
    <w:rsid w:val="00BA5452"/>
    <w:rsid w:val="00D30146"/>
    <w:rsid w:val="00DA7B9E"/>
    <w:rsid w:val="00DB21D7"/>
    <w:rsid w:val="00DC1D10"/>
    <w:rsid w:val="00DC25CA"/>
    <w:rsid w:val="00DC5501"/>
    <w:rsid w:val="00E35C6E"/>
    <w:rsid w:val="00EF7CE8"/>
    <w:rsid w:val="00F61D9F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8032D"/>
    <w:rPr>
      <w:color w:val="808080"/>
    </w:rPr>
  </w:style>
  <w:style w:type="paragraph" w:customStyle="1" w:styleId="A04FCEFFCC634422B3855C29DAA19235">
    <w:name w:val="A04FCEFFCC634422B3855C29DAA19235"/>
  </w:style>
  <w:style w:type="paragraph" w:customStyle="1" w:styleId="BDF0563ABD244467B02AFB1F5C737F0E">
    <w:name w:val="BDF0563ABD244467B02AFB1F5C737F0E"/>
  </w:style>
  <w:style w:type="paragraph" w:customStyle="1" w:styleId="DE827E100B6549B4B55F973BA7322733">
    <w:name w:val="DE827E100B6549B4B55F973BA7322733"/>
  </w:style>
  <w:style w:type="paragraph" w:customStyle="1" w:styleId="B0541CFEDD0B459EACF572EADFE7DBFD">
    <w:name w:val="B0541CFEDD0B459EACF572EADFE7DBFD"/>
  </w:style>
  <w:style w:type="paragraph" w:customStyle="1" w:styleId="75126BBBA870412DBACCB73FCE953A16">
    <w:name w:val="75126BBBA870412DBACCB73FCE953A16"/>
  </w:style>
  <w:style w:type="paragraph" w:customStyle="1" w:styleId="4A13405E2BE04A8E86A6AFD9066071BA">
    <w:name w:val="4A13405E2BE04A8E86A6AFD9066071BA"/>
  </w:style>
  <w:style w:type="paragraph" w:customStyle="1" w:styleId="CA81A1974F874ED6BCAB38A97488542E">
    <w:name w:val="CA81A1974F874ED6BCAB38A97488542E"/>
  </w:style>
  <w:style w:type="paragraph" w:customStyle="1" w:styleId="B13E2899D96B4453AC79D02CF329532A">
    <w:name w:val="B13E2899D96B4453AC79D02CF329532A"/>
  </w:style>
  <w:style w:type="paragraph" w:customStyle="1" w:styleId="16A53DBDD3CB49D2956357C5B9BD88B3">
    <w:name w:val="16A53DBDD3CB49D2956357C5B9BD88B3"/>
    <w:rsid w:val="005F21C7"/>
  </w:style>
  <w:style w:type="paragraph" w:customStyle="1" w:styleId="FB0C9C4C5F3449F4ABA108F3FDC0DC28">
    <w:name w:val="FB0C9C4C5F3449F4ABA108F3FDC0DC28"/>
    <w:rsid w:val="005F21C7"/>
  </w:style>
  <w:style w:type="character" w:customStyle="1" w:styleId="Estilo2">
    <w:name w:val="Estilo2"/>
    <w:basedOn w:val="Fuentedeprrafopredeter"/>
    <w:rsid w:val="00F61D9F"/>
    <w:rPr>
      <w:b/>
      <w:sz w:val="28"/>
    </w:rPr>
  </w:style>
  <w:style w:type="paragraph" w:customStyle="1" w:styleId="59EF2B65865F46AFA24AD52F25D75EFF">
    <w:name w:val="59EF2B65865F46AFA24AD52F25D75EFF"/>
    <w:rsid w:val="005F21C7"/>
  </w:style>
  <w:style w:type="paragraph" w:customStyle="1" w:styleId="972E0B167F1246FE91A959033D2AAF4A">
    <w:name w:val="972E0B167F1246FE91A959033D2AAF4A"/>
    <w:rsid w:val="005F21C7"/>
  </w:style>
  <w:style w:type="paragraph" w:customStyle="1" w:styleId="CB63B039B7A3473E86314C809528522D">
    <w:name w:val="CB63B039B7A3473E86314C809528522D"/>
    <w:rsid w:val="005F21C7"/>
  </w:style>
  <w:style w:type="paragraph" w:customStyle="1" w:styleId="3277617AEE824EDA8324F9164CB2653E">
    <w:name w:val="3277617AEE824EDA8324F9164CB2653E"/>
    <w:rsid w:val="005F21C7"/>
  </w:style>
  <w:style w:type="paragraph" w:customStyle="1" w:styleId="D4FD76D164E0486A9C4BBFBE434E9EF3">
    <w:name w:val="D4FD76D164E0486A9C4BBFBE434E9EF3"/>
    <w:rsid w:val="005F21C7"/>
  </w:style>
  <w:style w:type="paragraph" w:customStyle="1" w:styleId="4EA2295764B348DD8BD1AB56C6C06FE9">
    <w:name w:val="4EA2295764B348DD8BD1AB56C6C06FE9"/>
    <w:rsid w:val="005F21C7"/>
  </w:style>
  <w:style w:type="paragraph" w:customStyle="1" w:styleId="F6E96B9BD1A44D3FA0E27C7D6B13716D">
    <w:name w:val="F6E96B9BD1A44D3FA0E27C7D6B13716D"/>
    <w:rsid w:val="005F21C7"/>
  </w:style>
  <w:style w:type="paragraph" w:customStyle="1" w:styleId="0E7BA03775B441179BA21B92FCBB4AD0">
    <w:name w:val="0E7BA03775B441179BA21B92FCBB4AD0"/>
    <w:rsid w:val="005F21C7"/>
  </w:style>
  <w:style w:type="paragraph" w:customStyle="1" w:styleId="AFE50CFC45CF4348B9C4F06F4288B9B5">
    <w:name w:val="AFE50CFC45CF4348B9C4F06F4288B9B5"/>
    <w:rsid w:val="005F21C7"/>
  </w:style>
  <w:style w:type="paragraph" w:customStyle="1" w:styleId="5AD1CFAA81E241EBA54CC2A52B755B54">
    <w:name w:val="5AD1CFAA81E241EBA54CC2A52B755B54"/>
    <w:rsid w:val="005F21C7"/>
  </w:style>
  <w:style w:type="paragraph" w:customStyle="1" w:styleId="4939B6C6F5CD4D8BA47C1392CD9FEF0A">
    <w:name w:val="4939B6C6F5CD4D8BA47C1392CD9FEF0A"/>
    <w:rsid w:val="005F21C7"/>
  </w:style>
  <w:style w:type="paragraph" w:customStyle="1" w:styleId="4EA2295764B348DD8BD1AB56C6C06FE91">
    <w:name w:val="4EA2295764B348DD8BD1AB56C6C06FE91"/>
    <w:rsid w:val="005F21C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7BA03775B441179BA21B92FCBB4AD01">
    <w:name w:val="0E7BA03775B441179BA21B92FCBB4AD01"/>
    <w:rsid w:val="005F21C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EA2295764B348DD8BD1AB56C6C06FE92">
    <w:name w:val="4EA2295764B348DD8BD1AB56C6C06FE92"/>
    <w:rsid w:val="005F21C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7BA03775B441179BA21B92FCBB4AD02">
    <w:name w:val="0E7BA03775B441179BA21B92FCBB4AD02"/>
    <w:rsid w:val="005F21C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EA2295764B348DD8BD1AB56C6C06FE93">
    <w:name w:val="4EA2295764B348DD8BD1AB56C6C06FE93"/>
    <w:rsid w:val="00E35C6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7BA03775B441179BA21B92FCBB4AD03">
    <w:name w:val="0E7BA03775B441179BA21B92FCBB4AD03"/>
    <w:rsid w:val="00E35C6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EA2295764B348DD8BD1AB56C6C06FE94">
    <w:name w:val="4EA2295764B348DD8BD1AB56C6C06FE94"/>
    <w:rsid w:val="00036EDD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7BA03775B441179BA21B92FCBB4AD04">
    <w:name w:val="0E7BA03775B441179BA21B92FCBB4AD04"/>
    <w:rsid w:val="00036EDD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CFEEB76588245F0B5829E4116C8F3AD">
    <w:name w:val="8CFEEB76588245F0B5829E4116C8F3AD"/>
    <w:rsid w:val="00416522"/>
    <w:pPr>
      <w:spacing w:after="160" w:line="259" w:lineRule="auto"/>
    </w:pPr>
    <w:rPr>
      <w:lang w:val="es-PE" w:eastAsia="es-PE"/>
    </w:rPr>
  </w:style>
  <w:style w:type="paragraph" w:customStyle="1" w:styleId="E305C0EBF22843789ADC573DAB88185E">
    <w:name w:val="E305C0EBF22843789ADC573DAB88185E"/>
    <w:rsid w:val="00416522"/>
    <w:pPr>
      <w:spacing w:after="160" w:line="259" w:lineRule="auto"/>
    </w:pPr>
    <w:rPr>
      <w:lang w:val="es-PE" w:eastAsia="es-PE"/>
    </w:rPr>
  </w:style>
  <w:style w:type="paragraph" w:customStyle="1" w:styleId="EECC851B68AB45A19C9026807B65BFFB">
    <w:name w:val="EECC851B68AB45A19C9026807B65BFFB"/>
    <w:rsid w:val="00416522"/>
    <w:pPr>
      <w:spacing w:after="160" w:line="259" w:lineRule="auto"/>
    </w:pPr>
    <w:rPr>
      <w:lang w:val="es-PE" w:eastAsia="es-PE"/>
    </w:rPr>
  </w:style>
  <w:style w:type="paragraph" w:customStyle="1" w:styleId="12E580ECBDC6438E9FEACB77667DAAF2">
    <w:name w:val="12E580ECBDC6438E9FEACB77667DAAF2"/>
    <w:rsid w:val="00416522"/>
    <w:pPr>
      <w:spacing w:after="160" w:line="259" w:lineRule="auto"/>
    </w:pPr>
    <w:rPr>
      <w:lang w:val="es-PE" w:eastAsia="es-PE"/>
    </w:rPr>
  </w:style>
  <w:style w:type="paragraph" w:customStyle="1" w:styleId="A87BE2B692C94654918BE1F4889DC489">
    <w:name w:val="A87BE2B692C94654918BE1F4889DC489"/>
    <w:rsid w:val="00416522"/>
    <w:pPr>
      <w:spacing w:after="160" w:line="259" w:lineRule="auto"/>
    </w:pPr>
    <w:rPr>
      <w:lang w:val="es-PE" w:eastAsia="es-PE"/>
    </w:rPr>
  </w:style>
  <w:style w:type="paragraph" w:customStyle="1" w:styleId="E729C1A319974E67ABCA0A98C39EFC6C">
    <w:name w:val="E729C1A319974E67ABCA0A98C39EFC6C"/>
    <w:rsid w:val="00416522"/>
    <w:pPr>
      <w:spacing w:after="160" w:line="259" w:lineRule="auto"/>
    </w:pPr>
    <w:rPr>
      <w:lang w:val="es-PE" w:eastAsia="es-PE"/>
    </w:rPr>
  </w:style>
  <w:style w:type="paragraph" w:customStyle="1" w:styleId="D68233BE0BE8489ABDF0EC1E92C62CD4">
    <w:name w:val="D68233BE0BE8489ABDF0EC1E92C62CD4"/>
    <w:rsid w:val="00416522"/>
    <w:pPr>
      <w:spacing w:after="160" w:line="259" w:lineRule="auto"/>
    </w:pPr>
    <w:rPr>
      <w:lang w:val="es-PE" w:eastAsia="es-PE"/>
    </w:rPr>
  </w:style>
  <w:style w:type="paragraph" w:customStyle="1" w:styleId="EB13FF0323434744A1493423DFCC9ED1">
    <w:name w:val="EB13FF0323434744A1493423DFCC9ED1"/>
    <w:rsid w:val="00416522"/>
    <w:pPr>
      <w:spacing w:after="160" w:line="259" w:lineRule="auto"/>
    </w:pPr>
    <w:rPr>
      <w:lang w:val="es-PE" w:eastAsia="es-PE"/>
    </w:rPr>
  </w:style>
  <w:style w:type="paragraph" w:customStyle="1" w:styleId="B66734D481B941D49676077059A8230F">
    <w:name w:val="B66734D481B941D49676077059A8230F"/>
    <w:rsid w:val="00416522"/>
    <w:pPr>
      <w:spacing w:after="160" w:line="259" w:lineRule="auto"/>
    </w:pPr>
    <w:rPr>
      <w:lang w:val="es-PE" w:eastAsia="es-PE"/>
    </w:rPr>
  </w:style>
  <w:style w:type="paragraph" w:customStyle="1" w:styleId="EF8514BBAD83472582276F1C9585B005">
    <w:name w:val="EF8514BBAD83472582276F1C9585B005"/>
    <w:rsid w:val="00416522"/>
    <w:pPr>
      <w:spacing w:after="160" w:line="259" w:lineRule="auto"/>
    </w:pPr>
    <w:rPr>
      <w:lang w:val="es-PE" w:eastAsia="es-PE"/>
    </w:rPr>
  </w:style>
  <w:style w:type="paragraph" w:customStyle="1" w:styleId="AC51153228024E479A39BA162F48227F">
    <w:name w:val="AC51153228024E479A39BA162F48227F"/>
    <w:rsid w:val="00416522"/>
    <w:pPr>
      <w:spacing w:after="160" w:line="259" w:lineRule="auto"/>
    </w:pPr>
    <w:rPr>
      <w:lang w:val="es-PE" w:eastAsia="es-PE"/>
    </w:rPr>
  </w:style>
  <w:style w:type="paragraph" w:customStyle="1" w:styleId="DE779EB591484F18A992B2C30376708B">
    <w:name w:val="DE779EB591484F18A992B2C30376708B"/>
    <w:rsid w:val="00416522"/>
    <w:pPr>
      <w:spacing w:after="160" w:line="259" w:lineRule="auto"/>
    </w:pPr>
    <w:rPr>
      <w:lang w:val="es-PE" w:eastAsia="es-PE"/>
    </w:rPr>
  </w:style>
  <w:style w:type="paragraph" w:customStyle="1" w:styleId="1C261707AB4445F1BA8EED992C2059A9">
    <w:name w:val="1C261707AB4445F1BA8EED992C2059A9"/>
    <w:rsid w:val="00416522"/>
    <w:pPr>
      <w:spacing w:after="160" w:line="259" w:lineRule="auto"/>
    </w:pPr>
    <w:rPr>
      <w:lang w:val="es-PE" w:eastAsia="es-PE"/>
    </w:rPr>
  </w:style>
  <w:style w:type="paragraph" w:customStyle="1" w:styleId="7683F5E9633245A9A13A0F342BF2E02F">
    <w:name w:val="7683F5E9633245A9A13A0F342BF2E02F"/>
    <w:rsid w:val="00416522"/>
    <w:pPr>
      <w:spacing w:after="160" w:line="259" w:lineRule="auto"/>
    </w:pPr>
    <w:rPr>
      <w:lang w:val="es-PE" w:eastAsia="es-PE"/>
    </w:rPr>
  </w:style>
  <w:style w:type="paragraph" w:customStyle="1" w:styleId="95C357A172A64B339DCFB32EC0DC571E">
    <w:name w:val="95C357A172A64B339DCFB32EC0DC571E"/>
    <w:rsid w:val="00416522"/>
    <w:pPr>
      <w:spacing w:after="160" w:line="259" w:lineRule="auto"/>
    </w:pPr>
    <w:rPr>
      <w:lang w:val="es-PE" w:eastAsia="es-PE"/>
    </w:rPr>
  </w:style>
  <w:style w:type="paragraph" w:customStyle="1" w:styleId="E7352E5C45A948A6866A2FF681EBA72D">
    <w:name w:val="E7352E5C45A948A6866A2FF681EBA72D"/>
    <w:rsid w:val="00383EB9"/>
    <w:pPr>
      <w:spacing w:after="160" w:line="259" w:lineRule="auto"/>
    </w:pPr>
    <w:rPr>
      <w:lang w:val="es-MX" w:eastAsia="es-MX"/>
    </w:rPr>
  </w:style>
  <w:style w:type="paragraph" w:customStyle="1" w:styleId="4637D95772E44472A10D6909D6B7A425">
    <w:name w:val="4637D95772E44472A10D6909D6B7A425"/>
    <w:rsid w:val="00383EB9"/>
    <w:pPr>
      <w:spacing w:after="160" w:line="259" w:lineRule="auto"/>
    </w:pPr>
    <w:rPr>
      <w:lang w:val="es-MX" w:eastAsia="es-MX"/>
    </w:rPr>
  </w:style>
  <w:style w:type="paragraph" w:customStyle="1" w:styleId="1A0AE5BAA1A643A598E26BB8B51086A1">
    <w:name w:val="1A0AE5BAA1A643A598E26BB8B51086A1"/>
    <w:rsid w:val="00DC1D10"/>
    <w:pPr>
      <w:spacing w:after="160" w:line="259" w:lineRule="auto"/>
    </w:pPr>
    <w:rPr>
      <w:lang w:val="es-PE" w:eastAsia="es-PE"/>
    </w:rPr>
  </w:style>
  <w:style w:type="paragraph" w:customStyle="1" w:styleId="69350D89C50E426F8F44460808427CCA">
    <w:name w:val="69350D89C50E426F8F44460808427CCA"/>
    <w:rsid w:val="00DC1D10"/>
    <w:pPr>
      <w:spacing w:after="160" w:line="259" w:lineRule="auto"/>
    </w:pPr>
    <w:rPr>
      <w:lang w:val="es-PE" w:eastAsia="es-PE"/>
    </w:rPr>
  </w:style>
  <w:style w:type="paragraph" w:customStyle="1" w:styleId="43266D88C8114F24A91B5775FBB07834">
    <w:name w:val="43266D88C8114F24A91B5775FBB07834"/>
    <w:rsid w:val="00DC1D10"/>
    <w:pPr>
      <w:spacing w:after="160" w:line="259" w:lineRule="auto"/>
    </w:pPr>
    <w:rPr>
      <w:lang w:val="es-PE" w:eastAsia="es-PE"/>
    </w:rPr>
  </w:style>
  <w:style w:type="paragraph" w:customStyle="1" w:styleId="42963FB3288B4BA49D654BD58DCDCE1B">
    <w:name w:val="42963FB3288B4BA49D654BD58DCDCE1B"/>
    <w:rsid w:val="00DC1D10"/>
    <w:pPr>
      <w:spacing w:after="160" w:line="259" w:lineRule="auto"/>
    </w:pPr>
    <w:rPr>
      <w:lang w:val="es-PE" w:eastAsia="es-PE"/>
    </w:rPr>
  </w:style>
  <w:style w:type="paragraph" w:customStyle="1" w:styleId="4FEBBDEA0B8B48E9A2B801BF8BE35F6D">
    <w:name w:val="4FEBBDEA0B8B48E9A2B801BF8BE35F6D"/>
    <w:rsid w:val="00DC1D10"/>
    <w:pPr>
      <w:spacing w:after="160" w:line="259" w:lineRule="auto"/>
    </w:pPr>
    <w:rPr>
      <w:lang w:val="es-PE" w:eastAsia="es-PE"/>
    </w:rPr>
  </w:style>
  <w:style w:type="paragraph" w:customStyle="1" w:styleId="861DA80198AF4C75ADCF4ADF4018D113">
    <w:name w:val="861DA80198AF4C75ADCF4ADF4018D113"/>
    <w:rsid w:val="00DC1D10"/>
    <w:pPr>
      <w:spacing w:after="160" w:line="259" w:lineRule="auto"/>
    </w:pPr>
    <w:rPr>
      <w:lang w:val="es-PE" w:eastAsia="es-PE"/>
    </w:rPr>
  </w:style>
  <w:style w:type="paragraph" w:customStyle="1" w:styleId="11C20410DA3F4838BA486AD6C412D9BE">
    <w:name w:val="11C20410DA3F4838BA486AD6C412D9BE"/>
    <w:rsid w:val="00DC1D10"/>
    <w:pPr>
      <w:spacing w:after="160" w:line="259" w:lineRule="auto"/>
    </w:pPr>
    <w:rPr>
      <w:lang w:val="es-PE" w:eastAsia="es-PE"/>
    </w:rPr>
  </w:style>
  <w:style w:type="paragraph" w:customStyle="1" w:styleId="D5D7A3DA22EF4FC9A985D6A2786BCFDA">
    <w:name w:val="D5D7A3DA22EF4FC9A985D6A2786BCFDA"/>
    <w:rsid w:val="00DC1D10"/>
    <w:pPr>
      <w:spacing w:after="160" w:line="259" w:lineRule="auto"/>
    </w:pPr>
    <w:rPr>
      <w:lang w:val="es-PE" w:eastAsia="es-PE"/>
    </w:rPr>
  </w:style>
  <w:style w:type="paragraph" w:customStyle="1" w:styleId="9919D69A580847398A3D22CF937DF910">
    <w:name w:val="9919D69A580847398A3D22CF937DF910"/>
    <w:rsid w:val="00DC1D10"/>
    <w:pPr>
      <w:spacing w:after="160" w:line="259" w:lineRule="auto"/>
    </w:pPr>
    <w:rPr>
      <w:lang w:val="es-PE" w:eastAsia="es-PE"/>
    </w:rPr>
  </w:style>
  <w:style w:type="paragraph" w:customStyle="1" w:styleId="9B4380EAAA6342CCA7A1209F15BEA32D">
    <w:name w:val="9B4380EAAA6342CCA7A1209F15BEA32D"/>
    <w:rsid w:val="00DC1D10"/>
    <w:pPr>
      <w:spacing w:after="160" w:line="259" w:lineRule="auto"/>
    </w:pPr>
    <w:rPr>
      <w:lang w:val="es-PE" w:eastAsia="es-PE"/>
    </w:rPr>
  </w:style>
  <w:style w:type="paragraph" w:customStyle="1" w:styleId="F803024A50D84E8E8B7052CE335173A2">
    <w:name w:val="F803024A50D84E8E8B7052CE335173A2"/>
    <w:rsid w:val="00DC1D10"/>
    <w:pPr>
      <w:spacing w:after="160" w:line="259" w:lineRule="auto"/>
    </w:pPr>
    <w:rPr>
      <w:lang w:val="es-PE" w:eastAsia="es-PE"/>
    </w:rPr>
  </w:style>
  <w:style w:type="paragraph" w:customStyle="1" w:styleId="922C9D0F155443CE83DB47C84DAB3797">
    <w:name w:val="922C9D0F155443CE83DB47C84DAB3797"/>
    <w:rsid w:val="00DC1D10"/>
    <w:pPr>
      <w:spacing w:after="160" w:line="259" w:lineRule="auto"/>
    </w:pPr>
    <w:rPr>
      <w:lang w:val="es-PE" w:eastAsia="es-PE"/>
    </w:rPr>
  </w:style>
  <w:style w:type="paragraph" w:customStyle="1" w:styleId="3CF13723D4E84A9FBF36C9FF39357267">
    <w:name w:val="3CF13723D4E84A9FBF36C9FF39357267"/>
    <w:rsid w:val="00DC1D10"/>
    <w:pPr>
      <w:spacing w:after="160" w:line="259" w:lineRule="auto"/>
    </w:pPr>
    <w:rPr>
      <w:lang w:val="es-PE" w:eastAsia="es-PE"/>
    </w:rPr>
  </w:style>
  <w:style w:type="paragraph" w:customStyle="1" w:styleId="494D60430F264F71991B64EEC516AD78">
    <w:name w:val="494D60430F264F71991B64EEC516AD78"/>
    <w:rsid w:val="00DC1D10"/>
    <w:pPr>
      <w:spacing w:after="160" w:line="259" w:lineRule="auto"/>
    </w:pPr>
    <w:rPr>
      <w:lang w:val="es-PE" w:eastAsia="es-PE"/>
    </w:rPr>
  </w:style>
  <w:style w:type="paragraph" w:customStyle="1" w:styleId="46F2B030FAAD4A5BAF232508FA0E3644">
    <w:name w:val="46F2B030FAAD4A5BAF232508FA0E3644"/>
    <w:rsid w:val="00DC1D10"/>
    <w:pPr>
      <w:spacing w:after="160" w:line="259" w:lineRule="auto"/>
    </w:pPr>
    <w:rPr>
      <w:lang w:val="es-PE" w:eastAsia="es-PE"/>
    </w:rPr>
  </w:style>
  <w:style w:type="paragraph" w:customStyle="1" w:styleId="2B093420B3B94FD589B3220C17D93B1F">
    <w:name w:val="2B093420B3B94FD589B3220C17D93B1F"/>
    <w:rsid w:val="00DC1D10"/>
    <w:pPr>
      <w:spacing w:after="160" w:line="259" w:lineRule="auto"/>
    </w:pPr>
    <w:rPr>
      <w:lang w:val="es-PE" w:eastAsia="es-PE"/>
    </w:rPr>
  </w:style>
  <w:style w:type="paragraph" w:customStyle="1" w:styleId="58E636E21ABD458ABD05F3F1C8C31499">
    <w:name w:val="58E636E21ABD458ABD05F3F1C8C31499"/>
    <w:rsid w:val="00DC1D10"/>
    <w:pPr>
      <w:spacing w:after="160" w:line="259" w:lineRule="auto"/>
    </w:pPr>
    <w:rPr>
      <w:lang w:val="es-PE" w:eastAsia="es-PE"/>
    </w:rPr>
  </w:style>
  <w:style w:type="paragraph" w:customStyle="1" w:styleId="C247FCF6D3304EC1B96E018293BEA0C2">
    <w:name w:val="C247FCF6D3304EC1B96E018293BEA0C2"/>
    <w:rsid w:val="00DC1D10"/>
    <w:pPr>
      <w:spacing w:after="160" w:line="259" w:lineRule="auto"/>
    </w:pPr>
    <w:rPr>
      <w:lang w:val="es-PE" w:eastAsia="es-PE"/>
    </w:rPr>
  </w:style>
  <w:style w:type="paragraph" w:customStyle="1" w:styleId="06C2945DA47044168F1877E21FBDF43D">
    <w:name w:val="06C2945DA47044168F1877E21FBDF43D"/>
    <w:rsid w:val="00DC1D10"/>
    <w:pPr>
      <w:spacing w:after="160" w:line="259" w:lineRule="auto"/>
    </w:pPr>
    <w:rPr>
      <w:lang w:val="es-PE" w:eastAsia="es-PE"/>
    </w:rPr>
  </w:style>
  <w:style w:type="paragraph" w:customStyle="1" w:styleId="AF4B958FD0564FB68E7F65FCE33AE7E6">
    <w:name w:val="AF4B958FD0564FB68E7F65FCE33AE7E6"/>
    <w:rsid w:val="00B8032D"/>
    <w:pPr>
      <w:spacing w:after="160" w:line="259" w:lineRule="auto"/>
    </w:pPr>
    <w:rPr>
      <w:lang w:val="es-PE" w:eastAsia="es-PE"/>
    </w:rPr>
  </w:style>
  <w:style w:type="paragraph" w:customStyle="1" w:styleId="1154FF2B1792497BA42804BC5DFEE24F">
    <w:name w:val="1154FF2B1792497BA42804BC5DFEE24F"/>
    <w:rsid w:val="00B8032D"/>
    <w:pPr>
      <w:spacing w:after="160" w:line="259" w:lineRule="auto"/>
    </w:pPr>
    <w:rPr>
      <w:lang w:val="es-PE" w:eastAsia="es-PE"/>
    </w:rPr>
  </w:style>
  <w:style w:type="paragraph" w:customStyle="1" w:styleId="11A94BBEA1F44F3DB65901E1FCDF637E">
    <w:name w:val="11A94BBEA1F44F3DB65901E1FCDF637E"/>
    <w:rsid w:val="00B8032D"/>
    <w:pPr>
      <w:spacing w:after="160" w:line="259" w:lineRule="auto"/>
    </w:pPr>
    <w:rPr>
      <w:lang w:val="es-PE" w:eastAsia="es-PE"/>
    </w:rPr>
  </w:style>
  <w:style w:type="paragraph" w:customStyle="1" w:styleId="4F1F502375F54A3ABBF27AA200644F93">
    <w:name w:val="4F1F502375F54A3ABBF27AA200644F93"/>
    <w:rsid w:val="00B8032D"/>
    <w:pPr>
      <w:spacing w:after="160" w:line="259" w:lineRule="auto"/>
    </w:pPr>
    <w:rPr>
      <w:lang w:val="es-PE" w:eastAsia="es-PE"/>
    </w:rPr>
  </w:style>
  <w:style w:type="paragraph" w:customStyle="1" w:styleId="52122BAB54EB42D9B79C9CE1A0B43CDF">
    <w:name w:val="52122BAB54EB42D9B79C9CE1A0B43CDF"/>
    <w:rsid w:val="00B8032D"/>
    <w:pPr>
      <w:spacing w:after="160" w:line="259" w:lineRule="auto"/>
    </w:pPr>
    <w:rPr>
      <w:lang w:val="es-PE" w:eastAsia="es-PE"/>
    </w:rPr>
  </w:style>
  <w:style w:type="paragraph" w:customStyle="1" w:styleId="1F3AA2BEE6C54E64B8B0EC0ABEDAE1A6">
    <w:name w:val="1F3AA2BEE6C54E64B8B0EC0ABEDAE1A6"/>
    <w:rsid w:val="00B8032D"/>
    <w:pPr>
      <w:spacing w:after="160" w:line="259" w:lineRule="auto"/>
    </w:pPr>
    <w:rPr>
      <w:lang w:val="es-PE" w:eastAsia="es-PE"/>
    </w:rPr>
  </w:style>
  <w:style w:type="paragraph" w:customStyle="1" w:styleId="04C6EB49AB2747438078AC98A4B0D163">
    <w:name w:val="04C6EB49AB2747438078AC98A4B0D163"/>
    <w:rsid w:val="00B8032D"/>
    <w:pPr>
      <w:spacing w:after="160" w:line="259" w:lineRule="auto"/>
    </w:pPr>
    <w:rPr>
      <w:lang w:val="es-PE" w:eastAsia="es-PE"/>
    </w:rPr>
  </w:style>
  <w:style w:type="paragraph" w:customStyle="1" w:styleId="86CAB4E32D124757821B7C5A3FB71DBC">
    <w:name w:val="86CAB4E32D124757821B7C5A3FB71DBC"/>
    <w:rsid w:val="00B8032D"/>
    <w:pPr>
      <w:spacing w:after="160" w:line="259" w:lineRule="auto"/>
    </w:pPr>
    <w:rPr>
      <w:lang w:val="es-PE" w:eastAsia="es-PE"/>
    </w:rPr>
  </w:style>
  <w:style w:type="paragraph" w:customStyle="1" w:styleId="FBDA3F2475A34BD9A591158D2CF29802">
    <w:name w:val="FBDA3F2475A34BD9A591158D2CF29802"/>
    <w:rsid w:val="00B8032D"/>
    <w:pPr>
      <w:spacing w:after="160" w:line="259" w:lineRule="auto"/>
    </w:pPr>
    <w:rPr>
      <w:lang w:val="es-PE" w:eastAsia="es-PE"/>
    </w:rPr>
  </w:style>
  <w:style w:type="paragraph" w:customStyle="1" w:styleId="D158C5322A9E4335A680C98DD11F03B3">
    <w:name w:val="D158C5322A9E4335A680C98DD11F03B3"/>
    <w:rsid w:val="00B8032D"/>
    <w:pPr>
      <w:spacing w:after="160" w:line="259" w:lineRule="auto"/>
    </w:pPr>
    <w:rPr>
      <w:lang w:val="es-PE" w:eastAsia="es-PE"/>
    </w:rPr>
  </w:style>
  <w:style w:type="paragraph" w:customStyle="1" w:styleId="990B70EF867B45F1989522E82891260E">
    <w:name w:val="990B70EF867B45F1989522E82891260E"/>
    <w:rsid w:val="00B8032D"/>
    <w:pPr>
      <w:spacing w:after="160" w:line="259" w:lineRule="auto"/>
    </w:pPr>
    <w:rPr>
      <w:lang w:val="es-PE" w:eastAsia="es-PE"/>
    </w:rPr>
  </w:style>
  <w:style w:type="paragraph" w:customStyle="1" w:styleId="F722942CDDAE4BB299665D400B484AB3">
    <w:name w:val="F722942CDDAE4BB299665D400B484AB3"/>
    <w:rsid w:val="00B8032D"/>
    <w:pPr>
      <w:spacing w:after="160" w:line="259" w:lineRule="auto"/>
    </w:pPr>
    <w:rPr>
      <w:lang w:val="es-PE" w:eastAsia="es-PE"/>
    </w:rPr>
  </w:style>
  <w:style w:type="paragraph" w:customStyle="1" w:styleId="E21DD95B154F4D16B095956F0234C01E">
    <w:name w:val="E21DD95B154F4D16B095956F0234C01E"/>
    <w:rsid w:val="00B8032D"/>
    <w:pPr>
      <w:spacing w:after="160" w:line="259" w:lineRule="auto"/>
    </w:pPr>
    <w:rPr>
      <w:lang w:val="es-PE" w:eastAsia="es-PE"/>
    </w:rPr>
  </w:style>
  <w:style w:type="paragraph" w:customStyle="1" w:styleId="B7FBC72133DD40359326470FC3D920C5">
    <w:name w:val="B7FBC72133DD40359326470FC3D920C5"/>
    <w:rsid w:val="00B8032D"/>
    <w:pPr>
      <w:spacing w:after="160" w:line="259" w:lineRule="auto"/>
    </w:pPr>
    <w:rPr>
      <w:lang w:val="es-PE" w:eastAsia="es-PE"/>
    </w:rPr>
  </w:style>
  <w:style w:type="paragraph" w:customStyle="1" w:styleId="FD78EC82939044EFBC57F2EF98DF661B">
    <w:name w:val="FD78EC82939044EFBC57F2EF98DF661B"/>
    <w:rsid w:val="00B8032D"/>
    <w:pPr>
      <w:spacing w:after="160" w:line="259" w:lineRule="auto"/>
    </w:pPr>
    <w:rPr>
      <w:lang w:val="es-PE" w:eastAsia="es-PE"/>
    </w:rPr>
  </w:style>
  <w:style w:type="paragraph" w:customStyle="1" w:styleId="20AEF458AB7042AF8C65ADB704E5868A">
    <w:name w:val="20AEF458AB7042AF8C65ADB704E5868A"/>
    <w:rsid w:val="00B8032D"/>
    <w:pPr>
      <w:spacing w:after="160" w:line="259" w:lineRule="auto"/>
    </w:pPr>
    <w:rPr>
      <w:lang w:val="es-PE" w:eastAsia="es-PE"/>
    </w:rPr>
  </w:style>
  <w:style w:type="paragraph" w:customStyle="1" w:styleId="438250536FCD4093AAE6EDA73FE0F0BE">
    <w:name w:val="438250536FCD4093AAE6EDA73FE0F0BE"/>
    <w:rsid w:val="00B8032D"/>
    <w:pPr>
      <w:spacing w:after="160" w:line="259" w:lineRule="auto"/>
    </w:pPr>
    <w:rPr>
      <w:lang w:val="es-PE" w:eastAsia="es-PE"/>
    </w:rPr>
  </w:style>
  <w:style w:type="paragraph" w:customStyle="1" w:styleId="8F3C3008E47D4172B8BF0B9BCA6ED112">
    <w:name w:val="8F3C3008E47D4172B8BF0B9BCA6ED112"/>
    <w:rsid w:val="00F61D9F"/>
    <w:pPr>
      <w:spacing w:after="160" w:line="259" w:lineRule="auto"/>
    </w:pPr>
    <w:rPr>
      <w:lang w:val="es-PE" w:eastAsia="es-P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773C0-2812-4399-9AAD-8662FB0CE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T907 Evidencia de Pruebas Calidad V4.dotx</Template>
  <TotalTime>219</TotalTime>
  <Pages>17</Pages>
  <Words>758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Aplicación / Solicitud o Proyecto  </vt:lpstr>
    </vt:vector>
  </TitlesOfParts>
  <Company>BBVA BANCO CONTINENTAL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/ Solicitud o Proyecto  </dc:title>
  <dc:creator>JoseCarlos</dc:creator>
  <cp:lastModifiedBy>CARMEN PAOLA BOHORQUEZ ASTOCONDOR</cp:lastModifiedBy>
  <cp:revision>9</cp:revision>
  <cp:lastPrinted>2015-01-21T16:41:00Z</cp:lastPrinted>
  <dcterms:created xsi:type="dcterms:W3CDTF">2020-02-12T18:49:00Z</dcterms:created>
  <dcterms:modified xsi:type="dcterms:W3CDTF">2020-02-13T20:39:00Z</dcterms:modified>
</cp:coreProperties>
</file>